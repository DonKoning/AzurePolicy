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1EDE" w14:textId="5B5CB1C7" w:rsidR="00382497" w:rsidRPr="00C500F2" w:rsidRDefault="00382497" w:rsidP="00382497">
      <w:pPr>
        <w:pStyle w:val="BodyMS"/>
      </w:pPr>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Segoe Light" w:hAnsi="Segoe Light"/>
          <w:color w:val="auto"/>
          <w:sz w:val="22"/>
          <w:szCs w:val="22"/>
          <w:lang w:eastAsia="ja-JP"/>
        </w:rPr>
      </w:sdtEndPr>
      <w:sdtContent>
        <w:p w14:paraId="00BCE8EB" w14:textId="080E8781" w:rsidR="0023622A" w:rsidRPr="00C500F2" w:rsidRDefault="00211613" w:rsidP="00D0003F">
          <w:pPr>
            <w:pStyle w:val="CoverTitle"/>
            <w:ind w:left="0"/>
            <w:jc w:val="left"/>
          </w:pPr>
          <w:r w:rsidRPr="00C500F2">
            <w:rPr>
              <w:noProof/>
              <w:lang w:val="nl-NL" w:eastAsia="nl-NL"/>
            </w:rPr>
            <w:drawing>
              <wp:anchor distT="0" distB="0" distL="114300" distR="114300" simplePos="0" relativeHeight="251658240" behindDoc="1" locked="0" layoutInCell="1" allowOverlap="1" wp14:anchorId="2CD9FD9A" wp14:editId="30712373">
                <wp:simplePos x="0" y="0"/>
                <wp:positionH relativeFrom="page">
                  <wp:align>left</wp:align>
                </wp:positionH>
                <wp:positionV relativeFrom="paragraph">
                  <wp:posOffset>695382</wp:posOffset>
                </wp:positionV>
                <wp:extent cx="7810965" cy="1948498"/>
                <wp:effectExtent l="0" t="0" r="0" b="0"/>
                <wp:wrapNone/>
                <wp:docPr id="1" name="Picture 0" descr="ribb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_image.jpg"/>
                        <pic:cNvPicPr/>
                      </pic:nvPicPr>
                      <pic:blipFill>
                        <a:blip r:embed="rId12" cstate="print"/>
                        <a:stretch>
                          <a:fillRect/>
                        </a:stretch>
                      </pic:blipFill>
                      <pic:spPr>
                        <a:xfrm>
                          <a:off x="0" y="0"/>
                          <a:ext cx="7810965" cy="1948498"/>
                        </a:xfrm>
                        <a:prstGeom prst="rect">
                          <a:avLst/>
                        </a:prstGeom>
                      </pic:spPr>
                    </pic:pic>
                  </a:graphicData>
                </a:graphic>
                <wp14:sizeRelH relativeFrom="margin">
                  <wp14:pctWidth>0</wp14:pctWidth>
                </wp14:sizeRelH>
                <wp14:sizeRelV relativeFrom="margin">
                  <wp14:pctHeight>0</wp14:pctHeight>
                </wp14:sizeRelV>
              </wp:anchor>
            </w:drawing>
          </w:r>
          <w:sdt>
            <w:sdtPr>
              <w:rPr>
                <w:color w:val="FFFFFF" w:themeColor="background1"/>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D0003F">
                <w:rPr>
                  <w:color w:val="FFFFFF" w:themeColor="background1"/>
                </w:rPr>
                <w:t>Azure Policy</w:t>
              </w:r>
            </w:sdtContent>
          </w:sdt>
          <w:r w:rsidR="00D0003F" w:rsidRPr="00C65B15">
            <w:rPr>
              <w:noProof/>
              <w:lang w:eastAsia="nl-NL"/>
            </w:rPr>
            <w:t xml:space="preserve"> </w:t>
          </w:r>
        </w:p>
        <w:p w14:paraId="56B3BAE3" w14:textId="5964E30C" w:rsidR="00CB3A1D" w:rsidRDefault="00CB3A1D" w:rsidP="00187D8F">
          <w:pPr>
            <w:pStyle w:val="CoverBlockTextBold"/>
            <w:ind w:right="-544"/>
          </w:pPr>
        </w:p>
        <w:p w14:paraId="0E671CFA" w14:textId="42C7BD14" w:rsidR="00B47A45" w:rsidRDefault="00B47A45" w:rsidP="00187D8F">
          <w:pPr>
            <w:pStyle w:val="CoverBlockTextBold"/>
            <w:ind w:right="-544"/>
          </w:pPr>
        </w:p>
        <w:p w14:paraId="03AD9238" w14:textId="01FDA1B8" w:rsidR="00B47A45" w:rsidRDefault="00B47A45" w:rsidP="00187D8F">
          <w:pPr>
            <w:pStyle w:val="CoverBlockTextBold"/>
            <w:ind w:right="-544"/>
          </w:pPr>
        </w:p>
        <w:p w14:paraId="7A31AF89" w14:textId="77777777" w:rsidR="00B47A45" w:rsidRPr="00FB4D0E" w:rsidRDefault="00B47A45" w:rsidP="00187D8F">
          <w:pPr>
            <w:pStyle w:val="CoverBlockTextBold"/>
            <w:ind w:right="-544"/>
          </w:pPr>
        </w:p>
        <w:p w14:paraId="4815782C" w14:textId="056743B5" w:rsidR="0023622A" w:rsidRPr="00C500F2" w:rsidRDefault="000D4FC8" w:rsidP="00D0003F">
          <w:pPr>
            <w:pStyle w:val="CoverBlockTextBold"/>
          </w:pPr>
          <w:r w:rsidRPr="00C500F2">
            <w:fldChar w:fldCharType="begin"/>
          </w:r>
          <w:r w:rsidR="000B0659" w:rsidRPr="00C500F2">
            <w:instrText xml:space="preserve"> SAVEDATE  \@ "dddd, d MMMM yyyy"  \* MERGEFORMAT </w:instrText>
          </w:r>
          <w:r w:rsidRPr="00C500F2">
            <w:fldChar w:fldCharType="separate"/>
          </w:r>
          <w:r w:rsidR="00FD0F8C">
            <w:rPr>
              <w:noProof/>
            </w:rPr>
            <w:t>Friday, 18 March 2022</w:t>
          </w:r>
          <w:r w:rsidRPr="00C500F2">
            <w:fldChar w:fldCharType="end"/>
          </w:r>
        </w:p>
        <w:p w14:paraId="7AB0046D" w14:textId="19B5EC73" w:rsidR="0023622A" w:rsidRPr="00C500F2" w:rsidRDefault="0047311C" w:rsidP="00D0003F">
          <w:pPr>
            <w:pStyle w:val="CoverBlockTextBold"/>
          </w:pPr>
          <w:r w:rsidRPr="00C500F2">
            <w:t>Version</w:t>
          </w:r>
          <w:r w:rsidR="007F513C" w:rsidRPr="00C500F2">
            <w:t xml:space="preserve"> </w:t>
          </w:r>
          <w:r w:rsidR="00211613">
            <w:t>1.</w:t>
          </w:r>
          <w:r w:rsidR="003205DC">
            <w:t>2.1</w:t>
          </w:r>
          <w:r w:rsidR="00E43456" w:rsidRPr="00C500F2">
            <w:t xml:space="preserve"> Draft</w:t>
          </w:r>
          <w:r w:rsidR="0023622A" w:rsidRPr="00C500F2">
            <w:t xml:space="preserve"> </w:t>
          </w:r>
          <w:sdt>
            <w:sdtPr>
              <w:alias w:val="Document Status"/>
              <w:id w:val="94593037"/>
              <w:showingPlcHdr/>
              <w:dataBinding w:prefixMappings="xmlns:ns0='http://schemas.microsoft.com/office/2006/metadata/properties' xmlns:ns1='http://www.w3.org/2001/XMLSchema-instance' xmlns:ns2='6b7050bb-d6ec-437c-8573-15dd31c1da8f' " w:xpath="/ns0:properties[1]/documentManagement[1]/ns2:Document_x0020_Status[1]" w:storeItemID="{00000000-0000-0000-0000-000000000000}"/>
              <w:dropDownList>
                <w:listItem w:value="[Document Status]"/>
              </w:dropDownList>
            </w:sdtPr>
            <w:sdtEndPr/>
            <w:sdtContent>
              <w:r w:rsidR="00C113D3" w:rsidRPr="00C500F2">
                <w:t xml:space="preserve">     </w:t>
              </w:r>
            </w:sdtContent>
          </w:sdt>
        </w:p>
        <w:p w14:paraId="4DA6BEA3" w14:textId="77777777" w:rsidR="0023622A" w:rsidRPr="00C500F2" w:rsidRDefault="0023622A" w:rsidP="00D0003F">
          <w:pPr>
            <w:pStyle w:val="CoverBlockHeading2"/>
            <w:ind w:left="0"/>
          </w:pPr>
          <w:r w:rsidRPr="00C500F2">
            <w:t>Prepared by</w:t>
          </w:r>
        </w:p>
        <w:p w14:paraId="780175A1" w14:textId="11B37412" w:rsidR="00B237E7" w:rsidRPr="00266FE5" w:rsidRDefault="00B47A45" w:rsidP="00D0003F">
          <w:pPr>
            <w:pStyle w:val="CoverBlockTextBold"/>
          </w:pPr>
          <w:r>
            <w:t>Don Koning</w:t>
          </w:r>
        </w:p>
        <w:p w14:paraId="134E439C" w14:textId="77777777" w:rsidR="004849AB" w:rsidRPr="005F6F2B" w:rsidRDefault="004849AB" w:rsidP="00B15012">
          <w:pPr>
            <w:pStyle w:val="CoverBlockText"/>
            <w:rPr>
              <w:b/>
              <w:lang w:val="en-GB"/>
            </w:rPr>
          </w:pPr>
        </w:p>
        <w:p w14:paraId="36DA584F" w14:textId="77777777" w:rsidR="00E42227" w:rsidRPr="005F6F2B" w:rsidRDefault="00E42227" w:rsidP="00B15012">
          <w:pPr>
            <w:pStyle w:val="CoverBlockText"/>
            <w:rPr>
              <w:b/>
              <w:lang w:val="en-GB"/>
            </w:rPr>
          </w:pPr>
        </w:p>
        <w:p w14:paraId="1CBB5E89" w14:textId="6A287668" w:rsidR="00FD36AA" w:rsidRPr="005F6F2B" w:rsidRDefault="00FD36AA" w:rsidP="00B15012">
          <w:pPr>
            <w:pStyle w:val="CoverBlockText"/>
            <w:rPr>
              <w:lang w:val="en-GB"/>
            </w:rPr>
          </w:pPr>
        </w:p>
        <w:p w14:paraId="5B2671F4" w14:textId="77777777" w:rsidR="00FD36AA" w:rsidRPr="005F6F2B" w:rsidRDefault="00FD36AA" w:rsidP="00B15012">
          <w:pPr>
            <w:pStyle w:val="CoverBlockText"/>
            <w:rPr>
              <w:lang w:val="en-GB"/>
            </w:rPr>
          </w:pPr>
        </w:p>
        <w:p w14:paraId="6CEE82B7" w14:textId="77777777" w:rsidR="00FD36AA" w:rsidRPr="005F6F2B" w:rsidRDefault="00FD36AA" w:rsidP="00B15012">
          <w:pPr>
            <w:pStyle w:val="CoverBlockText"/>
            <w:rPr>
              <w:lang w:val="en-GB"/>
            </w:rPr>
          </w:pPr>
        </w:p>
        <w:p w14:paraId="1519A7F6" w14:textId="77777777" w:rsidR="0023622A" w:rsidRPr="005F6F2B" w:rsidRDefault="0023622A" w:rsidP="00B15012">
          <w:pPr>
            <w:rPr>
              <w:lang w:val="en-GB"/>
            </w:rPr>
          </w:pPr>
        </w:p>
        <w:p w14:paraId="144D370D" w14:textId="1C611941" w:rsidR="0023622A" w:rsidRPr="005F6F2B" w:rsidRDefault="0023622A" w:rsidP="00B15012">
          <w:pPr>
            <w:rPr>
              <w:lang w:val="en-GB"/>
            </w:rPr>
            <w:sectPr w:rsidR="0023622A" w:rsidRPr="005F6F2B" w:rsidSect="00D0003F">
              <w:headerReference w:type="default" r:id="rId13"/>
              <w:footerReference w:type="default" r:id="rId14"/>
              <w:footerReference w:type="first" r:id="rId15"/>
              <w:type w:val="continuous"/>
              <w:pgSz w:w="11907" w:h="16839" w:code="9"/>
              <w:pgMar w:top="720" w:right="720" w:bottom="720" w:left="720" w:header="709" w:footer="567" w:gutter="0"/>
              <w:cols w:space="708"/>
              <w:titlePg/>
              <w:docGrid w:linePitch="360"/>
            </w:sectPr>
          </w:pPr>
        </w:p>
        <w:p w14:paraId="6E984AF5" w14:textId="17A53F07" w:rsidR="0023622A" w:rsidRPr="00FD36AA" w:rsidRDefault="00654A3B" w:rsidP="00F410E6">
          <w:pPr>
            <w:sectPr w:rsidR="0023622A" w:rsidRPr="00FD36AA" w:rsidSect="00D0003F">
              <w:footerReference w:type="default" r:id="rId16"/>
              <w:pgSz w:w="11907" w:h="16839" w:code="9"/>
              <w:pgMar w:top="720" w:right="720" w:bottom="720" w:left="720" w:header="709" w:footer="567" w:gutter="0"/>
              <w:cols w:space="708"/>
              <w:docGrid w:linePitch="360"/>
            </w:sectPr>
          </w:pPr>
        </w:p>
      </w:sdtContent>
    </w:sdt>
    <w:p w14:paraId="0D91BD3D" w14:textId="08693B9D" w:rsidR="00F410E6" w:rsidRDefault="00F410E6" w:rsidP="00F410E6">
      <w:pPr>
        <w:rPr>
          <w:rFonts w:eastAsia="Calibri" w:cs="Calibri"/>
          <w:color w:val="4F81BD" w:themeColor="accent1"/>
          <w:kern w:val="32"/>
          <w:sz w:val="32"/>
          <w:szCs w:val="32"/>
        </w:rPr>
      </w:pPr>
      <w:bookmarkStart w:id="1" w:name="_Toc311061342"/>
      <w:bookmarkEnd w:id="0"/>
    </w:p>
    <w:p w14:paraId="26F9AAF9" w14:textId="6D938407" w:rsidR="00F410E6" w:rsidRPr="00C500F2" w:rsidRDefault="00F410E6" w:rsidP="007D5159">
      <w:pPr>
        <w:pStyle w:val="Heading1"/>
        <w:ind w:left="0"/>
        <w:rPr>
          <w:rFonts w:cs="Arial"/>
          <w:sz w:val="22"/>
        </w:rPr>
      </w:pPr>
      <w:bookmarkStart w:id="2" w:name="_Toc392841778"/>
      <w:bookmarkStart w:id="3" w:name="_Toc98314726"/>
      <w:r w:rsidRPr="00C500F2">
        <w:rPr>
          <w:rFonts w:cs="Arial"/>
          <w:sz w:val="22"/>
        </w:rPr>
        <w:t>Revision Sheet</w:t>
      </w:r>
      <w:bookmarkEnd w:id="1"/>
      <w:bookmarkEnd w:id="2"/>
      <w:bookmarkEnd w:id="3"/>
    </w:p>
    <w:p w14:paraId="5320E82D" w14:textId="77777777" w:rsidR="00F410E6" w:rsidRPr="00C500F2" w:rsidRDefault="00F410E6" w:rsidP="00F410E6">
      <w:r w:rsidRPr="00C500F2">
        <w:t>Change Record</w:t>
      </w:r>
    </w:p>
    <w:tbl>
      <w:tblPr>
        <w:tblStyle w:val="GridTable4-Accent1"/>
        <w:tblW w:w="0" w:type="auto"/>
        <w:tblLook w:val="04A0" w:firstRow="1" w:lastRow="0" w:firstColumn="1" w:lastColumn="0" w:noHBand="0" w:noVBand="1"/>
      </w:tblPr>
      <w:tblGrid>
        <w:gridCol w:w="1800"/>
        <w:gridCol w:w="2595"/>
        <w:gridCol w:w="1007"/>
        <w:gridCol w:w="3103"/>
      </w:tblGrid>
      <w:tr w:rsidR="009E245A" w:rsidRPr="00C500F2" w14:paraId="6DC65F62" w14:textId="77777777" w:rsidTr="009E2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077D865" w14:textId="77777777" w:rsidR="009E245A" w:rsidRPr="009E245A" w:rsidRDefault="009E245A" w:rsidP="009E0758">
            <w:pPr>
              <w:spacing w:after="100"/>
              <w:rPr>
                <w:sz w:val="18"/>
                <w:szCs w:val="18"/>
              </w:rPr>
            </w:pPr>
            <w:r w:rsidRPr="009E245A">
              <w:rPr>
                <w:sz w:val="18"/>
                <w:szCs w:val="18"/>
              </w:rPr>
              <w:t>Date</w:t>
            </w:r>
          </w:p>
        </w:tc>
        <w:tc>
          <w:tcPr>
            <w:tcW w:w="2595" w:type="dxa"/>
          </w:tcPr>
          <w:p w14:paraId="00B57090" w14:textId="77777777" w:rsidR="009E245A" w:rsidRPr="009E245A" w:rsidRDefault="009E245A" w:rsidP="009E0758">
            <w:pPr>
              <w:spacing w:after="100"/>
              <w:cnfStyle w:val="100000000000" w:firstRow="1" w:lastRow="0" w:firstColumn="0" w:lastColumn="0" w:oddVBand="0" w:evenVBand="0" w:oddHBand="0" w:evenHBand="0" w:firstRowFirstColumn="0" w:firstRowLastColumn="0" w:lastRowFirstColumn="0" w:lastRowLastColumn="0"/>
              <w:rPr>
                <w:sz w:val="18"/>
                <w:szCs w:val="18"/>
              </w:rPr>
            </w:pPr>
            <w:r w:rsidRPr="009E245A">
              <w:rPr>
                <w:sz w:val="18"/>
                <w:szCs w:val="18"/>
              </w:rPr>
              <w:t>Author</w:t>
            </w:r>
          </w:p>
        </w:tc>
        <w:tc>
          <w:tcPr>
            <w:tcW w:w="1007" w:type="dxa"/>
          </w:tcPr>
          <w:p w14:paraId="4BABFDEF" w14:textId="77777777" w:rsidR="009E245A" w:rsidRPr="009E245A" w:rsidRDefault="009E245A" w:rsidP="009E0758">
            <w:pPr>
              <w:spacing w:after="100"/>
              <w:cnfStyle w:val="100000000000" w:firstRow="1" w:lastRow="0" w:firstColumn="0" w:lastColumn="0" w:oddVBand="0" w:evenVBand="0" w:oddHBand="0" w:evenHBand="0" w:firstRowFirstColumn="0" w:firstRowLastColumn="0" w:lastRowFirstColumn="0" w:lastRowLastColumn="0"/>
              <w:rPr>
                <w:sz w:val="18"/>
                <w:szCs w:val="18"/>
              </w:rPr>
            </w:pPr>
            <w:r w:rsidRPr="009E245A">
              <w:rPr>
                <w:sz w:val="18"/>
                <w:szCs w:val="18"/>
              </w:rPr>
              <w:t>Version</w:t>
            </w:r>
          </w:p>
        </w:tc>
        <w:tc>
          <w:tcPr>
            <w:tcW w:w="3103" w:type="dxa"/>
          </w:tcPr>
          <w:p w14:paraId="20398774" w14:textId="77777777" w:rsidR="009E245A" w:rsidRPr="009E245A" w:rsidRDefault="009E245A" w:rsidP="009E0758">
            <w:pPr>
              <w:spacing w:after="100"/>
              <w:cnfStyle w:val="100000000000" w:firstRow="1" w:lastRow="0" w:firstColumn="0" w:lastColumn="0" w:oddVBand="0" w:evenVBand="0" w:oddHBand="0" w:evenHBand="0" w:firstRowFirstColumn="0" w:firstRowLastColumn="0" w:lastRowFirstColumn="0" w:lastRowLastColumn="0"/>
              <w:rPr>
                <w:sz w:val="18"/>
                <w:szCs w:val="18"/>
              </w:rPr>
            </w:pPr>
            <w:r w:rsidRPr="009E245A">
              <w:rPr>
                <w:sz w:val="18"/>
                <w:szCs w:val="18"/>
              </w:rPr>
              <w:t>Change reference</w:t>
            </w:r>
          </w:p>
        </w:tc>
      </w:tr>
      <w:tr w:rsidR="009E245A" w:rsidRPr="000224FD" w14:paraId="1CB81978" w14:textId="77777777" w:rsidTr="009E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E462623" w14:textId="197F78BF" w:rsidR="009E245A" w:rsidRPr="009E245A" w:rsidRDefault="009E245A" w:rsidP="009E0758">
            <w:pPr>
              <w:pStyle w:val="Tabletext"/>
              <w:rPr>
                <w:rFonts w:ascii="Calibri" w:eastAsia="Arial" w:hAnsi="Calibri" w:cs="Arial"/>
                <w:b w:val="0"/>
                <w:noProof w:val="0"/>
                <w:lang w:eastAsia="ja-JP"/>
              </w:rPr>
            </w:pPr>
            <w:r w:rsidRPr="009E245A">
              <w:rPr>
                <w:rFonts w:ascii="Calibri" w:eastAsia="Arial" w:hAnsi="Calibri" w:cs="Arial"/>
                <w:b w:val="0"/>
                <w:noProof w:val="0"/>
                <w:lang w:eastAsia="ja-JP"/>
              </w:rPr>
              <w:t>14-3-2022</w:t>
            </w:r>
          </w:p>
        </w:tc>
        <w:tc>
          <w:tcPr>
            <w:tcW w:w="2595" w:type="dxa"/>
          </w:tcPr>
          <w:p w14:paraId="14321084" w14:textId="2BB1C2AC" w:rsidR="009E245A" w:rsidRPr="009E245A" w:rsidRDefault="009E245A"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val="nl-NL" w:eastAsia="ja-JP"/>
              </w:rPr>
            </w:pPr>
            <w:r w:rsidRPr="009E245A">
              <w:rPr>
                <w:rFonts w:ascii="Calibri" w:eastAsia="Arial" w:hAnsi="Calibri" w:cs="Arial"/>
                <w:noProof w:val="0"/>
                <w:lang w:val="nl-NL" w:eastAsia="ja-JP"/>
              </w:rPr>
              <w:t>Don Koning</w:t>
            </w:r>
          </w:p>
        </w:tc>
        <w:tc>
          <w:tcPr>
            <w:tcW w:w="1007" w:type="dxa"/>
          </w:tcPr>
          <w:p w14:paraId="5FB05EE9" w14:textId="6473246C" w:rsidR="009E245A" w:rsidRPr="009E245A" w:rsidRDefault="009E245A"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val="nl-NL" w:eastAsia="ja-JP"/>
              </w:rPr>
            </w:pPr>
            <w:r w:rsidRPr="009E245A">
              <w:rPr>
                <w:rFonts w:ascii="Calibri" w:eastAsia="Arial" w:hAnsi="Calibri" w:cs="Arial"/>
                <w:noProof w:val="0"/>
                <w:lang w:val="nl-NL" w:eastAsia="ja-JP"/>
              </w:rPr>
              <w:t>1.0.</w:t>
            </w:r>
            <w:r>
              <w:rPr>
                <w:rFonts w:ascii="Calibri" w:eastAsia="Arial" w:hAnsi="Calibri" w:cs="Arial"/>
                <w:noProof w:val="0"/>
                <w:lang w:val="nl-NL" w:eastAsia="ja-JP"/>
              </w:rPr>
              <w:t>1</w:t>
            </w:r>
          </w:p>
        </w:tc>
        <w:tc>
          <w:tcPr>
            <w:tcW w:w="3103" w:type="dxa"/>
          </w:tcPr>
          <w:p w14:paraId="0C35EB03" w14:textId="7A14B1B2" w:rsidR="009E245A" w:rsidRPr="009E245A" w:rsidRDefault="009E245A"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eastAsia="ja-JP"/>
              </w:rPr>
            </w:pPr>
            <w:r w:rsidRPr="009E245A">
              <w:rPr>
                <w:rFonts w:ascii="Calibri" w:eastAsia="Arial" w:hAnsi="Calibri" w:cs="Arial"/>
                <w:noProof w:val="0"/>
                <w:lang w:eastAsia="ja-JP"/>
              </w:rPr>
              <w:t>Initial draft</w:t>
            </w:r>
          </w:p>
        </w:tc>
      </w:tr>
      <w:tr w:rsidR="009E245A" w:rsidRPr="000224FD" w14:paraId="5236C0DE" w14:textId="77777777" w:rsidTr="009E245A">
        <w:tc>
          <w:tcPr>
            <w:cnfStyle w:val="001000000000" w:firstRow="0" w:lastRow="0" w:firstColumn="1" w:lastColumn="0" w:oddVBand="0" w:evenVBand="0" w:oddHBand="0" w:evenHBand="0" w:firstRowFirstColumn="0" w:firstRowLastColumn="0" w:lastRowFirstColumn="0" w:lastRowLastColumn="0"/>
            <w:tcW w:w="1800" w:type="dxa"/>
          </w:tcPr>
          <w:p w14:paraId="035E3724" w14:textId="23BD04FA" w:rsidR="009E245A" w:rsidRPr="009E245A" w:rsidRDefault="009E245A" w:rsidP="009E0758">
            <w:pPr>
              <w:pStyle w:val="Tabletext"/>
              <w:rPr>
                <w:rFonts w:ascii="Calibri" w:eastAsia="Arial" w:hAnsi="Calibri" w:cs="Arial"/>
                <w:b w:val="0"/>
                <w:bCs w:val="0"/>
                <w:noProof w:val="0"/>
                <w:lang w:eastAsia="ja-JP"/>
              </w:rPr>
            </w:pPr>
            <w:r>
              <w:rPr>
                <w:rFonts w:ascii="Calibri" w:eastAsia="Arial" w:hAnsi="Calibri" w:cs="Arial"/>
                <w:b w:val="0"/>
                <w:bCs w:val="0"/>
                <w:noProof w:val="0"/>
                <w:lang w:eastAsia="ja-JP"/>
              </w:rPr>
              <w:t>18-3-2022</w:t>
            </w:r>
          </w:p>
        </w:tc>
        <w:tc>
          <w:tcPr>
            <w:tcW w:w="2595" w:type="dxa"/>
          </w:tcPr>
          <w:p w14:paraId="5076108E" w14:textId="4FC81E99" w:rsidR="009E245A" w:rsidRPr="009E245A" w:rsidRDefault="009E245A" w:rsidP="009E0758">
            <w:pPr>
              <w:pStyle w:val="Tabletext"/>
              <w:cnfStyle w:val="000000000000" w:firstRow="0" w:lastRow="0" w:firstColumn="0" w:lastColumn="0" w:oddVBand="0" w:evenVBand="0" w:oddHBand="0" w:evenHBand="0" w:firstRowFirstColumn="0" w:firstRowLastColumn="0" w:lastRowFirstColumn="0" w:lastRowLastColumn="0"/>
              <w:rPr>
                <w:rFonts w:ascii="Calibri" w:eastAsia="Arial" w:hAnsi="Calibri" w:cs="Arial"/>
                <w:noProof w:val="0"/>
                <w:lang w:val="nl-NL" w:eastAsia="ja-JP"/>
              </w:rPr>
            </w:pPr>
            <w:r>
              <w:rPr>
                <w:rFonts w:ascii="Calibri" w:eastAsia="Arial" w:hAnsi="Calibri" w:cs="Arial"/>
                <w:noProof w:val="0"/>
                <w:lang w:val="nl-NL" w:eastAsia="ja-JP"/>
              </w:rPr>
              <w:t>Don Koning</w:t>
            </w:r>
          </w:p>
        </w:tc>
        <w:tc>
          <w:tcPr>
            <w:tcW w:w="1007" w:type="dxa"/>
          </w:tcPr>
          <w:p w14:paraId="5C66056E" w14:textId="535918AB" w:rsidR="009E245A" w:rsidRPr="009E245A" w:rsidRDefault="009E245A" w:rsidP="009E0758">
            <w:pPr>
              <w:pStyle w:val="Tabletext"/>
              <w:cnfStyle w:val="000000000000" w:firstRow="0" w:lastRow="0" w:firstColumn="0" w:lastColumn="0" w:oddVBand="0" w:evenVBand="0" w:oddHBand="0" w:evenHBand="0" w:firstRowFirstColumn="0" w:firstRowLastColumn="0" w:lastRowFirstColumn="0" w:lastRowLastColumn="0"/>
              <w:rPr>
                <w:rFonts w:ascii="Calibri" w:eastAsia="Arial" w:hAnsi="Calibri" w:cs="Arial"/>
                <w:noProof w:val="0"/>
                <w:lang w:val="nl-NL" w:eastAsia="ja-JP"/>
              </w:rPr>
            </w:pPr>
            <w:r>
              <w:rPr>
                <w:rFonts w:ascii="Calibri" w:eastAsia="Arial" w:hAnsi="Calibri" w:cs="Arial"/>
                <w:noProof w:val="0"/>
                <w:lang w:val="nl-NL" w:eastAsia="ja-JP"/>
              </w:rPr>
              <w:t>1.1.1</w:t>
            </w:r>
          </w:p>
        </w:tc>
        <w:tc>
          <w:tcPr>
            <w:tcW w:w="3103" w:type="dxa"/>
          </w:tcPr>
          <w:p w14:paraId="50EB31BD" w14:textId="02598434" w:rsidR="009E245A" w:rsidRPr="009E245A" w:rsidRDefault="009E245A" w:rsidP="009E0758">
            <w:pPr>
              <w:pStyle w:val="Tabletext"/>
              <w:cnfStyle w:val="000000000000" w:firstRow="0" w:lastRow="0" w:firstColumn="0" w:lastColumn="0" w:oddVBand="0" w:evenVBand="0" w:oddHBand="0" w:evenHBand="0" w:firstRowFirstColumn="0" w:firstRowLastColumn="0" w:lastRowFirstColumn="0" w:lastRowLastColumn="0"/>
              <w:rPr>
                <w:rFonts w:ascii="Calibri" w:eastAsia="Arial" w:hAnsi="Calibri" w:cs="Arial"/>
                <w:noProof w:val="0"/>
                <w:lang w:eastAsia="ja-JP"/>
              </w:rPr>
            </w:pPr>
            <w:r>
              <w:rPr>
                <w:rFonts w:ascii="Calibri" w:eastAsia="Arial" w:hAnsi="Calibri" w:cs="Arial"/>
                <w:noProof w:val="0"/>
                <w:lang w:eastAsia="ja-JP"/>
              </w:rPr>
              <w:t>Added rationale</w:t>
            </w:r>
            <w:r w:rsidR="00BD468A">
              <w:rPr>
                <w:rFonts w:ascii="Calibri" w:eastAsia="Arial" w:hAnsi="Calibri" w:cs="Arial"/>
                <w:noProof w:val="0"/>
                <w:lang w:eastAsia="ja-JP"/>
              </w:rPr>
              <w:t>(s)</w:t>
            </w:r>
          </w:p>
        </w:tc>
      </w:tr>
      <w:tr w:rsidR="00FD0F8C" w:rsidRPr="000224FD" w14:paraId="40454CD4" w14:textId="77777777" w:rsidTr="009E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085A187" w14:textId="1DB1E211" w:rsidR="00FD0F8C" w:rsidRPr="00FD0F8C" w:rsidRDefault="00FD0F8C" w:rsidP="009E0758">
            <w:pPr>
              <w:pStyle w:val="Tabletext"/>
              <w:rPr>
                <w:rFonts w:ascii="Calibri" w:eastAsia="Arial" w:hAnsi="Calibri" w:cs="Arial"/>
                <w:b w:val="0"/>
                <w:bCs w:val="0"/>
                <w:noProof w:val="0"/>
                <w:lang w:eastAsia="ja-JP"/>
              </w:rPr>
            </w:pPr>
            <w:r w:rsidRPr="00FD0F8C">
              <w:rPr>
                <w:rFonts w:ascii="Calibri" w:eastAsia="Arial" w:hAnsi="Calibri" w:cs="Arial"/>
                <w:b w:val="0"/>
                <w:bCs w:val="0"/>
                <w:noProof w:val="0"/>
                <w:lang w:eastAsia="ja-JP"/>
              </w:rPr>
              <w:t>25-3-2022</w:t>
            </w:r>
          </w:p>
        </w:tc>
        <w:tc>
          <w:tcPr>
            <w:tcW w:w="2595" w:type="dxa"/>
          </w:tcPr>
          <w:p w14:paraId="71925F9A" w14:textId="2DEFEAB2" w:rsidR="00FD0F8C" w:rsidRPr="00FD0F8C" w:rsidRDefault="00FD0F8C"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val="nl-NL" w:eastAsia="ja-JP"/>
              </w:rPr>
            </w:pPr>
            <w:r>
              <w:rPr>
                <w:rFonts w:ascii="Calibri" w:eastAsia="Arial" w:hAnsi="Calibri" w:cs="Arial"/>
                <w:noProof w:val="0"/>
                <w:lang w:val="nl-NL" w:eastAsia="ja-JP"/>
              </w:rPr>
              <w:t>Don Koning</w:t>
            </w:r>
          </w:p>
        </w:tc>
        <w:tc>
          <w:tcPr>
            <w:tcW w:w="1007" w:type="dxa"/>
          </w:tcPr>
          <w:p w14:paraId="176A938E" w14:textId="26308AB2" w:rsidR="00FD0F8C" w:rsidRPr="00FD0F8C" w:rsidRDefault="00FD0F8C"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val="nl-NL" w:eastAsia="ja-JP"/>
              </w:rPr>
            </w:pPr>
            <w:r>
              <w:rPr>
                <w:rFonts w:ascii="Calibri" w:eastAsia="Arial" w:hAnsi="Calibri" w:cs="Arial"/>
                <w:noProof w:val="0"/>
                <w:lang w:val="nl-NL" w:eastAsia="ja-JP"/>
              </w:rPr>
              <w:t>1.2.1</w:t>
            </w:r>
          </w:p>
        </w:tc>
        <w:tc>
          <w:tcPr>
            <w:tcW w:w="3103" w:type="dxa"/>
          </w:tcPr>
          <w:p w14:paraId="6EAB64C2" w14:textId="0CFF99FE" w:rsidR="00FD0F8C" w:rsidRPr="00FD0F8C" w:rsidRDefault="00FD0F8C" w:rsidP="009E0758">
            <w:pPr>
              <w:pStyle w:val="Tabletext"/>
              <w:cnfStyle w:val="000000100000" w:firstRow="0" w:lastRow="0" w:firstColumn="0" w:lastColumn="0" w:oddVBand="0" w:evenVBand="0" w:oddHBand="1" w:evenHBand="0" w:firstRowFirstColumn="0" w:firstRowLastColumn="0" w:lastRowFirstColumn="0" w:lastRowLastColumn="0"/>
              <w:rPr>
                <w:rFonts w:ascii="Calibri" w:eastAsia="Arial" w:hAnsi="Calibri" w:cs="Arial"/>
                <w:noProof w:val="0"/>
                <w:lang w:eastAsia="ja-JP"/>
              </w:rPr>
            </w:pPr>
            <w:r>
              <w:rPr>
                <w:rFonts w:ascii="Calibri" w:eastAsia="Arial" w:hAnsi="Calibri" w:cs="Arial"/>
                <w:noProof w:val="0"/>
                <w:lang w:eastAsia="ja-JP"/>
              </w:rPr>
              <w:t>Implemented feedback</w:t>
            </w:r>
          </w:p>
        </w:tc>
      </w:tr>
    </w:tbl>
    <w:p w14:paraId="5DB5E171" w14:textId="77777777" w:rsidR="00F410E6" w:rsidRPr="00DA60A7" w:rsidRDefault="00F410E6" w:rsidP="00F410E6">
      <w:pPr>
        <w:rPr>
          <w:lang w:val="en-GB"/>
        </w:rPr>
      </w:pPr>
    </w:p>
    <w:p w14:paraId="2B98EF70" w14:textId="77777777" w:rsidR="00F410E6" w:rsidRPr="00DA60A7" w:rsidRDefault="00F410E6" w:rsidP="00F410E6">
      <w:pPr>
        <w:rPr>
          <w:lang w:val="en-GB"/>
        </w:rPr>
      </w:pPr>
    </w:p>
    <w:p w14:paraId="13DC0D2D" w14:textId="77777777" w:rsidR="00F410E6" w:rsidRPr="00C500F2" w:rsidRDefault="00F410E6" w:rsidP="00F410E6">
      <w:pPr>
        <w:pStyle w:val="TOCHeadingMS"/>
        <w:rPr>
          <w:rFonts w:cs="Arial"/>
        </w:rPr>
      </w:pPr>
      <w:r w:rsidRPr="00C500F2">
        <w:rPr>
          <w:rFonts w:cs="Arial"/>
        </w:rPr>
        <w:lastRenderedPageBreak/>
        <w:t>Table of Contents</w:t>
      </w:r>
    </w:p>
    <w:p w14:paraId="46FB992A" w14:textId="7EDD08B2" w:rsidR="00240801" w:rsidRDefault="00F410E6">
      <w:pPr>
        <w:pStyle w:val="TOC1"/>
        <w:rPr>
          <w:rFonts w:asciiTheme="minorHAnsi" w:eastAsiaTheme="minorEastAsia" w:hAnsiTheme="minorHAnsi"/>
          <w:b w:val="0"/>
          <w:bCs w:val="0"/>
          <w:iCs w:val="0"/>
          <w:noProof/>
          <w:sz w:val="22"/>
          <w:szCs w:val="22"/>
          <w:lang w:val="nl-NL" w:eastAsia="nl-NL"/>
        </w:rPr>
      </w:pPr>
      <w:r w:rsidRPr="00C500F2">
        <w:rPr>
          <w:rFonts w:cs="Arial"/>
          <w:b w:val="0"/>
          <w:bCs w:val="0"/>
          <w:iCs w:val="0"/>
          <w:szCs w:val="22"/>
          <w:lang w:eastAsia="ja-JP"/>
        </w:rPr>
        <w:fldChar w:fldCharType="begin"/>
      </w:r>
      <w:r w:rsidRPr="00C500F2">
        <w:rPr>
          <w:rFonts w:cs="Arial"/>
          <w:b w:val="0"/>
          <w:bCs w:val="0"/>
          <w:iCs w:val="0"/>
          <w:szCs w:val="22"/>
          <w:lang w:eastAsia="ja-JP"/>
        </w:rPr>
        <w:instrText xml:space="preserve"> TOC \o "1-3" \h \z \u </w:instrText>
      </w:r>
      <w:r w:rsidRPr="00C500F2">
        <w:rPr>
          <w:rFonts w:cs="Arial"/>
          <w:b w:val="0"/>
          <w:bCs w:val="0"/>
          <w:iCs w:val="0"/>
          <w:szCs w:val="22"/>
          <w:lang w:eastAsia="ja-JP"/>
        </w:rPr>
        <w:fldChar w:fldCharType="separate"/>
      </w:r>
      <w:hyperlink w:anchor="_Toc98314726" w:history="1">
        <w:r w:rsidR="00240801" w:rsidRPr="009901A2">
          <w:rPr>
            <w:rStyle w:val="Hyperlink"/>
            <w:rFonts w:cs="Arial"/>
            <w:noProof/>
          </w:rPr>
          <w:t>Revision Sheet</w:t>
        </w:r>
        <w:r w:rsidR="00240801">
          <w:rPr>
            <w:noProof/>
            <w:webHidden/>
          </w:rPr>
          <w:tab/>
        </w:r>
        <w:r w:rsidR="00240801">
          <w:rPr>
            <w:noProof/>
            <w:webHidden/>
          </w:rPr>
          <w:fldChar w:fldCharType="begin"/>
        </w:r>
        <w:r w:rsidR="00240801">
          <w:rPr>
            <w:noProof/>
            <w:webHidden/>
          </w:rPr>
          <w:instrText xml:space="preserve"> PAGEREF _Toc98314726 \h </w:instrText>
        </w:r>
        <w:r w:rsidR="00240801">
          <w:rPr>
            <w:noProof/>
            <w:webHidden/>
          </w:rPr>
        </w:r>
        <w:r w:rsidR="00240801">
          <w:rPr>
            <w:noProof/>
            <w:webHidden/>
          </w:rPr>
          <w:fldChar w:fldCharType="separate"/>
        </w:r>
        <w:r w:rsidR="00240801">
          <w:rPr>
            <w:noProof/>
            <w:webHidden/>
          </w:rPr>
          <w:t>1</w:t>
        </w:r>
        <w:r w:rsidR="00240801">
          <w:rPr>
            <w:noProof/>
            <w:webHidden/>
          </w:rPr>
          <w:fldChar w:fldCharType="end"/>
        </w:r>
      </w:hyperlink>
    </w:p>
    <w:p w14:paraId="3D2FBF58" w14:textId="01E9E935" w:rsidR="00240801" w:rsidRDefault="00654A3B">
      <w:pPr>
        <w:pStyle w:val="TOC1"/>
        <w:rPr>
          <w:rFonts w:asciiTheme="minorHAnsi" w:eastAsiaTheme="minorEastAsia" w:hAnsiTheme="minorHAnsi"/>
          <w:b w:val="0"/>
          <w:bCs w:val="0"/>
          <w:iCs w:val="0"/>
          <w:noProof/>
          <w:sz w:val="22"/>
          <w:szCs w:val="22"/>
          <w:lang w:val="nl-NL" w:eastAsia="nl-NL"/>
        </w:rPr>
      </w:pPr>
      <w:hyperlink w:anchor="_Toc98314727" w:history="1">
        <w:r w:rsidR="00240801" w:rsidRPr="009901A2">
          <w:rPr>
            <w:rStyle w:val="Hyperlink"/>
            <w:noProof/>
          </w:rPr>
          <w:t>1</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Introduction</w:t>
        </w:r>
        <w:r w:rsidR="00240801">
          <w:rPr>
            <w:noProof/>
            <w:webHidden/>
          </w:rPr>
          <w:tab/>
        </w:r>
        <w:r w:rsidR="00240801">
          <w:rPr>
            <w:noProof/>
            <w:webHidden/>
          </w:rPr>
          <w:fldChar w:fldCharType="begin"/>
        </w:r>
        <w:r w:rsidR="00240801">
          <w:rPr>
            <w:noProof/>
            <w:webHidden/>
          </w:rPr>
          <w:instrText xml:space="preserve"> PAGEREF _Toc98314727 \h </w:instrText>
        </w:r>
        <w:r w:rsidR="00240801">
          <w:rPr>
            <w:noProof/>
            <w:webHidden/>
          </w:rPr>
        </w:r>
        <w:r w:rsidR="00240801">
          <w:rPr>
            <w:noProof/>
            <w:webHidden/>
          </w:rPr>
          <w:fldChar w:fldCharType="separate"/>
        </w:r>
        <w:r w:rsidR="00240801">
          <w:rPr>
            <w:noProof/>
            <w:webHidden/>
          </w:rPr>
          <w:t>3</w:t>
        </w:r>
        <w:r w:rsidR="00240801">
          <w:rPr>
            <w:noProof/>
            <w:webHidden/>
          </w:rPr>
          <w:fldChar w:fldCharType="end"/>
        </w:r>
      </w:hyperlink>
    </w:p>
    <w:p w14:paraId="6BCC59B3" w14:textId="689E92D6" w:rsidR="00240801" w:rsidRDefault="00654A3B">
      <w:pPr>
        <w:pStyle w:val="TOC1"/>
        <w:rPr>
          <w:rFonts w:asciiTheme="minorHAnsi" w:eastAsiaTheme="minorEastAsia" w:hAnsiTheme="minorHAnsi"/>
          <w:b w:val="0"/>
          <w:bCs w:val="0"/>
          <w:iCs w:val="0"/>
          <w:noProof/>
          <w:sz w:val="22"/>
          <w:szCs w:val="22"/>
          <w:lang w:val="nl-NL" w:eastAsia="nl-NL"/>
        </w:rPr>
      </w:pPr>
      <w:hyperlink w:anchor="_Toc98314728" w:history="1">
        <w:r w:rsidR="00240801" w:rsidRPr="009901A2">
          <w:rPr>
            <w:rStyle w:val="Hyperlink"/>
            <w:noProof/>
          </w:rPr>
          <w:t>2</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Envisioning</w:t>
        </w:r>
        <w:r w:rsidR="00240801">
          <w:rPr>
            <w:noProof/>
            <w:webHidden/>
          </w:rPr>
          <w:tab/>
        </w:r>
        <w:r w:rsidR="00240801">
          <w:rPr>
            <w:noProof/>
            <w:webHidden/>
          </w:rPr>
          <w:fldChar w:fldCharType="begin"/>
        </w:r>
        <w:r w:rsidR="00240801">
          <w:rPr>
            <w:noProof/>
            <w:webHidden/>
          </w:rPr>
          <w:instrText xml:space="preserve"> PAGEREF _Toc98314728 \h </w:instrText>
        </w:r>
        <w:r w:rsidR="00240801">
          <w:rPr>
            <w:noProof/>
            <w:webHidden/>
          </w:rPr>
        </w:r>
        <w:r w:rsidR="00240801">
          <w:rPr>
            <w:noProof/>
            <w:webHidden/>
          </w:rPr>
          <w:fldChar w:fldCharType="separate"/>
        </w:r>
        <w:r w:rsidR="00240801">
          <w:rPr>
            <w:noProof/>
            <w:webHidden/>
          </w:rPr>
          <w:t>4</w:t>
        </w:r>
        <w:r w:rsidR="00240801">
          <w:rPr>
            <w:noProof/>
            <w:webHidden/>
          </w:rPr>
          <w:fldChar w:fldCharType="end"/>
        </w:r>
      </w:hyperlink>
    </w:p>
    <w:p w14:paraId="199A13DA" w14:textId="3D06DE3E" w:rsidR="00240801" w:rsidRDefault="00654A3B">
      <w:pPr>
        <w:pStyle w:val="TOC2"/>
        <w:rPr>
          <w:rFonts w:asciiTheme="minorHAnsi" w:eastAsiaTheme="minorEastAsia" w:hAnsiTheme="minorHAnsi"/>
          <w:noProof/>
          <w:sz w:val="22"/>
          <w:szCs w:val="22"/>
          <w:lang w:val="nl-NL" w:eastAsia="nl-NL"/>
        </w:rPr>
      </w:pPr>
      <w:hyperlink w:anchor="_Toc98314729" w:history="1">
        <w:r w:rsidR="00240801" w:rsidRPr="009901A2">
          <w:rPr>
            <w:rStyle w:val="Hyperlink"/>
            <w:noProof/>
          </w:rPr>
          <w:t>2.1</w:t>
        </w:r>
        <w:r w:rsidR="00240801">
          <w:rPr>
            <w:rFonts w:asciiTheme="minorHAnsi" w:eastAsiaTheme="minorEastAsia" w:hAnsiTheme="minorHAnsi"/>
            <w:noProof/>
            <w:sz w:val="22"/>
            <w:szCs w:val="22"/>
            <w:lang w:val="nl-NL" w:eastAsia="nl-NL"/>
          </w:rPr>
          <w:tab/>
        </w:r>
        <w:r w:rsidR="00240801" w:rsidRPr="009901A2">
          <w:rPr>
            <w:rStyle w:val="Hyperlink"/>
            <w:noProof/>
          </w:rPr>
          <w:t>Principles</w:t>
        </w:r>
        <w:r w:rsidR="00240801">
          <w:rPr>
            <w:noProof/>
            <w:webHidden/>
          </w:rPr>
          <w:tab/>
        </w:r>
        <w:r w:rsidR="00240801">
          <w:rPr>
            <w:noProof/>
            <w:webHidden/>
          </w:rPr>
          <w:fldChar w:fldCharType="begin"/>
        </w:r>
        <w:r w:rsidR="00240801">
          <w:rPr>
            <w:noProof/>
            <w:webHidden/>
          </w:rPr>
          <w:instrText xml:space="preserve"> PAGEREF _Toc98314729 \h </w:instrText>
        </w:r>
        <w:r w:rsidR="00240801">
          <w:rPr>
            <w:noProof/>
            <w:webHidden/>
          </w:rPr>
        </w:r>
        <w:r w:rsidR="00240801">
          <w:rPr>
            <w:noProof/>
            <w:webHidden/>
          </w:rPr>
          <w:fldChar w:fldCharType="separate"/>
        </w:r>
        <w:r w:rsidR="00240801">
          <w:rPr>
            <w:noProof/>
            <w:webHidden/>
          </w:rPr>
          <w:t>4</w:t>
        </w:r>
        <w:r w:rsidR="00240801">
          <w:rPr>
            <w:noProof/>
            <w:webHidden/>
          </w:rPr>
          <w:fldChar w:fldCharType="end"/>
        </w:r>
      </w:hyperlink>
    </w:p>
    <w:p w14:paraId="46F8545B" w14:textId="303E0ACF" w:rsidR="00240801" w:rsidRDefault="00654A3B">
      <w:pPr>
        <w:pStyle w:val="TOC2"/>
        <w:rPr>
          <w:rFonts w:asciiTheme="minorHAnsi" w:eastAsiaTheme="minorEastAsia" w:hAnsiTheme="minorHAnsi"/>
          <w:noProof/>
          <w:sz w:val="22"/>
          <w:szCs w:val="22"/>
          <w:lang w:val="nl-NL" w:eastAsia="nl-NL"/>
        </w:rPr>
      </w:pPr>
      <w:hyperlink w:anchor="_Toc98314730" w:history="1">
        <w:r w:rsidR="00240801" w:rsidRPr="009901A2">
          <w:rPr>
            <w:rStyle w:val="Hyperlink"/>
            <w:noProof/>
          </w:rPr>
          <w:t>2.2</w:t>
        </w:r>
        <w:r w:rsidR="00240801">
          <w:rPr>
            <w:rFonts w:asciiTheme="minorHAnsi" w:eastAsiaTheme="minorEastAsia" w:hAnsiTheme="minorHAnsi"/>
            <w:noProof/>
            <w:sz w:val="22"/>
            <w:szCs w:val="22"/>
            <w:lang w:val="nl-NL" w:eastAsia="nl-NL"/>
          </w:rPr>
          <w:tab/>
        </w:r>
        <w:r w:rsidR="00240801" w:rsidRPr="009901A2">
          <w:rPr>
            <w:rStyle w:val="Hyperlink"/>
            <w:noProof/>
          </w:rPr>
          <w:t>Requirements</w:t>
        </w:r>
        <w:r w:rsidR="00240801">
          <w:rPr>
            <w:noProof/>
            <w:webHidden/>
          </w:rPr>
          <w:tab/>
        </w:r>
        <w:r w:rsidR="00240801">
          <w:rPr>
            <w:noProof/>
            <w:webHidden/>
          </w:rPr>
          <w:fldChar w:fldCharType="begin"/>
        </w:r>
        <w:r w:rsidR="00240801">
          <w:rPr>
            <w:noProof/>
            <w:webHidden/>
          </w:rPr>
          <w:instrText xml:space="preserve"> PAGEREF _Toc98314730 \h </w:instrText>
        </w:r>
        <w:r w:rsidR="00240801">
          <w:rPr>
            <w:noProof/>
            <w:webHidden/>
          </w:rPr>
        </w:r>
        <w:r w:rsidR="00240801">
          <w:rPr>
            <w:noProof/>
            <w:webHidden/>
          </w:rPr>
          <w:fldChar w:fldCharType="separate"/>
        </w:r>
        <w:r w:rsidR="00240801">
          <w:rPr>
            <w:noProof/>
            <w:webHidden/>
          </w:rPr>
          <w:t>4</w:t>
        </w:r>
        <w:r w:rsidR="00240801">
          <w:rPr>
            <w:noProof/>
            <w:webHidden/>
          </w:rPr>
          <w:fldChar w:fldCharType="end"/>
        </w:r>
      </w:hyperlink>
    </w:p>
    <w:p w14:paraId="3FC90FCF" w14:textId="5A582B14" w:rsidR="00240801" w:rsidRDefault="00654A3B">
      <w:pPr>
        <w:pStyle w:val="TOC2"/>
        <w:rPr>
          <w:rFonts w:asciiTheme="minorHAnsi" w:eastAsiaTheme="minorEastAsia" w:hAnsiTheme="minorHAnsi"/>
          <w:noProof/>
          <w:sz w:val="22"/>
          <w:szCs w:val="22"/>
          <w:lang w:val="nl-NL" w:eastAsia="nl-NL"/>
        </w:rPr>
      </w:pPr>
      <w:hyperlink w:anchor="_Toc98314731" w:history="1">
        <w:r w:rsidR="00240801" w:rsidRPr="009901A2">
          <w:rPr>
            <w:rStyle w:val="Hyperlink"/>
            <w:noProof/>
          </w:rPr>
          <w:t>2.3</w:t>
        </w:r>
        <w:r w:rsidR="00240801">
          <w:rPr>
            <w:rFonts w:asciiTheme="minorHAnsi" w:eastAsiaTheme="minorEastAsia" w:hAnsiTheme="minorHAnsi"/>
            <w:noProof/>
            <w:sz w:val="22"/>
            <w:szCs w:val="22"/>
            <w:lang w:val="nl-NL" w:eastAsia="nl-NL"/>
          </w:rPr>
          <w:tab/>
        </w:r>
        <w:r w:rsidR="00240801" w:rsidRPr="009901A2">
          <w:rPr>
            <w:rStyle w:val="Hyperlink"/>
            <w:noProof/>
          </w:rPr>
          <w:t>Environment</w:t>
        </w:r>
        <w:r w:rsidR="00240801">
          <w:rPr>
            <w:noProof/>
            <w:webHidden/>
          </w:rPr>
          <w:tab/>
        </w:r>
        <w:r w:rsidR="00240801">
          <w:rPr>
            <w:noProof/>
            <w:webHidden/>
          </w:rPr>
          <w:fldChar w:fldCharType="begin"/>
        </w:r>
        <w:r w:rsidR="00240801">
          <w:rPr>
            <w:noProof/>
            <w:webHidden/>
          </w:rPr>
          <w:instrText xml:space="preserve"> PAGEREF _Toc98314731 \h </w:instrText>
        </w:r>
        <w:r w:rsidR="00240801">
          <w:rPr>
            <w:noProof/>
            <w:webHidden/>
          </w:rPr>
        </w:r>
        <w:r w:rsidR="00240801">
          <w:rPr>
            <w:noProof/>
            <w:webHidden/>
          </w:rPr>
          <w:fldChar w:fldCharType="separate"/>
        </w:r>
        <w:r w:rsidR="00240801">
          <w:rPr>
            <w:noProof/>
            <w:webHidden/>
          </w:rPr>
          <w:t>4</w:t>
        </w:r>
        <w:r w:rsidR="00240801">
          <w:rPr>
            <w:noProof/>
            <w:webHidden/>
          </w:rPr>
          <w:fldChar w:fldCharType="end"/>
        </w:r>
      </w:hyperlink>
    </w:p>
    <w:p w14:paraId="1F704F7E" w14:textId="6D130127" w:rsidR="00240801" w:rsidRDefault="00654A3B">
      <w:pPr>
        <w:pStyle w:val="TOC2"/>
        <w:rPr>
          <w:rFonts w:asciiTheme="minorHAnsi" w:eastAsiaTheme="minorEastAsia" w:hAnsiTheme="minorHAnsi"/>
          <w:noProof/>
          <w:sz w:val="22"/>
          <w:szCs w:val="22"/>
          <w:lang w:val="nl-NL" w:eastAsia="nl-NL"/>
        </w:rPr>
      </w:pPr>
      <w:hyperlink w:anchor="_Toc98314732" w:history="1">
        <w:r w:rsidR="00240801" w:rsidRPr="009901A2">
          <w:rPr>
            <w:rStyle w:val="Hyperlink"/>
            <w:noProof/>
          </w:rPr>
          <w:t>2.4</w:t>
        </w:r>
        <w:r w:rsidR="00240801">
          <w:rPr>
            <w:rFonts w:asciiTheme="minorHAnsi" w:eastAsiaTheme="minorEastAsia" w:hAnsiTheme="minorHAnsi"/>
            <w:noProof/>
            <w:sz w:val="22"/>
            <w:szCs w:val="22"/>
            <w:lang w:val="nl-NL" w:eastAsia="nl-NL"/>
          </w:rPr>
          <w:tab/>
        </w:r>
        <w:r w:rsidR="00240801" w:rsidRPr="009901A2">
          <w:rPr>
            <w:rStyle w:val="Hyperlink"/>
            <w:noProof/>
          </w:rPr>
          <w:t>Lifecycle management</w:t>
        </w:r>
        <w:r w:rsidR="00240801">
          <w:rPr>
            <w:noProof/>
            <w:webHidden/>
          </w:rPr>
          <w:tab/>
        </w:r>
        <w:r w:rsidR="00240801">
          <w:rPr>
            <w:noProof/>
            <w:webHidden/>
          </w:rPr>
          <w:fldChar w:fldCharType="begin"/>
        </w:r>
        <w:r w:rsidR="00240801">
          <w:rPr>
            <w:noProof/>
            <w:webHidden/>
          </w:rPr>
          <w:instrText xml:space="preserve"> PAGEREF _Toc98314732 \h </w:instrText>
        </w:r>
        <w:r w:rsidR="00240801">
          <w:rPr>
            <w:noProof/>
            <w:webHidden/>
          </w:rPr>
        </w:r>
        <w:r w:rsidR="00240801">
          <w:rPr>
            <w:noProof/>
            <w:webHidden/>
          </w:rPr>
          <w:fldChar w:fldCharType="separate"/>
        </w:r>
        <w:r w:rsidR="00240801">
          <w:rPr>
            <w:noProof/>
            <w:webHidden/>
          </w:rPr>
          <w:t>4</w:t>
        </w:r>
        <w:r w:rsidR="00240801">
          <w:rPr>
            <w:noProof/>
            <w:webHidden/>
          </w:rPr>
          <w:fldChar w:fldCharType="end"/>
        </w:r>
      </w:hyperlink>
    </w:p>
    <w:p w14:paraId="32A65FB4" w14:textId="0C8FD2AC" w:rsidR="00240801" w:rsidRDefault="00654A3B">
      <w:pPr>
        <w:pStyle w:val="TOC1"/>
        <w:rPr>
          <w:rFonts w:asciiTheme="minorHAnsi" w:eastAsiaTheme="minorEastAsia" w:hAnsiTheme="minorHAnsi"/>
          <w:b w:val="0"/>
          <w:bCs w:val="0"/>
          <w:iCs w:val="0"/>
          <w:noProof/>
          <w:sz w:val="22"/>
          <w:szCs w:val="22"/>
          <w:lang w:val="nl-NL" w:eastAsia="nl-NL"/>
        </w:rPr>
      </w:pPr>
      <w:hyperlink w:anchor="_Toc98314733" w:history="1">
        <w:r w:rsidR="00240801" w:rsidRPr="009901A2">
          <w:rPr>
            <w:rStyle w:val="Hyperlink"/>
            <w:noProof/>
          </w:rPr>
          <w:t>3</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Repository</w:t>
        </w:r>
        <w:r w:rsidR="00240801">
          <w:rPr>
            <w:noProof/>
            <w:webHidden/>
          </w:rPr>
          <w:tab/>
        </w:r>
        <w:r w:rsidR="00240801">
          <w:rPr>
            <w:noProof/>
            <w:webHidden/>
          </w:rPr>
          <w:fldChar w:fldCharType="begin"/>
        </w:r>
        <w:r w:rsidR="00240801">
          <w:rPr>
            <w:noProof/>
            <w:webHidden/>
          </w:rPr>
          <w:instrText xml:space="preserve"> PAGEREF _Toc98314733 \h </w:instrText>
        </w:r>
        <w:r w:rsidR="00240801">
          <w:rPr>
            <w:noProof/>
            <w:webHidden/>
          </w:rPr>
        </w:r>
        <w:r w:rsidR="00240801">
          <w:rPr>
            <w:noProof/>
            <w:webHidden/>
          </w:rPr>
          <w:fldChar w:fldCharType="separate"/>
        </w:r>
        <w:r w:rsidR="00240801">
          <w:rPr>
            <w:noProof/>
            <w:webHidden/>
          </w:rPr>
          <w:t>5</w:t>
        </w:r>
        <w:r w:rsidR="00240801">
          <w:rPr>
            <w:noProof/>
            <w:webHidden/>
          </w:rPr>
          <w:fldChar w:fldCharType="end"/>
        </w:r>
      </w:hyperlink>
    </w:p>
    <w:p w14:paraId="33B24872" w14:textId="3C44C2E9" w:rsidR="00240801" w:rsidRDefault="00654A3B">
      <w:pPr>
        <w:pStyle w:val="TOC2"/>
        <w:rPr>
          <w:rFonts w:asciiTheme="minorHAnsi" w:eastAsiaTheme="minorEastAsia" w:hAnsiTheme="minorHAnsi"/>
          <w:noProof/>
          <w:sz w:val="22"/>
          <w:szCs w:val="22"/>
          <w:lang w:val="nl-NL" w:eastAsia="nl-NL"/>
        </w:rPr>
      </w:pPr>
      <w:hyperlink w:anchor="_Toc98314734" w:history="1">
        <w:r w:rsidR="00240801" w:rsidRPr="009901A2">
          <w:rPr>
            <w:rStyle w:val="Hyperlink"/>
            <w:noProof/>
          </w:rPr>
          <w:t>3.1</w:t>
        </w:r>
        <w:r w:rsidR="00240801">
          <w:rPr>
            <w:rFonts w:asciiTheme="minorHAnsi" w:eastAsiaTheme="minorEastAsia" w:hAnsiTheme="minorHAnsi"/>
            <w:noProof/>
            <w:sz w:val="22"/>
            <w:szCs w:val="22"/>
            <w:lang w:val="nl-NL" w:eastAsia="nl-NL"/>
          </w:rPr>
          <w:tab/>
        </w:r>
        <w:r w:rsidR="00240801" w:rsidRPr="009901A2">
          <w:rPr>
            <w:rStyle w:val="Hyperlink"/>
            <w:noProof/>
          </w:rPr>
          <w:t>Folder Structure</w:t>
        </w:r>
        <w:r w:rsidR="00240801">
          <w:rPr>
            <w:noProof/>
            <w:webHidden/>
          </w:rPr>
          <w:tab/>
        </w:r>
        <w:r w:rsidR="00240801">
          <w:rPr>
            <w:noProof/>
            <w:webHidden/>
          </w:rPr>
          <w:fldChar w:fldCharType="begin"/>
        </w:r>
        <w:r w:rsidR="00240801">
          <w:rPr>
            <w:noProof/>
            <w:webHidden/>
          </w:rPr>
          <w:instrText xml:space="preserve"> PAGEREF _Toc98314734 \h </w:instrText>
        </w:r>
        <w:r w:rsidR="00240801">
          <w:rPr>
            <w:noProof/>
            <w:webHidden/>
          </w:rPr>
        </w:r>
        <w:r w:rsidR="00240801">
          <w:rPr>
            <w:noProof/>
            <w:webHidden/>
          </w:rPr>
          <w:fldChar w:fldCharType="separate"/>
        </w:r>
        <w:r w:rsidR="00240801">
          <w:rPr>
            <w:noProof/>
            <w:webHidden/>
          </w:rPr>
          <w:t>5</w:t>
        </w:r>
        <w:r w:rsidR="00240801">
          <w:rPr>
            <w:noProof/>
            <w:webHidden/>
          </w:rPr>
          <w:fldChar w:fldCharType="end"/>
        </w:r>
      </w:hyperlink>
    </w:p>
    <w:p w14:paraId="5991FEE6" w14:textId="3102253D" w:rsidR="00240801" w:rsidRDefault="00654A3B">
      <w:pPr>
        <w:pStyle w:val="TOC2"/>
        <w:rPr>
          <w:rFonts w:asciiTheme="minorHAnsi" w:eastAsiaTheme="minorEastAsia" w:hAnsiTheme="minorHAnsi"/>
          <w:noProof/>
          <w:sz w:val="22"/>
          <w:szCs w:val="22"/>
          <w:lang w:val="nl-NL" w:eastAsia="nl-NL"/>
        </w:rPr>
      </w:pPr>
      <w:hyperlink w:anchor="_Toc98314735" w:history="1">
        <w:r w:rsidR="00240801" w:rsidRPr="009901A2">
          <w:rPr>
            <w:rStyle w:val="Hyperlink"/>
            <w:noProof/>
          </w:rPr>
          <w:t>3.2</w:t>
        </w:r>
        <w:r w:rsidR="00240801">
          <w:rPr>
            <w:rFonts w:asciiTheme="minorHAnsi" w:eastAsiaTheme="minorEastAsia" w:hAnsiTheme="minorHAnsi"/>
            <w:noProof/>
            <w:sz w:val="22"/>
            <w:szCs w:val="22"/>
            <w:lang w:val="nl-NL" w:eastAsia="nl-NL"/>
          </w:rPr>
          <w:tab/>
        </w:r>
        <w:r w:rsidR="00240801" w:rsidRPr="009901A2">
          <w:rPr>
            <w:rStyle w:val="Hyperlink"/>
            <w:noProof/>
          </w:rPr>
          <w:t>Filenames</w:t>
        </w:r>
        <w:r w:rsidR="00240801">
          <w:rPr>
            <w:noProof/>
            <w:webHidden/>
          </w:rPr>
          <w:tab/>
        </w:r>
        <w:r w:rsidR="00240801">
          <w:rPr>
            <w:noProof/>
            <w:webHidden/>
          </w:rPr>
          <w:fldChar w:fldCharType="begin"/>
        </w:r>
        <w:r w:rsidR="00240801">
          <w:rPr>
            <w:noProof/>
            <w:webHidden/>
          </w:rPr>
          <w:instrText xml:space="preserve"> PAGEREF _Toc98314735 \h </w:instrText>
        </w:r>
        <w:r w:rsidR="00240801">
          <w:rPr>
            <w:noProof/>
            <w:webHidden/>
          </w:rPr>
        </w:r>
        <w:r w:rsidR="00240801">
          <w:rPr>
            <w:noProof/>
            <w:webHidden/>
          </w:rPr>
          <w:fldChar w:fldCharType="separate"/>
        </w:r>
        <w:r w:rsidR="00240801">
          <w:rPr>
            <w:noProof/>
            <w:webHidden/>
          </w:rPr>
          <w:t>5</w:t>
        </w:r>
        <w:r w:rsidR="00240801">
          <w:rPr>
            <w:noProof/>
            <w:webHidden/>
          </w:rPr>
          <w:fldChar w:fldCharType="end"/>
        </w:r>
      </w:hyperlink>
    </w:p>
    <w:p w14:paraId="50ECB451" w14:textId="13C33581" w:rsidR="00240801" w:rsidRDefault="00654A3B">
      <w:pPr>
        <w:pStyle w:val="TOC1"/>
        <w:rPr>
          <w:rFonts w:asciiTheme="minorHAnsi" w:eastAsiaTheme="minorEastAsia" w:hAnsiTheme="minorHAnsi"/>
          <w:b w:val="0"/>
          <w:bCs w:val="0"/>
          <w:iCs w:val="0"/>
          <w:noProof/>
          <w:sz w:val="22"/>
          <w:szCs w:val="22"/>
          <w:lang w:val="nl-NL" w:eastAsia="nl-NL"/>
        </w:rPr>
      </w:pPr>
      <w:hyperlink w:anchor="_Toc98314736" w:history="1">
        <w:r w:rsidR="00240801" w:rsidRPr="009901A2">
          <w:rPr>
            <w:rStyle w:val="Hyperlink"/>
            <w:noProof/>
          </w:rPr>
          <w:t>4</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Policy Definitions</w:t>
        </w:r>
        <w:r w:rsidR="00240801">
          <w:rPr>
            <w:noProof/>
            <w:webHidden/>
          </w:rPr>
          <w:tab/>
        </w:r>
        <w:r w:rsidR="00240801">
          <w:rPr>
            <w:noProof/>
            <w:webHidden/>
          </w:rPr>
          <w:fldChar w:fldCharType="begin"/>
        </w:r>
        <w:r w:rsidR="00240801">
          <w:rPr>
            <w:noProof/>
            <w:webHidden/>
          </w:rPr>
          <w:instrText xml:space="preserve"> PAGEREF _Toc98314736 \h </w:instrText>
        </w:r>
        <w:r w:rsidR="00240801">
          <w:rPr>
            <w:noProof/>
            <w:webHidden/>
          </w:rPr>
        </w:r>
        <w:r w:rsidR="00240801">
          <w:rPr>
            <w:noProof/>
            <w:webHidden/>
          </w:rPr>
          <w:fldChar w:fldCharType="separate"/>
        </w:r>
        <w:r w:rsidR="00240801">
          <w:rPr>
            <w:noProof/>
            <w:webHidden/>
          </w:rPr>
          <w:t>7</w:t>
        </w:r>
        <w:r w:rsidR="00240801">
          <w:rPr>
            <w:noProof/>
            <w:webHidden/>
          </w:rPr>
          <w:fldChar w:fldCharType="end"/>
        </w:r>
      </w:hyperlink>
    </w:p>
    <w:p w14:paraId="23CE5D72" w14:textId="1AA93476" w:rsidR="00240801" w:rsidRDefault="00654A3B">
      <w:pPr>
        <w:pStyle w:val="TOC2"/>
        <w:rPr>
          <w:rFonts w:asciiTheme="minorHAnsi" w:eastAsiaTheme="minorEastAsia" w:hAnsiTheme="minorHAnsi"/>
          <w:noProof/>
          <w:sz w:val="22"/>
          <w:szCs w:val="22"/>
          <w:lang w:val="nl-NL" w:eastAsia="nl-NL"/>
        </w:rPr>
      </w:pPr>
      <w:hyperlink w:anchor="_Toc98314737" w:history="1">
        <w:r w:rsidR="00240801" w:rsidRPr="009901A2">
          <w:rPr>
            <w:rStyle w:val="Hyperlink"/>
            <w:noProof/>
          </w:rPr>
          <w:t>4.1</w:t>
        </w:r>
        <w:r w:rsidR="00240801">
          <w:rPr>
            <w:rFonts w:asciiTheme="minorHAnsi" w:eastAsiaTheme="minorEastAsia" w:hAnsiTheme="minorHAnsi"/>
            <w:noProof/>
            <w:sz w:val="22"/>
            <w:szCs w:val="22"/>
            <w:lang w:val="nl-NL" w:eastAsia="nl-NL"/>
          </w:rPr>
          <w:tab/>
        </w:r>
        <w:r w:rsidR="00240801" w:rsidRPr="009901A2">
          <w:rPr>
            <w:rStyle w:val="Hyperlink"/>
            <w:noProof/>
          </w:rPr>
          <w:t>Standard Policy Definitions</w:t>
        </w:r>
        <w:r w:rsidR="00240801">
          <w:rPr>
            <w:noProof/>
            <w:webHidden/>
          </w:rPr>
          <w:tab/>
        </w:r>
        <w:r w:rsidR="00240801">
          <w:rPr>
            <w:noProof/>
            <w:webHidden/>
          </w:rPr>
          <w:fldChar w:fldCharType="begin"/>
        </w:r>
        <w:r w:rsidR="00240801">
          <w:rPr>
            <w:noProof/>
            <w:webHidden/>
          </w:rPr>
          <w:instrText xml:space="preserve"> PAGEREF _Toc98314737 \h </w:instrText>
        </w:r>
        <w:r w:rsidR="00240801">
          <w:rPr>
            <w:noProof/>
            <w:webHidden/>
          </w:rPr>
        </w:r>
        <w:r w:rsidR="00240801">
          <w:rPr>
            <w:noProof/>
            <w:webHidden/>
          </w:rPr>
          <w:fldChar w:fldCharType="separate"/>
        </w:r>
        <w:r w:rsidR="00240801">
          <w:rPr>
            <w:noProof/>
            <w:webHidden/>
          </w:rPr>
          <w:t>7</w:t>
        </w:r>
        <w:r w:rsidR="00240801">
          <w:rPr>
            <w:noProof/>
            <w:webHidden/>
          </w:rPr>
          <w:fldChar w:fldCharType="end"/>
        </w:r>
      </w:hyperlink>
    </w:p>
    <w:p w14:paraId="3EE3A5F9" w14:textId="0EEADB43" w:rsidR="00240801" w:rsidRDefault="00654A3B">
      <w:pPr>
        <w:pStyle w:val="TOC3"/>
        <w:rPr>
          <w:rFonts w:asciiTheme="minorHAnsi" w:eastAsiaTheme="minorEastAsia" w:hAnsiTheme="minorHAnsi"/>
          <w:noProof/>
          <w:sz w:val="22"/>
          <w:szCs w:val="22"/>
          <w:lang w:val="nl-NL" w:eastAsia="nl-NL"/>
        </w:rPr>
      </w:pPr>
      <w:hyperlink w:anchor="_Toc98314738" w:history="1">
        <w:r w:rsidR="00240801" w:rsidRPr="009901A2">
          <w:rPr>
            <w:rStyle w:val="Hyperlink"/>
            <w:noProof/>
          </w:rPr>
          <w:t>4.1.1</w:t>
        </w:r>
        <w:r w:rsidR="00240801">
          <w:rPr>
            <w:rFonts w:asciiTheme="minorHAnsi" w:eastAsiaTheme="minorEastAsia" w:hAnsiTheme="minorHAnsi"/>
            <w:noProof/>
            <w:sz w:val="22"/>
            <w:szCs w:val="22"/>
            <w:lang w:val="nl-NL" w:eastAsia="nl-NL"/>
          </w:rPr>
          <w:tab/>
        </w:r>
        <w:r w:rsidR="00240801" w:rsidRPr="009901A2">
          <w:rPr>
            <w:rStyle w:val="Hyperlink"/>
            <w:noProof/>
          </w:rPr>
          <w:t>Example standard Policy Definition</w:t>
        </w:r>
        <w:r w:rsidR="00240801">
          <w:rPr>
            <w:noProof/>
            <w:webHidden/>
          </w:rPr>
          <w:tab/>
        </w:r>
        <w:r w:rsidR="00240801">
          <w:rPr>
            <w:noProof/>
            <w:webHidden/>
          </w:rPr>
          <w:fldChar w:fldCharType="begin"/>
        </w:r>
        <w:r w:rsidR="00240801">
          <w:rPr>
            <w:noProof/>
            <w:webHidden/>
          </w:rPr>
          <w:instrText xml:space="preserve"> PAGEREF _Toc98314738 \h </w:instrText>
        </w:r>
        <w:r w:rsidR="00240801">
          <w:rPr>
            <w:noProof/>
            <w:webHidden/>
          </w:rPr>
        </w:r>
        <w:r w:rsidR="00240801">
          <w:rPr>
            <w:noProof/>
            <w:webHidden/>
          </w:rPr>
          <w:fldChar w:fldCharType="separate"/>
        </w:r>
        <w:r w:rsidR="00240801">
          <w:rPr>
            <w:noProof/>
            <w:webHidden/>
          </w:rPr>
          <w:t>7</w:t>
        </w:r>
        <w:r w:rsidR="00240801">
          <w:rPr>
            <w:noProof/>
            <w:webHidden/>
          </w:rPr>
          <w:fldChar w:fldCharType="end"/>
        </w:r>
      </w:hyperlink>
    </w:p>
    <w:p w14:paraId="3E6306D7" w14:textId="6AFA2C87" w:rsidR="00240801" w:rsidRDefault="00654A3B">
      <w:pPr>
        <w:pStyle w:val="TOC3"/>
        <w:rPr>
          <w:rFonts w:asciiTheme="minorHAnsi" w:eastAsiaTheme="minorEastAsia" w:hAnsiTheme="minorHAnsi"/>
          <w:noProof/>
          <w:sz w:val="22"/>
          <w:szCs w:val="22"/>
          <w:lang w:val="nl-NL" w:eastAsia="nl-NL"/>
        </w:rPr>
      </w:pPr>
      <w:hyperlink w:anchor="_Toc98314739" w:history="1">
        <w:r w:rsidR="00240801" w:rsidRPr="009901A2">
          <w:rPr>
            <w:rStyle w:val="Hyperlink"/>
            <w:noProof/>
          </w:rPr>
          <w:t>4.1.2</w:t>
        </w:r>
        <w:r w:rsidR="00240801">
          <w:rPr>
            <w:rFonts w:asciiTheme="minorHAnsi" w:eastAsiaTheme="minorEastAsia" w:hAnsiTheme="minorHAnsi"/>
            <w:noProof/>
            <w:sz w:val="22"/>
            <w:szCs w:val="22"/>
            <w:lang w:val="nl-NL" w:eastAsia="nl-NL"/>
          </w:rPr>
          <w:tab/>
        </w:r>
        <w:r w:rsidR="00240801" w:rsidRPr="009901A2">
          <w:rPr>
            <w:rStyle w:val="Hyperlink"/>
            <w:noProof/>
          </w:rPr>
          <w:t>Commonly used 'Property of Azure Service' keywords</w:t>
        </w:r>
        <w:r w:rsidR="00240801">
          <w:rPr>
            <w:noProof/>
            <w:webHidden/>
          </w:rPr>
          <w:tab/>
        </w:r>
        <w:r w:rsidR="00240801">
          <w:rPr>
            <w:noProof/>
            <w:webHidden/>
          </w:rPr>
          <w:fldChar w:fldCharType="begin"/>
        </w:r>
        <w:r w:rsidR="00240801">
          <w:rPr>
            <w:noProof/>
            <w:webHidden/>
          </w:rPr>
          <w:instrText xml:space="preserve"> PAGEREF _Toc98314739 \h </w:instrText>
        </w:r>
        <w:r w:rsidR="00240801">
          <w:rPr>
            <w:noProof/>
            <w:webHidden/>
          </w:rPr>
        </w:r>
        <w:r w:rsidR="00240801">
          <w:rPr>
            <w:noProof/>
            <w:webHidden/>
          </w:rPr>
          <w:fldChar w:fldCharType="separate"/>
        </w:r>
        <w:r w:rsidR="00240801">
          <w:rPr>
            <w:noProof/>
            <w:webHidden/>
          </w:rPr>
          <w:t>8</w:t>
        </w:r>
        <w:r w:rsidR="00240801">
          <w:rPr>
            <w:noProof/>
            <w:webHidden/>
          </w:rPr>
          <w:fldChar w:fldCharType="end"/>
        </w:r>
      </w:hyperlink>
    </w:p>
    <w:p w14:paraId="780A4796" w14:textId="3BFFDCC0" w:rsidR="00240801" w:rsidRDefault="00654A3B">
      <w:pPr>
        <w:pStyle w:val="TOC1"/>
        <w:rPr>
          <w:rFonts w:asciiTheme="minorHAnsi" w:eastAsiaTheme="minorEastAsia" w:hAnsiTheme="minorHAnsi"/>
          <w:b w:val="0"/>
          <w:bCs w:val="0"/>
          <w:iCs w:val="0"/>
          <w:noProof/>
          <w:sz w:val="22"/>
          <w:szCs w:val="22"/>
          <w:lang w:val="nl-NL" w:eastAsia="nl-NL"/>
        </w:rPr>
      </w:pPr>
      <w:hyperlink w:anchor="_Toc98314740" w:history="1">
        <w:r w:rsidR="00240801" w:rsidRPr="009901A2">
          <w:rPr>
            <w:rStyle w:val="Hyperlink"/>
            <w:noProof/>
          </w:rPr>
          <w:t>5</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Policy Initiatives</w:t>
        </w:r>
        <w:r w:rsidR="00240801">
          <w:rPr>
            <w:noProof/>
            <w:webHidden/>
          </w:rPr>
          <w:tab/>
        </w:r>
        <w:r w:rsidR="00240801">
          <w:rPr>
            <w:noProof/>
            <w:webHidden/>
          </w:rPr>
          <w:fldChar w:fldCharType="begin"/>
        </w:r>
        <w:r w:rsidR="00240801">
          <w:rPr>
            <w:noProof/>
            <w:webHidden/>
          </w:rPr>
          <w:instrText xml:space="preserve"> PAGEREF _Toc98314740 \h </w:instrText>
        </w:r>
        <w:r w:rsidR="00240801">
          <w:rPr>
            <w:noProof/>
            <w:webHidden/>
          </w:rPr>
        </w:r>
        <w:r w:rsidR="00240801">
          <w:rPr>
            <w:noProof/>
            <w:webHidden/>
          </w:rPr>
          <w:fldChar w:fldCharType="separate"/>
        </w:r>
        <w:r w:rsidR="00240801">
          <w:rPr>
            <w:noProof/>
            <w:webHidden/>
          </w:rPr>
          <w:t>9</w:t>
        </w:r>
        <w:r w:rsidR="00240801">
          <w:rPr>
            <w:noProof/>
            <w:webHidden/>
          </w:rPr>
          <w:fldChar w:fldCharType="end"/>
        </w:r>
      </w:hyperlink>
    </w:p>
    <w:p w14:paraId="3D692B65" w14:textId="0EA6A802" w:rsidR="00240801" w:rsidRDefault="00654A3B">
      <w:pPr>
        <w:pStyle w:val="TOC3"/>
        <w:rPr>
          <w:rFonts w:asciiTheme="minorHAnsi" w:eastAsiaTheme="minorEastAsia" w:hAnsiTheme="minorHAnsi"/>
          <w:noProof/>
          <w:sz w:val="22"/>
          <w:szCs w:val="22"/>
          <w:lang w:val="nl-NL" w:eastAsia="nl-NL"/>
        </w:rPr>
      </w:pPr>
      <w:hyperlink w:anchor="_Toc98314741" w:history="1">
        <w:r w:rsidR="00240801" w:rsidRPr="009901A2">
          <w:rPr>
            <w:rStyle w:val="Hyperlink"/>
            <w:noProof/>
          </w:rPr>
          <w:t>5.1.1</w:t>
        </w:r>
        <w:r w:rsidR="00240801">
          <w:rPr>
            <w:rFonts w:asciiTheme="minorHAnsi" w:eastAsiaTheme="minorEastAsia" w:hAnsiTheme="minorHAnsi"/>
            <w:noProof/>
            <w:sz w:val="22"/>
            <w:szCs w:val="22"/>
            <w:lang w:val="nl-NL" w:eastAsia="nl-NL"/>
          </w:rPr>
          <w:tab/>
        </w:r>
        <w:r w:rsidR="00240801" w:rsidRPr="009901A2">
          <w:rPr>
            <w:rStyle w:val="Hyperlink"/>
            <w:noProof/>
          </w:rPr>
          <w:t>Example</w:t>
        </w:r>
        <w:r w:rsidR="00240801">
          <w:rPr>
            <w:noProof/>
            <w:webHidden/>
          </w:rPr>
          <w:tab/>
        </w:r>
        <w:r w:rsidR="00240801">
          <w:rPr>
            <w:noProof/>
            <w:webHidden/>
          </w:rPr>
          <w:fldChar w:fldCharType="begin"/>
        </w:r>
        <w:r w:rsidR="00240801">
          <w:rPr>
            <w:noProof/>
            <w:webHidden/>
          </w:rPr>
          <w:instrText xml:space="preserve"> PAGEREF _Toc98314741 \h </w:instrText>
        </w:r>
        <w:r w:rsidR="00240801">
          <w:rPr>
            <w:noProof/>
            <w:webHidden/>
          </w:rPr>
        </w:r>
        <w:r w:rsidR="00240801">
          <w:rPr>
            <w:noProof/>
            <w:webHidden/>
          </w:rPr>
          <w:fldChar w:fldCharType="separate"/>
        </w:r>
        <w:r w:rsidR="00240801">
          <w:rPr>
            <w:noProof/>
            <w:webHidden/>
          </w:rPr>
          <w:t>9</w:t>
        </w:r>
        <w:r w:rsidR="00240801">
          <w:rPr>
            <w:noProof/>
            <w:webHidden/>
          </w:rPr>
          <w:fldChar w:fldCharType="end"/>
        </w:r>
      </w:hyperlink>
    </w:p>
    <w:p w14:paraId="06B29CBC" w14:textId="38174F9B" w:rsidR="00240801" w:rsidRDefault="00654A3B">
      <w:pPr>
        <w:pStyle w:val="TOC3"/>
        <w:rPr>
          <w:rFonts w:asciiTheme="minorHAnsi" w:eastAsiaTheme="minorEastAsia" w:hAnsiTheme="minorHAnsi"/>
          <w:noProof/>
          <w:sz w:val="22"/>
          <w:szCs w:val="22"/>
          <w:lang w:val="nl-NL" w:eastAsia="nl-NL"/>
        </w:rPr>
      </w:pPr>
      <w:hyperlink w:anchor="_Toc98314742" w:history="1">
        <w:r w:rsidR="00240801" w:rsidRPr="009901A2">
          <w:rPr>
            <w:rStyle w:val="Hyperlink"/>
            <w:noProof/>
          </w:rPr>
          <w:t>5.1.2</w:t>
        </w:r>
        <w:r w:rsidR="00240801">
          <w:rPr>
            <w:rFonts w:asciiTheme="minorHAnsi" w:eastAsiaTheme="minorEastAsia" w:hAnsiTheme="minorHAnsi"/>
            <w:noProof/>
            <w:sz w:val="22"/>
            <w:szCs w:val="22"/>
            <w:lang w:val="nl-NL" w:eastAsia="nl-NL"/>
          </w:rPr>
          <w:tab/>
        </w:r>
        <w:r w:rsidR="00240801" w:rsidRPr="009901A2">
          <w:rPr>
            <w:rStyle w:val="Hyperlink"/>
            <w:noProof/>
          </w:rPr>
          <w:t>Group Definitions in Initiatives</w:t>
        </w:r>
        <w:r w:rsidR="00240801">
          <w:rPr>
            <w:noProof/>
            <w:webHidden/>
          </w:rPr>
          <w:tab/>
        </w:r>
        <w:r w:rsidR="00240801">
          <w:rPr>
            <w:noProof/>
            <w:webHidden/>
          </w:rPr>
          <w:fldChar w:fldCharType="begin"/>
        </w:r>
        <w:r w:rsidR="00240801">
          <w:rPr>
            <w:noProof/>
            <w:webHidden/>
          </w:rPr>
          <w:instrText xml:space="preserve"> PAGEREF _Toc98314742 \h </w:instrText>
        </w:r>
        <w:r w:rsidR="00240801">
          <w:rPr>
            <w:noProof/>
            <w:webHidden/>
          </w:rPr>
        </w:r>
        <w:r w:rsidR="00240801">
          <w:rPr>
            <w:noProof/>
            <w:webHidden/>
          </w:rPr>
          <w:fldChar w:fldCharType="separate"/>
        </w:r>
        <w:r w:rsidR="00240801">
          <w:rPr>
            <w:noProof/>
            <w:webHidden/>
          </w:rPr>
          <w:t>9</w:t>
        </w:r>
        <w:r w:rsidR="00240801">
          <w:rPr>
            <w:noProof/>
            <w:webHidden/>
          </w:rPr>
          <w:fldChar w:fldCharType="end"/>
        </w:r>
      </w:hyperlink>
    </w:p>
    <w:p w14:paraId="0D338003" w14:textId="5BB13664" w:rsidR="00240801" w:rsidRDefault="00654A3B">
      <w:pPr>
        <w:pStyle w:val="TOC1"/>
        <w:rPr>
          <w:rFonts w:asciiTheme="minorHAnsi" w:eastAsiaTheme="minorEastAsia" w:hAnsiTheme="minorHAnsi"/>
          <w:b w:val="0"/>
          <w:bCs w:val="0"/>
          <w:iCs w:val="0"/>
          <w:noProof/>
          <w:sz w:val="22"/>
          <w:szCs w:val="22"/>
          <w:lang w:val="nl-NL" w:eastAsia="nl-NL"/>
        </w:rPr>
      </w:pPr>
      <w:hyperlink w:anchor="_Toc98314743" w:history="1">
        <w:r w:rsidR="00240801" w:rsidRPr="009901A2">
          <w:rPr>
            <w:rStyle w:val="Hyperlink"/>
            <w:noProof/>
          </w:rPr>
          <w:t>6</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Policy Assignments</w:t>
        </w:r>
        <w:r w:rsidR="00240801">
          <w:rPr>
            <w:noProof/>
            <w:webHidden/>
          </w:rPr>
          <w:tab/>
        </w:r>
        <w:r w:rsidR="00240801">
          <w:rPr>
            <w:noProof/>
            <w:webHidden/>
          </w:rPr>
          <w:fldChar w:fldCharType="begin"/>
        </w:r>
        <w:r w:rsidR="00240801">
          <w:rPr>
            <w:noProof/>
            <w:webHidden/>
          </w:rPr>
          <w:instrText xml:space="preserve"> PAGEREF _Toc98314743 \h </w:instrText>
        </w:r>
        <w:r w:rsidR="00240801">
          <w:rPr>
            <w:noProof/>
            <w:webHidden/>
          </w:rPr>
        </w:r>
        <w:r w:rsidR="00240801">
          <w:rPr>
            <w:noProof/>
            <w:webHidden/>
          </w:rPr>
          <w:fldChar w:fldCharType="separate"/>
        </w:r>
        <w:r w:rsidR="00240801">
          <w:rPr>
            <w:noProof/>
            <w:webHidden/>
          </w:rPr>
          <w:t>11</w:t>
        </w:r>
        <w:r w:rsidR="00240801">
          <w:rPr>
            <w:noProof/>
            <w:webHidden/>
          </w:rPr>
          <w:fldChar w:fldCharType="end"/>
        </w:r>
      </w:hyperlink>
    </w:p>
    <w:p w14:paraId="0BC2B0E9" w14:textId="5518DC7E" w:rsidR="00240801" w:rsidRDefault="00654A3B">
      <w:pPr>
        <w:pStyle w:val="TOC1"/>
        <w:rPr>
          <w:rFonts w:asciiTheme="minorHAnsi" w:eastAsiaTheme="minorEastAsia" w:hAnsiTheme="minorHAnsi"/>
          <w:b w:val="0"/>
          <w:bCs w:val="0"/>
          <w:iCs w:val="0"/>
          <w:noProof/>
          <w:sz w:val="22"/>
          <w:szCs w:val="22"/>
          <w:lang w:val="nl-NL" w:eastAsia="nl-NL"/>
        </w:rPr>
      </w:pPr>
      <w:hyperlink w:anchor="_Toc98314744" w:history="1">
        <w:r w:rsidR="00240801" w:rsidRPr="009901A2">
          <w:rPr>
            <w:rStyle w:val="Hyperlink"/>
            <w:noProof/>
          </w:rPr>
          <w:t>7</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Versioning</w:t>
        </w:r>
        <w:r w:rsidR="00240801">
          <w:rPr>
            <w:noProof/>
            <w:webHidden/>
          </w:rPr>
          <w:tab/>
        </w:r>
        <w:r w:rsidR="00240801">
          <w:rPr>
            <w:noProof/>
            <w:webHidden/>
          </w:rPr>
          <w:fldChar w:fldCharType="begin"/>
        </w:r>
        <w:r w:rsidR="00240801">
          <w:rPr>
            <w:noProof/>
            <w:webHidden/>
          </w:rPr>
          <w:instrText xml:space="preserve"> PAGEREF _Toc98314744 \h </w:instrText>
        </w:r>
        <w:r w:rsidR="00240801">
          <w:rPr>
            <w:noProof/>
            <w:webHidden/>
          </w:rPr>
        </w:r>
        <w:r w:rsidR="00240801">
          <w:rPr>
            <w:noProof/>
            <w:webHidden/>
          </w:rPr>
          <w:fldChar w:fldCharType="separate"/>
        </w:r>
        <w:r w:rsidR="00240801">
          <w:rPr>
            <w:noProof/>
            <w:webHidden/>
          </w:rPr>
          <w:t>12</w:t>
        </w:r>
        <w:r w:rsidR="00240801">
          <w:rPr>
            <w:noProof/>
            <w:webHidden/>
          </w:rPr>
          <w:fldChar w:fldCharType="end"/>
        </w:r>
      </w:hyperlink>
    </w:p>
    <w:p w14:paraId="47098880" w14:textId="2185522B" w:rsidR="00240801" w:rsidRDefault="00654A3B">
      <w:pPr>
        <w:pStyle w:val="TOC2"/>
        <w:rPr>
          <w:rFonts w:asciiTheme="minorHAnsi" w:eastAsiaTheme="minorEastAsia" w:hAnsiTheme="minorHAnsi"/>
          <w:noProof/>
          <w:sz w:val="22"/>
          <w:szCs w:val="22"/>
          <w:lang w:val="nl-NL" w:eastAsia="nl-NL"/>
        </w:rPr>
      </w:pPr>
      <w:hyperlink w:anchor="_Toc98314745" w:history="1">
        <w:r w:rsidR="00240801" w:rsidRPr="009901A2">
          <w:rPr>
            <w:rStyle w:val="Hyperlink"/>
            <w:noProof/>
          </w:rPr>
          <w:t>7.1</w:t>
        </w:r>
        <w:r w:rsidR="00240801">
          <w:rPr>
            <w:rFonts w:asciiTheme="minorHAnsi" w:eastAsiaTheme="minorEastAsia" w:hAnsiTheme="minorHAnsi"/>
            <w:noProof/>
            <w:sz w:val="22"/>
            <w:szCs w:val="22"/>
            <w:lang w:val="nl-NL" w:eastAsia="nl-NL"/>
          </w:rPr>
          <w:tab/>
        </w:r>
        <w:r w:rsidR="00240801" w:rsidRPr="009901A2">
          <w:rPr>
            <w:rStyle w:val="Hyperlink"/>
            <w:noProof/>
          </w:rPr>
          <w:t>Changes to Policy definitions</w:t>
        </w:r>
        <w:r w:rsidR="00240801">
          <w:rPr>
            <w:noProof/>
            <w:webHidden/>
          </w:rPr>
          <w:tab/>
        </w:r>
        <w:r w:rsidR="00240801">
          <w:rPr>
            <w:noProof/>
            <w:webHidden/>
          </w:rPr>
          <w:fldChar w:fldCharType="begin"/>
        </w:r>
        <w:r w:rsidR="00240801">
          <w:rPr>
            <w:noProof/>
            <w:webHidden/>
          </w:rPr>
          <w:instrText xml:space="preserve"> PAGEREF _Toc98314745 \h </w:instrText>
        </w:r>
        <w:r w:rsidR="00240801">
          <w:rPr>
            <w:noProof/>
            <w:webHidden/>
          </w:rPr>
        </w:r>
        <w:r w:rsidR="00240801">
          <w:rPr>
            <w:noProof/>
            <w:webHidden/>
          </w:rPr>
          <w:fldChar w:fldCharType="separate"/>
        </w:r>
        <w:r w:rsidR="00240801">
          <w:rPr>
            <w:noProof/>
            <w:webHidden/>
          </w:rPr>
          <w:t>12</w:t>
        </w:r>
        <w:r w:rsidR="00240801">
          <w:rPr>
            <w:noProof/>
            <w:webHidden/>
          </w:rPr>
          <w:fldChar w:fldCharType="end"/>
        </w:r>
      </w:hyperlink>
    </w:p>
    <w:p w14:paraId="53C676A2" w14:textId="455151C7" w:rsidR="00240801" w:rsidRDefault="00654A3B">
      <w:pPr>
        <w:pStyle w:val="TOC2"/>
        <w:rPr>
          <w:rFonts w:asciiTheme="minorHAnsi" w:eastAsiaTheme="minorEastAsia" w:hAnsiTheme="minorHAnsi"/>
          <w:noProof/>
          <w:sz w:val="22"/>
          <w:szCs w:val="22"/>
          <w:lang w:val="nl-NL" w:eastAsia="nl-NL"/>
        </w:rPr>
      </w:pPr>
      <w:hyperlink w:anchor="_Toc98314746" w:history="1">
        <w:r w:rsidR="00240801" w:rsidRPr="009901A2">
          <w:rPr>
            <w:rStyle w:val="Hyperlink"/>
            <w:noProof/>
          </w:rPr>
          <w:t>7.2</w:t>
        </w:r>
        <w:r w:rsidR="00240801">
          <w:rPr>
            <w:rFonts w:asciiTheme="minorHAnsi" w:eastAsiaTheme="minorEastAsia" w:hAnsiTheme="minorHAnsi"/>
            <w:noProof/>
            <w:sz w:val="22"/>
            <w:szCs w:val="22"/>
            <w:lang w:val="nl-NL" w:eastAsia="nl-NL"/>
          </w:rPr>
          <w:tab/>
        </w:r>
        <w:r w:rsidR="00240801" w:rsidRPr="009901A2">
          <w:rPr>
            <w:rStyle w:val="Hyperlink"/>
            <w:noProof/>
          </w:rPr>
          <w:t>Changes to Policy Initiative definitions</w:t>
        </w:r>
        <w:r w:rsidR="00240801">
          <w:rPr>
            <w:noProof/>
            <w:webHidden/>
          </w:rPr>
          <w:tab/>
        </w:r>
        <w:r w:rsidR="00240801">
          <w:rPr>
            <w:noProof/>
            <w:webHidden/>
          </w:rPr>
          <w:fldChar w:fldCharType="begin"/>
        </w:r>
        <w:r w:rsidR="00240801">
          <w:rPr>
            <w:noProof/>
            <w:webHidden/>
          </w:rPr>
          <w:instrText xml:space="preserve"> PAGEREF _Toc98314746 \h </w:instrText>
        </w:r>
        <w:r w:rsidR="00240801">
          <w:rPr>
            <w:noProof/>
            <w:webHidden/>
          </w:rPr>
        </w:r>
        <w:r w:rsidR="00240801">
          <w:rPr>
            <w:noProof/>
            <w:webHidden/>
          </w:rPr>
          <w:fldChar w:fldCharType="separate"/>
        </w:r>
        <w:r w:rsidR="00240801">
          <w:rPr>
            <w:noProof/>
            <w:webHidden/>
          </w:rPr>
          <w:t>12</w:t>
        </w:r>
        <w:r w:rsidR="00240801">
          <w:rPr>
            <w:noProof/>
            <w:webHidden/>
          </w:rPr>
          <w:fldChar w:fldCharType="end"/>
        </w:r>
      </w:hyperlink>
    </w:p>
    <w:p w14:paraId="7FC20069" w14:textId="7807604E" w:rsidR="00240801" w:rsidRDefault="00654A3B">
      <w:pPr>
        <w:pStyle w:val="TOC1"/>
        <w:rPr>
          <w:rFonts w:asciiTheme="minorHAnsi" w:eastAsiaTheme="minorEastAsia" w:hAnsiTheme="minorHAnsi"/>
          <w:b w:val="0"/>
          <w:bCs w:val="0"/>
          <w:iCs w:val="0"/>
          <w:noProof/>
          <w:sz w:val="22"/>
          <w:szCs w:val="22"/>
          <w:lang w:val="nl-NL" w:eastAsia="nl-NL"/>
        </w:rPr>
      </w:pPr>
      <w:hyperlink w:anchor="_Toc98314747" w:history="1">
        <w:r w:rsidR="00240801" w:rsidRPr="009901A2">
          <w:rPr>
            <w:rStyle w:val="Hyperlink"/>
            <w:noProof/>
          </w:rPr>
          <w:t>8</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Release notes</w:t>
        </w:r>
        <w:r w:rsidR="00240801">
          <w:rPr>
            <w:noProof/>
            <w:webHidden/>
          </w:rPr>
          <w:tab/>
        </w:r>
        <w:r w:rsidR="00240801">
          <w:rPr>
            <w:noProof/>
            <w:webHidden/>
          </w:rPr>
          <w:fldChar w:fldCharType="begin"/>
        </w:r>
        <w:r w:rsidR="00240801">
          <w:rPr>
            <w:noProof/>
            <w:webHidden/>
          </w:rPr>
          <w:instrText xml:space="preserve"> PAGEREF _Toc98314747 \h </w:instrText>
        </w:r>
        <w:r w:rsidR="00240801">
          <w:rPr>
            <w:noProof/>
            <w:webHidden/>
          </w:rPr>
        </w:r>
        <w:r w:rsidR="00240801">
          <w:rPr>
            <w:noProof/>
            <w:webHidden/>
          </w:rPr>
          <w:fldChar w:fldCharType="separate"/>
        </w:r>
        <w:r w:rsidR="00240801">
          <w:rPr>
            <w:noProof/>
            <w:webHidden/>
          </w:rPr>
          <w:t>13</w:t>
        </w:r>
        <w:r w:rsidR="00240801">
          <w:rPr>
            <w:noProof/>
            <w:webHidden/>
          </w:rPr>
          <w:fldChar w:fldCharType="end"/>
        </w:r>
      </w:hyperlink>
    </w:p>
    <w:p w14:paraId="5096BAFF" w14:textId="2EECC709" w:rsidR="00240801" w:rsidRDefault="00654A3B">
      <w:pPr>
        <w:pStyle w:val="TOC2"/>
        <w:rPr>
          <w:rFonts w:asciiTheme="minorHAnsi" w:eastAsiaTheme="minorEastAsia" w:hAnsiTheme="minorHAnsi"/>
          <w:noProof/>
          <w:sz w:val="22"/>
          <w:szCs w:val="22"/>
          <w:lang w:val="nl-NL" w:eastAsia="nl-NL"/>
        </w:rPr>
      </w:pPr>
      <w:hyperlink w:anchor="_Toc98314748" w:history="1">
        <w:r w:rsidR="00240801" w:rsidRPr="009901A2">
          <w:rPr>
            <w:rStyle w:val="Hyperlink"/>
            <w:noProof/>
          </w:rPr>
          <w:t>8.1</w:t>
        </w:r>
        <w:r w:rsidR="00240801">
          <w:rPr>
            <w:rFonts w:asciiTheme="minorHAnsi" w:eastAsiaTheme="minorEastAsia" w:hAnsiTheme="minorHAnsi"/>
            <w:noProof/>
            <w:sz w:val="22"/>
            <w:szCs w:val="22"/>
            <w:lang w:val="nl-NL" w:eastAsia="nl-NL"/>
          </w:rPr>
          <w:tab/>
        </w:r>
        <w:r w:rsidR="00240801" w:rsidRPr="009901A2">
          <w:rPr>
            <w:rStyle w:val="Hyperlink"/>
            <w:noProof/>
          </w:rPr>
          <w:t>Policy definitions</w:t>
        </w:r>
        <w:r w:rsidR="00240801">
          <w:rPr>
            <w:noProof/>
            <w:webHidden/>
          </w:rPr>
          <w:tab/>
        </w:r>
        <w:r w:rsidR="00240801">
          <w:rPr>
            <w:noProof/>
            <w:webHidden/>
          </w:rPr>
          <w:fldChar w:fldCharType="begin"/>
        </w:r>
        <w:r w:rsidR="00240801">
          <w:rPr>
            <w:noProof/>
            <w:webHidden/>
          </w:rPr>
          <w:instrText xml:space="preserve"> PAGEREF _Toc98314748 \h </w:instrText>
        </w:r>
        <w:r w:rsidR="00240801">
          <w:rPr>
            <w:noProof/>
            <w:webHidden/>
          </w:rPr>
        </w:r>
        <w:r w:rsidR="00240801">
          <w:rPr>
            <w:noProof/>
            <w:webHidden/>
          </w:rPr>
          <w:fldChar w:fldCharType="separate"/>
        </w:r>
        <w:r w:rsidR="00240801">
          <w:rPr>
            <w:noProof/>
            <w:webHidden/>
          </w:rPr>
          <w:t>13</w:t>
        </w:r>
        <w:r w:rsidR="00240801">
          <w:rPr>
            <w:noProof/>
            <w:webHidden/>
          </w:rPr>
          <w:fldChar w:fldCharType="end"/>
        </w:r>
      </w:hyperlink>
    </w:p>
    <w:p w14:paraId="4190B668" w14:textId="2E6719A2" w:rsidR="00240801" w:rsidRDefault="00654A3B">
      <w:pPr>
        <w:pStyle w:val="TOC2"/>
        <w:rPr>
          <w:rFonts w:asciiTheme="minorHAnsi" w:eastAsiaTheme="minorEastAsia" w:hAnsiTheme="minorHAnsi"/>
          <w:noProof/>
          <w:sz w:val="22"/>
          <w:szCs w:val="22"/>
          <w:lang w:val="nl-NL" w:eastAsia="nl-NL"/>
        </w:rPr>
      </w:pPr>
      <w:hyperlink w:anchor="_Toc98314749" w:history="1">
        <w:r w:rsidR="00240801" w:rsidRPr="009901A2">
          <w:rPr>
            <w:rStyle w:val="Hyperlink"/>
            <w:noProof/>
          </w:rPr>
          <w:t>8.2</w:t>
        </w:r>
        <w:r w:rsidR="00240801">
          <w:rPr>
            <w:rFonts w:asciiTheme="minorHAnsi" w:eastAsiaTheme="minorEastAsia" w:hAnsiTheme="minorHAnsi"/>
            <w:noProof/>
            <w:sz w:val="22"/>
            <w:szCs w:val="22"/>
            <w:lang w:val="nl-NL" w:eastAsia="nl-NL"/>
          </w:rPr>
          <w:tab/>
        </w:r>
        <w:r w:rsidR="00240801" w:rsidRPr="009901A2">
          <w:rPr>
            <w:rStyle w:val="Hyperlink"/>
            <w:noProof/>
          </w:rPr>
          <w:t>Policy Initiatives</w:t>
        </w:r>
        <w:r w:rsidR="00240801">
          <w:rPr>
            <w:noProof/>
            <w:webHidden/>
          </w:rPr>
          <w:tab/>
        </w:r>
        <w:r w:rsidR="00240801">
          <w:rPr>
            <w:noProof/>
            <w:webHidden/>
          </w:rPr>
          <w:fldChar w:fldCharType="begin"/>
        </w:r>
        <w:r w:rsidR="00240801">
          <w:rPr>
            <w:noProof/>
            <w:webHidden/>
          </w:rPr>
          <w:instrText xml:space="preserve"> PAGEREF _Toc98314749 \h </w:instrText>
        </w:r>
        <w:r w:rsidR="00240801">
          <w:rPr>
            <w:noProof/>
            <w:webHidden/>
          </w:rPr>
        </w:r>
        <w:r w:rsidR="00240801">
          <w:rPr>
            <w:noProof/>
            <w:webHidden/>
          </w:rPr>
          <w:fldChar w:fldCharType="separate"/>
        </w:r>
        <w:r w:rsidR="00240801">
          <w:rPr>
            <w:noProof/>
            <w:webHidden/>
          </w:rPr>
          <w:t>14</w:t>
        </w:r>
        <w:r w:rsidR="00240801">
          <w:rPr>
            <w:noProof/>
            <w:webHidden/>
          </w:rPr>
          <w:fldChar w:fldCharType="end"/>
        </w:r>
      </w:hyperlink>
    </w:p>
    <w:p w14:paraId="67B29197" w14:textId="2D3F66AD" w:rsidR="00240801" w:rsidRDefault="00654A3B">
      <w:pPr>
        <w:pStyle w:val="TOC1"/>
        <w:rPr>
          <w:rFonts w:asciiTheme="minorHAnsi" w:eastAsiaTheme="minorEastAsia" w:hAnsiTheme="minorHAnsi"/>
          <w:b w:val="0"/>
          <w:bCs w:val="0"/>
          <w:iCs w:val="0"/>
          <w:noProof/>
          <w:sz w:val="22"/>
          <w:szCs w:val="22"/>
          <w:lang w:val="nl-NL" w:eastAsia="nl-NL"/>
        </w:rPr>
      </w:pPr>
      <w:hyperlink w:anchor="_Toc98314750" w:history="1">
        <w:r w:rsidR="00240801" w:rsidRPr="009901A2">
          <w:rPr>
            <w:rStyle w:val="Hyperlink"/>
            <w:noProof/>
          </w:rPr>
          <w:t>9</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Development process Azure Policy artifacts</w:t>
        </w:r>
        <w:r w:rsidR="00240801">
          <w:rPr>
            <w:noProof/>
            <w:webHidden/>
          </w:rPr>
          <w:tab/>
        </w:r>
        <w:r w:rsidR="00240801">
          <w:rPr>
            <w:noProof/>
            <w:webHidden/>
          </w:rPr>
          <w:fldChar w:fldCharType="begin"/>
        </w:r>
        <w:r w:rsidR="00240801">
          <w:rPr>
            <w:noProof/>
            <w:webHidden/>
          </w:rPr>
          <w:instrText xml:space="preserve"> PAGEREF _Toc98314750 \h </w:instrText>
        </w:r>
        <w:r w:rsidR="00240801">
          <w:rPr>
            <w:noProof/>
            <w:webHidden/>
          </w:rPr>
        </w:r>
        <w:r w:rsidR="00240801">
          <w:rPr>
            <w:noProof/>
            <w:webHidden/>
          </w:rPr>
          <w:fldChar w:fldCharType="separate"/>
        </w:r>
        <w:r w:rsidR="00240801">
          <w:rPr>
            <w:noProof/>
            <w:webHidden/>
          </w:rPr>
          <w:t>15</w:t>
        </w:r>
        <w:r w:rsidR="00240801">
          <w:rPr>
            <w:noProof/>
            <w:webHidden/>
          </w:rPr>
          <w:fldChar w:fldCharType="end"/>
        </w:r>
      </w:hyperlink>
    </w:p>
    <w:p w14:paraId="48883794" w14:textId="47754D08" w:rsidR="00240801" w:rsidRDefault="00654A3B">
      <w:pPr>
        <w:pStyle w:val="TOC1"/>
        <w:rPr>
          <w:rFonts w:asciiTheme="minorHAnsi" w:eastAsiaTheme="minorEastAsia" w:hAnsiTheme="minorHAnsi"/>
          <w:b w:val="0"/>
          <w:bCs w:val="0"/>
          <w:iCs w:val="0"/>
          <w:noProof/>
          <w:sz w:val="22"/>
          <w:szCs w:val="22"/>
          <w:lang w:val="nl-NL" w:eastAsia="nl-NL"/>
        </w:rPr>
      </w:pPr>
      <w:hyperlink w:anchor="_Toc98314751" w:history="1">
        <w:r w:rsidR="00240801" w:rsidRPr="009901A2">
          <w:rPr>
            <w:rStyle w:val="Hyperlink"/>
            <w:noProof/>
          </w:rPr>
          <w:t>10</w:t>
        </w:r>
        <w:r w:rsidR="00240801">
          <w:rPr>
            <w:rFonts w:asciiTheme="minorHAnsi" w:eastAsiaTheme="minorEastAsia" w:hAnsiTheme="minorHAnsi"/>
            <w:b w:val="0"/>
            <w:bCs w:val="0"/>
            <w:iCs w:val="0"/>
            <w:noProof/>
            <w:sz w:val="22"/>
            <w:szCs w:val="22"/>
            <w:lang w:val="nl-NL" w:eastAsia="nl-NL"/>
          </w:rPr>
          <w:tab/>
        </w:r>
        <w:r w:rsidR="00240801" w:rsidRPr="009901A2">
          <w:rPr>
            <w:rStyle w:val="Hyperlink"/>
            <w:noProof/>
          </w:rPr>
          <w:t>Testing Azure Policy artifacts</w:t>
        </w:r>
        <w:r w:rsidR="00240801">
          <w:rPr>
            <w:noProof/>
            <w:webHidden/>
          </w:rPr>
          <w:tab/>
        </w:r>
        <w:r w:rsidR="00240801">
          <w:rPr>
            <w:noProof/>
            <w:webHidden/>
          </w:rPr>
          <w:fldChar w:fldCharType="begin"/>
        </w:r>
        <w:r w:rsidR="00240801">
          <w:rPr>
            <w:noProof/>
            <w:webHidden/>
          </w:rPr>
          <w:instrText xml:space="preserve"> PAGEREF _Toc98314751 \h </w:instrText>
        </w:r>
        <w:r w:rsidR="00240801">
          <w:rPr>
            <w:noProof/>
            <w:webHidden/>
          </w:rPr>
        </w:r>
        <w:r w:rsidR="00240801">
          <w:rPr>
            <w:noProof/>
            <w:webHidden/>
          </w:rPr>
          <w:fldChar w:fldCharType="separate"/>
        </w:r>
        <w:r w:rsidR="00240801">
          <w:rPr>
            <w:noProof/>
            <w:webHidden/>
          </w:rPr>
          <w:t>16</w:t>
        </w:r>
        <w:r w:rsidR="00240801">
          <w:rPr>
            <w:noProof/>
            <w:webHidden/>
          </w:rPr>
          <w:fldChar w:fldCharType="end"/>
        </w:r>
      </w:hyperlink>
    </w:p>
    <w:p w14:paraId="2CC90DEC" w14:textId="0AB2370D" w:rsidR="00240801" w:rsidRDefault="00654A3B">
      <w:pPr>
        <w:pStyle w:val="TOC2"/>
        <w:rPr>
          <w:rFonts w:asciiTheme="minorHAnsi" w:eastAsiaTheme="minorEastAsia" w:hAnsiTheme="minorHAnsi"/>
          <w:noProof/>
          <w:sz w:val="22"/>
          <w:szCs w:val="22"/>
          <w:lang w:val="nl-NL" w:eastAsia="nl-NL"/>
        </w:rPr>
      </w:pPr>
      <w:hyperlink w:anchor="_Toc98314752" w:history="1">
        <w:r w:rsidR="00240801" w:rsidRPr="009901A2">
          <w:rPr>
            <w:rStyle w:val="Hyperlink"/>
            <w:noProof/>
          </w:rPr>
          <w:t>10.1</w:t>
        </w:r>
        <w:r w:rsidR="00240801">
          <w:rPr>
            <w:rFonts w:asciiTheme="minorHAnsi" w:eastAsiaTheme="minorEastAsia" w:hAnsiTheme="minorHAnsi"/>
            <w:noProof/>
            <w:sz w:val="22"/>
            <w:szCs w:val="22"/>
            <w:lang w:val="nl-NL" w:eastAsia="nl-NL"/>
          </w:rPr>
          <w:tab/>
        </w:r>
        <w:r w:rsidR="00240801" w:rsidRPr="009901A2">
          <w:rPr>
            <w:rStyle w:val="Hyperlink"/>
            <w:noProof/>
          </w:rPr>
          <w:t>Engineering environment</w:t>
        </w:r>
        <w:r w:rsidR="00240801">
          <w:rPr>
            <w:noProof/>
            <w:webHidden/>
          </w:rPr>
          <w:tab/>
        </w:r>
        <w:r w:rsidR="00240801">
          <w:rPr>
            <w:noProof/>
            <w:webHidden/>
          </w:rPr>
          <w:fldChar w:fldCharType="begin"/>
        </w:r>
        <w:r w:rsidR="00240801">
          <w:rPr>
            <w:noProof/>
            <w:webHidden/>
          </w:rPr>
          <w:instrText xml:space="preserve"> PAGEREF _Toc98314752 \h </w:instrText>
        </w:r>
        <w:r w:rsidR="00240801">
          <w:rPr>
            <w:noProof/>
            <w:webHidden/>
          </w:rPr>
        </w:r>
        <w:r w:rsidR="00240801">
          <w:rPr>
            <w:noProof/>
            <w:webHidden/>
          </w:rPr>
          <w:fldChar w:fldCharType="separate"/>
        </w:r>
        <w:r w:rsidR="00240801">
          <w:rPr>
            <w:noProof/>
            <w:webHidden/>
          </w:rPr>
          <w:t>16</w:t>
        </w:r>
        <w:r w:rsidR="00240801">
          <w:rPr>
            <w:noProof/>
            <w:webHidden/>
          </w:rPr>
          <w:fldChar w:fldCharType="end"/>
        </w:r>
      </w:hyperlink>
    </w:p>
    <w:p w14:paraId="3827D274" w14:textId="18A9CCC1" w:rsidR="00240801" w:rsidRDefault="00654A3B">
      <w:pPr>
        <w:pStyle w:val="TOC2"/>
        <w:rPr>
          <w:rFonts w:asciiTheme="minorHAnsi" w:eastAsiaTheme="minorEastAsia" w:hAnsiTheme="minorHAnsi"/>
          <w:noProof/>
          <w:sz w:val="22"/>
          <w:szCs w:val="22"/>
          <w:lang w:val="nl-NL" w:eastAsia="nl-NL"/>
        </w:rPr>
      </w:pPr>
      <w:hyperlink w:anchor="_Toc98314753" w:history="1">
        <w:r w:rsidR="00240801" w:rsidRPr="009901A2">
          <w:rPr>
            <w:rStyle w:val="Hyperlink"/>
            <w:noProof/>
          </w:rPr>
          <w:t>10.2</w:t>
        </w:r>
        <w:r w:rsidR="00240801">
          <w:rPr>
            <w:rFonts w:asciiTheme="minorHAnsi" w:eastAsiaTheme="minorEastAsia" w:hAnsiTheme="minorHAnsi"/>
            <w:noProof/>
            <w:sz w:val="22"/>
            <w:szCs w:val="22"/>
            <w:lang w:val="nl-NL" w:eastAsia="nl-NL"/>
          </w:rPr>
          <w:tab/>
        </w:r>
        <w:r w:rsidR="00240801" w:rsidRPr="009901A2">
          <w:rPr>
            <w:rStyle w:val="Hyperlink"/>
            <w:noProof/>
          </w:rPr>
          <w:t>End-to-end test plan</w:t>
        </w:r>
        <w:r w:rsidR="00240801">
          <w:rPr>
            <w:noProof/>
            <w:webHidden/>
          </w:rPr>
          <w:tab/>
        </w:r>
        <w:r w:rsidR="00240801">
          <w:rPr>
            <w:noProof/>
            <w:webHidden/>
          </w:rPr>
          <w:fldChar w:fldCharType="begin"/>
        </w:r>
        <w:r w:rsidR="00240801">
          <w:rPr>
            <w:noProof/>
            <w:webHidden/>
          </w:rPr>
          <w:instrText xml:space="preserve"> PAGEREF _Toc98314753 \h </w:instrText>
        </w:r>
        <w:r w:rsidR="00240801">
          <w:rPr>
            <w:noProof/>
            <w:webHidden/>
          </w:rPr>
        </w:r>
        <w:r w:rsidR="00240801">
          <w:rPr>
            <w:noProof/>
            <w:webHidden/>
          </w:rPr>
          <w:fldChar w:fldCharType="separate"/>
        </w:r>
        <w:r w:rsidR="00240801">
          <w:rPr>
            <w:noProof/>
            <w:webHidden/>
          </w:rPr>
          <w:t>16</w:t>
        </w:r>
        <w:r w:rsidR="00240801">
          <w:rPr>
            <w:noProof/>
            <w:webHidden/>
          </w:rPr>
          <w:fldChar w:fldCharType="end"/>
        </w:r>
      </w:hyperlink>
    </w:p>
    <w:p w14:paraId="0E9A49A6" w14:textId="6AC17D10" w:rsidR="00F410E6" w:rsidRDefault="00F410E6" w:rsidP="00F410E6">
      <w:pPr>
        <w:rPr>
          <w:b/>
          <w:bCs/>
          <w:iCs/>
        </w:rPr>
      </w:pPr>
      <w:r w:rsidRPr="00C500F2">
        <w:rPr>
          <w:b/>
          <w:bCs/>
          <w:iCs/>
        </w:rPr>
        <w:fldChar w:fldCharType="end"/>
      </w:r>
    </w:p>
    <w:p w14:paraId="630FF24A" w14:textId="77777777" w:rsidR="00F410E6" w:rsidRDefault="00F410E6">
      <w:pPr>
        <w:rPr>
          <w:b/>
          <w:bCs/>
          <w:iCs/>
        </w:rPr>
      </w:pPr>
      <w:r>
        <w:rPr>
          <w:b/>
          <w:bCs/>
          <w:iCs/>
        </w:rPr>
        <w:br w:type="page"/>
      </w:r>
    </w:p>
    <w:p w14:paraId="7D929406" w14:textId="080D3B6A" w:rsidR="00EE4E4E" w:rsidRDefault="00EE4E4E" w:rsidP="00EE4E4E">
      <w:pPr>
        <w:pStyle w:val="Heading1NumMS"/>
      </w:pPr>
      <w:bookmarkStart w:id="4" w:name="_Toc98314727"/>
      <w:bookmarkStart w:id="5" w:name="_Toc392841779"/>
      <w:r>
        <w:lastRenderedPageBreak/>
        <w:t>Introduction</w:t>
      </w:r>
      <w:bookmarkEnd w:id="4"/>
    </w:p>
    <w:p w14:paraId="5BDD62E0" w14:textId="7B61ED5B" w:rsidR="004932C4" w:rsidRDefault="00D31676" w:rsidP="00D3732D">
      <w:pPr>
        <w:rPr>
          <w:shd w:val="clear" w:color="auto" w:fill="FFFFFF"/>
        </w:rPr>
      </w:pPr>
      <w:r>
        <w:rPr>
          <w:shd w:val="clear" w:color="auto" w:fill="FFFFFF"/>
        </w:rPr>
        <w:t>Policy-driven governance</w:t>
      </w:r>
      <w:r w:rsidR="004932C4">
        <w:rPr>
          <w:shd w:val="clear" w:color="auto" w:fill="FFFFFF"/>
        </w:rPr>
        <w:t xml:space="preserve"> is one of the Azure Landing Zones design principles of the Cloud Adoption Framework. By leveraging Azure Policy to provide security- and service management guardrails for Azure Landing Zones, more autonomy for application teams</w:t>
      </w:r>
      <w:r w:rsidR="00CE133A">
        <w:rPr>
          <w:shd w:val="clear" w:color="auto" w:fill="FFFFFF"/>
        </w:rPr>
        <w:t xml:space="preserve"> can be provided</w:t>
      </w:r>
      <w:r w:rsidR="004932C4">
        <w:rPr>
          <w:shd w:val="clear" w:color="auto" w:fill="FFFFFF"/>
        </w:rPr>
        <w:t>. This document contains an approach to a naming convention and governance model for Azure Policy.</w:t>
      </w:r>
    </w:p>
    <w:p w14:paraId="0DD94F65" w14:textId="48E33F8B" w:rsidR="00040253" w:rsidRDefault="00BD4C34" w:rsidP="00BD4C34">
      <w:pPr>
        <w:pStyle w:val="Heading1NumMS"/>
      </w:pPr>
      <w:bookmarkStart w:id="6" w:name="_Toc98314728"/>
      <w:r>
        <w:lastRenderedPageBreak/>
        <w:t>Envisioning</w:t>
      </w:r>
      <w:bookmarkEnd w:id="6"/>
    </w:p>
    <w:p w14:paraId="0EB005DA" w14:textId="16E23D96" w:rsidR="006A204F" w:rsidRDefault="006A204F" w:rsidP="006A204F">
      <w:r>
        <w:t xml:space="preserve">When </w:t>
      </w:r>
      <w:r w:rsidRPr="00702D6B">
        <w:t xml:space="preserve">thinking about </w:t>
      </w:r>
      <w:r>
        <w:t xml:space="preserve">a </w:t>
      </w:r>
      <w:r w:rsidRPr="00702D6B">
        <w:t>naming convention</w:t>
      </w:r>
      <w:r>
        <w:t>,</w:t>
      </w:r>
      <w:r w:rsidRPr="00702D6B">
        <w:t xml:space="preserve"> start with the end in mind</w:t>
      </w:r>
      <w:r>
        <w:t xml:space="preserve">, </w:t>
      </w:r>
      <w:r w:rsidRPr="00702D6B">
        <w:t xml:space="preserve">and by that I mean think about </w:t>
      </w:r>
      <w:r>
        <w:t xml:space="preserve">the </w:t>
      </w:r>
      <w:r w:rsidRPr="000C0455">
        <w:t>principles that underlie your</w:t>
      </w:r>
      <w:r w:rsidRPr="00603A0C">
        <w:t xml:space="preserve"> policy governance solution,</w:t>
      </w:r>
      <w:r w:rsidRPr="00C67EEE">
        <w:t xml:space="preserve"> what your requirements are, how it </w:t>
      </w:r>
      <w:r w:rsidR="00D31676">
        <w:t xml:space="preserve">should </w:t>
      </w:r>
      <w:r w:rsidRPr="00C67EEE">
        <w:t>fit your environment and how you want to implement lifecycle management</w:t>
      </w:r>
      <w:r w:rsidRPr="00A7537E">
        <w:t>.</w:t>
      </w:r>
    </w:p>
    <w:p w14:paraId="00616C67" w14:textId="07A7F854" w:rsidR="00BD4C34" w:rsidRPr="00A7537E" w:rsidRDefault="00BD4C34" w:rsidP="006A204F">
      <w:r>
        <w:t>In the sections below, I’ve listed</w:t>
      </w:r>
      <w:r w:rsidR="004D4027">
        <w:t xml:space="preserve"> the principles, requirements and </w:t>
      </w:r>
      <w:r w:rsidR="00C65B15">
        <w:t>scenarios</w:t>
      </w:r>
      <w:r w:rsidR="004D4027">
        <w:t xml:space="preserve"> </w:t>
      </w:r>
      <w:r w:rsidR="000B01D5">
        <w:t xml:space="preserve">that </w:t>
      </w:r>
      <w:r w:rsidR="005D179C">
        <w:t xml:space="preserve">form </w:t>
      </w:r>
      <w:r w:rsidR="000B01D5">
        <w:t>the basis</w:t>
      </w:r>
      <w:r w:rsidR="005D179C">
        <w:t xml:space="preserve"> for</w:t>
      </w:r>
      <w:r w:rsidR="000B01D5">
        <w:t xml:space="preserve"> my naming convention.</w:t>
      </w:r>
    </w:p>
    <w:p w14:paraId="7CF8F395" w14:textId="0C7E144C" w:rsidR="00574ED4" w:rsidRPr="00D3732D" w:rsidRDefault="00574ED4" w:rsidP="00D3732D">
      <w:pPr>
        <w:pStyle w:val="Heading2NumMS"/>
      </w:pPr>
      <w:bookmarkStart w:id="7" w:name="_Toc98314729"/>
      <w:r w:rsidRPr="00D3732D">
        <w:t>Principles</w:t>
      </w:r>
      <w:bookmarkEnd w:id="7"/>
    </w:p>
    <w:p w14:paraId="270550F3" w14:textId="77777777" w:rsidR="00BD4C34" w:rsidRPr="00BD4C34" w:rsidRDefault="00BD4C34" w:rsidP="00E80DCE">
      <w:pPr>
        <w:pStyle w:val="NoSpacing"/>
        <w:numPr>
          <w:ilvl w:val="0"/>
          <w:numId w:val="27"/>
        </w:numPr>
      </w:pPr>
      <w:r w:rsidRPr="00BD4C34">
        <w:t>Policy Definitions are grouped per Azure Service in a Policy Initiative. Only Policy Initiatives are assigned. </w:t>
      </w:r>
    </w:p>
    <w:p w14:paraId="6B1FD640" w14:textId="77777777" w:rsidR="00574ED4" w:rsidRDefault="00574ED4" w:rsidP="00E80DCE">
      <w:pPr>
        <w:pStyle w:val="NoSpacing"/>
        <w:numPr>
          <w:ilvl w:val="0"/>
          <w:numId w:val="27"/>
        </w:numPr>
      </w:pPr>
      <w:r>
        <w:t>Major version updates require replacement of an existing Policy/Policy Initiative (see versioning)</w:t>
      </w:r>
    </w:p>
    <w:p w14:paraId="3F6B4292" w14:textId="77777777" w:rsidR="00574ED4" w:rsidRDefault="00574ED4" w:rsidP="00E80DCE">
      <w:pPr>
        <w:pStyle w:val="NoSpacing"/>
        <w:numPr>
          <w:ilvl w:val="0"/>
          <w:numId w:val="27"/>
        </w:numPr>
      </w:pPr>
      <w:r>
        <w:t>Minor and Patch updates are done ‘in place’</w:t>
      </w:r>
    </w:p>
    <w:p w14:paraId="10E5B57B" w14:textId="42C0E0C4" w:rsidR="00574ED4" w:rsidRDefault="00574ED4" w:rsidP="00E80DCE">
      <w:pPr>
        <w:pStyle w:val="NoSpacing"/>
        <w:numPr>
          <w:ilvl w:val="0"/>
          <w:numId w:val="27"/>
        </w:numPr>
      </w:pPr>
      <w:r>
        <w:t xml:space="preserve">Policy Definitions are always deployed </w:t>
      </w:r>
      <w:r w:rsidR="002D7700">
        <w:t>at root management group scope</w:t>
      </w:r>
      <w:r>
        <w:t xml:space="preserve">. This allows the policies to be used in all lower-level management groups. </w:t>
      </w:r>
    </w:p>
    <w:p w14:paraId="7D40AFC9" w14:textId="35D9DA20" w:rsidR="00AD42E5" w:rsidRDefault="00574ED4" w:rsidP="00E80DCE">
      <w:pPr>
        <w:pStyle w:val="NoSpacing"/>
        <w:numPr>
          <w:ilvl w:val="0"/>
          <w:numId w:val="27"/>
        </w:numPr>
      </w:pPr>
      <w:r>
        <w:t>Policy Initiatives/Definitions can be Assigned at multiple Management Group scopes with different parameters</w:t>
      </w:r>
    </w:p>
    <w:p w14:paraId="4D3883CA" w14:textId="7F5E7687" w:rsidR="00AD42E5" w:rsidRDefault="00AD42E5" w:rsidP="00E80DCE">
      <w:pPr>
        <w:pStyle w:val="NoSpacing"/>
        <w:numPr>
          <w:ilvl w:val="0"/>
          <w:numId w:val="27"/>
        </w:numPr>
      </w:pPr>
      <w:r>
        <w:t>Implement policy-as-code</w:t>
      </w:r>
    </w:p>
    <w:p w14:paraId="576FEC60" w14:textId="2B90713E" w:rsidR="00574ED4" w:rsidRDefault="00AD42E5" w:rsidP="00E80DCE">
      <w:pPr>
        <w:pStyle w:val="NoSpacing"/>
        <w:numPr>
          <w:ilvl w:val="0"/>
          <w:numId w:val="27"/>
        </w:numPr>
      </w:pPr>
      <w:r>
        <w:t>The repository is the single-source-of-truth</w:t>
      </w:r>
    </w:p>
    <w:p w14:paraId="433F8C50" w14:textId="77777777" w:rsidR="00574ED4" w:rsidRPr="00D3732D" w:rsidRDefault="00574ED4" w:rsidP="00D3732D">
      <w:pPr>
        <w:pStyle w:val="Heading2NumMS"/>
      </w:pPr>
      <w:bookmarkStart w:id="8" w:name="_Toc98314730"/>
      <w:r w:rsidRPr="00D3732D">
        <w:t>Requirements</w:t>
      </w:r>
      <w:bookmarkEnd w:id="8"/>
    </w:p>
    <w:p w14:paraId="77F6A26A" w14:textId="42BB9EF7" w:rsidR="00574ED4" w:rsidRPr="00A1135C" w:rsidRDefault="00797DFF" w:rsidP="00E80DCE">
      <w:pPr>
        <w:pStyle w:val="NoSpacing"/>
        <w:numPr>
          <w:ilvl w:val="0"/>
          <w:numId w:val="27"/>
        </w:numPr>
      </w:pPr>
      <w:r w:rsidRPr="00A1135C">
        <w:t>P</w:t>
      </w:r>
      <w:r w:rsidR="00574ED4" w:rsidRPr="00A1135C">
        <w:t>hased rollout of Policy assignments</w:t>
      </w:r>
    </w:p>
    <w:p w14:paraId="4BC1B60B" w14:textId="1B0B5524" w:rsidR="00574ED4" w:rsidRPr="00A1135C" w:rsidRDefault="00797DFF" w:rsidP="00E80DCE">
      <w:pPr>
        <w:pStyle w:val="NoSpacing"/>
        <w:numPr>
          <w:ilvl w:val="1"/>
          <w:numId w:val="27"/>
        </w:numPr>
      </w:pPr>
      <w:r w:rsidRPr="00A1135C">
        <w:t>I want</w:t>
      </w:r>
      <w:r w:rsidR="00574ED4" w:rsidRPr="00A1135C">
        <w:t xml:space="preserve"> to </w:t>
      </w:r>
      <w:r w:rsidR="007A2997" w:rsidRPr="00A1135C">
        <w:t xml:space="preserve">be able to </w:t>
      </w:r>
      <w:r w:rsidR="00574ED4" w:rsidRPr="00A1135C">
        <w:t xml:space="preserve">use a phased approach to </w:t>
      </w:r>
      <w:r w:rsidRPr="00A1135C">
        <w:t xml:space="preserve">the </w:t>
      </w:r>
      <w:r w:rsidR="00574ED4" w:rsidRPr="00A1135C">
        <w:t xml:space="preserve">rollout </w:t>
      </w:r>
      <w:r w:rsidRPr="00A1135C">
        <w:t xml:space="preserve">of </w:t>
      </w:r>
      <w:r w:rsidR="00574ED4" w:rsidRPr="00A1135C">
        <w:t xml:space="preserve">Policy assignments that can impact workloads (e.g. </w:t>
      </w:r>
      <w:r w:rsidRPr="00A1135C">
        <w:t>dev, test, acceptance, production</w:t>
      </w:r>
      <w:r w:rsidR="00574ED4" w:rsidRPr="00A1135C">
        <w:t>)</w:t>
      </w:r>
    </w:p>
    <w:p w14:paraId="61718F72" w14:textId="07CE7147" w:rsidR="00574ED4" w:rsidRPr="00A1135C" w:rsidRDefault="0076287C" w:rsidP="00E80DCE">
      <w:pPr>
        <w:pStyle w:val="NoSpacing"/>
        <w:numPr>
          <w:ilvl w:val="0"/>
          <w:numId w:val="27"/>
        </w:numPr>
      </w:pPr>
      <w:r w:rsidRPr="00A1135C">
        <w:t>A</w:t>
      </w:r>
      <w:r w:rsidR="00574ED4" w:rsidRPr="00A1135C">
        <w:t>rchiving of Policy artifact versions</w:t>
      </w:r>
    </w:p>
    <w:p w14:paraId="5C99053E" w14:textId="1AE09830" w:rsidR="00574ED4" w:rsidRPr="00A1135C" w:rsidRDefault="0076287C" w:rsidP="00E80DCE">
      <w:pPr>
        <w:pStyle w:val="NoSpacing"/>
        <w:numPr>
          <w:ilvl w:val="1"/>
          <w:numId w:val="27"/>
        </w:numPr>
      </w:pPr>
      <w:r w:rsidRPr="00A1135C">
        <w:t>R</w:t>
      </w:r>
      <w:r w:rsidR="00574ED4" w:rsidRPr="00A1135C">
        <w:t>etain n-1 major version in repo for archiving and rollback</w:t>
      </w:r>
    </w:p>
    <w:p w14:paraId="756B0CE3" w14:textId="181D1756" w:rsidR="00574ED4" w:rsidRPr="00A1135C" w:rsidRDefault="0076287C" w:rsidP="00E80DCE">
      <w:pPr>
        <w:pStyle w:val="NoSpacing"/>
        <w:numPr>
          <w:ilvl w:val="0"/>
          <w:numId w:val="27"/>
        </w:numPr>
      </w:pPr>
      <w:r w:rsidRPr="00A1135C">
        <w:t>R</w:t>
      </w:r>
      <w:r w:rsidR="00574ED4" w:rsidRPr="00A1135C">
        <w:t>ollback of a Policy</w:t>
      </w:r>
    </w:p>
    <w:p w14:paraId="26DA59DA" w14:textId="6BAA66A3" w:rsidR="00574ED4" w:rsidRPr="00A1135C" w:rsidRDefault="0076287C" w:rsidP="00E80DCE">
      <w:pPr>
        <w:pStyle w:val="NoSpacing"/>
        <w:numPr>
          <w:ilvl w:val="1"/>
          <w:numId w:val="27"/>
        </w:numPr>
      </w:pPr>
      <w:r w:rsidRPr="00A1135C">
        <w:t>R</w:t>
      </w:r>
      <w:r w:rsidR="00574ED4" w:rsidRPr="00A1135C">
        <w:t>etain n-1 major version in repo for archiving and rollback</w:t>
      </w:r>
    </w:p>
    <w:p w14:paraId="38C7347D" w14:textId="760655A2" w:rsidR="00574ED4" w:rsidRPr="00A1135C" w:rsidRDefault="00AD42E5" w:rsidP="00E80DCE">
      <w:pPr>
        <w:pStyle w:val="NoSpacing"/>
        <w:numPr>
          <w:ilvl w:val="0"/>
          <w:numId w:val="27"/>
        </w:numPr>
      </w:pPr>
      <w:r w:rsidRPr="00A1135C">
        <w:t>M</w:t>
      </w:r>
      <w:r w:rsidR="00574ED4" w:rsidRPr="00A1135C">
        <w:t>ajor versions have a release note associated with a Policy Definition and Initiative  </w:t>
      </w:r>
    </w:p>
    <w:p w14:paraId="4D3578B9" w14:textId="258DD14C" w:rsidR="00574ED4" w:rsidRPr="00A1135C" w:rsidRDefault="00AD42E5" w:rsidP="00E80DCE">
      <w:pPr>
        <w:pStyle w:val="NoSpacing"/>
        <w:numPr>
          <w:ilvl w:val="1"/>
          <w:numId w:val="27"/>
        </w:numPr>
      </w:pPr>
      <w:r w:rsidRPr="00A1135C">
        <w:t>Especially in a complex environment, us</w:t>
      </w:r>
      <w:r w:rsidR="00574ED4" w:rsidRPr="00A1135C">
        <w:t>e release notes to keep track of changes</w:t>
      </w:r>
    </w:p>
    <w:p w14:paraId="004DB27B" w14:textId="785A3570" w:rsidR="006B7373" w:rsidRPr="00A1135C" w:rsidRDefault="00574ED4" w:rsidP="00E80DCE">
      <w:pPr>
        <w:pStyle w:val="NoSpacing"/>
        <w:numPr>
          <w:ilvl w:val="0"/>
          <w:numId w:val="27"/>
        </w:numPr>
      </w:pPr>
      <w:r w:rsidRPr="00A1135C">
        <w:t>Compliance state for a specific service or topic must be easy to monitor in the Azure Compliance Dashboard</w:t>
      </w:r>
    </w:p>
    <w:p w14:paraId="01416B2D" w14:textId="46DFBE15" w:rsidR="006B7373" w:rsidRDefault="006B7373" w:rsidP="006B7373">
      <w:pPr>
        <w:pStyle w:val="Heading2NumMS"/>
      </w:pPr>
      <w:bookmarkStart w:id="9" w:name="_Toc98314731"/>
      <w:r>
        <w:t>Environment</w:t>
      </w:r>
      <w:bookmarkEnd w:id="9"/>
    </w:p>
    <w:p w14:paraId="108C1967" w14:textId="7A8FDD70" w:rsidR="006B7373" w:rsidRDefault="000840C0" w:rsidP="00E80DCE">
      <w:pPr>
        <w:pStyle w:val="NoSpacing"/>
        <w:numPr>
          <w:ilvl w:val="0"/>
          <w:numId w:val="27"/>
        </w:numPr>
      </w:pPr>
      <w:r>
        <w:t>Single Azure LandingZone hierarchy</w:t>
      </w:r>
    </w:p>
    <w:p w14:paraId="664D7771" w14:textId="1FA34467" w:rsidR="000840C0" w:rsidRDefault="000840C0" w:rsidP="00E80DCE">
      <w:pPr>
        <w:pStyle w:val="NoSpacing"/>
        <w:numPr>
          <w:ilvl w:val="0"/>
          <w:numId w:val="27"/>
        </w:numPr>
      </w:pPr>
      <w:r>
        <w:t>Single Azure LandingZone hierarchy with multiple business units</w:t>
      </w:r>
    </w:p>
    <w:p w14:paraId="4545BC75" w14:textId="3C1BA41D" w:rsidR="006B7373" w:rsidRPr="00A1135C" w:rsidRDefault="00725DC6" w:rsidP="00E80DCE">
      <w:pPr>
        <w:pStyle w:val="NoSpacing"/>
        <w:numPr>
          <w:ilvl w:val="0"/>
          <w:numId w:val="27"/>
        </w:numPr>
      </w:pPr>
      <w:r>
        <w:t>Global Azure LandingZone hierarchy</w:t>
      </w:r>
    </w:p>
    <w:p w14:paraId="159DDF28" w14:textId="6010FCCF" w:rsidR="00725DC6" w:rsidRDefault="00725DC6" w:rsidP="00725DC6">
      <w:pPr>
        <w:pStyle w:val="Heading2NumMS"/>
      </w:pPr>
      <w:bookmarkStart w:id="10" w:name="_Toc98314732"/>
      <w:r>
        <w:t>Lifecycle management</w:t>
      </w:r>
      <w:bookmarkEnd w:id="10"/>
    </w:p>
    <w:p w14:paraId="06BF70A9" w14:textId="29553A8D" w:rsidR="00725DC6" w:rsidRPr="00725DC6" w:rsidRDefault="00725DC6" w:rsidP="00725DC6">
      <w:pPr>
        <w:pStyle w:val="BodyMS"/>
      </w:pPr>
      <w:r>
        <w:t>There’s more to life cycle management, than just these three topics,</w:t>
      </w:r>
      <w:r w:rsidR="00917B58">
        <w:t xml:space="preserve"> </w:t>
      </w:r>
      <w:r w:rsidR="00917B58" w:rsidRPr="00917B58">
        <w:t>but within the scope of naming convention these three topi</w:t>
      </w:r>
      <w:r w:rsidR="00A1135C">
        <w:t>c</w:t>
      </w:r>
      <w:r w:rsidR="00917B58" w:rsidRPr="00917B58">
        <w:t>s are most relevant.</w:t>
      </w:r>
    </w:p>
    <w:p w14:paraId="7FDFDC07" w14:textId="77FAB32E" w:rsidR="00725DC6" w:rsidRDefault="00917B58" w:rsidP="00E80DCE">
      <w:pPr>
        <w:pStyle w:val="NoSpacing"/>
        <w:numPr>
          <w:ilvl w:val="0"/>
          <w:numId w:val="27"/>
        </w:numPr>
      </w:pPr>
      <w:r>
        <w:t>Adding new Policy (Initiative) Definition</w:t>
      </w:r>
    </w:p>
    <w:p w14:paraId="67B8EBD6" w14:textId="70282D55" w:rsidR="00917B58" w:rsidRDefault="00917B58" w:rsidP="00E80DCE">
      <w:pPr>
        <w:pStyle w:val="NoSpacing"/>
        <w:numPr>
          <w:ilvl w:val="0"/>
          <w:numId w:val="27"/>
        </w:numPr>
      </w:pPr>
      <w:r>
        <w:t>Modify a Policy (Initiative) Definition</w:t>
      </w:r>
    </w:p>
    <w:p w14:paraId="4B9C60E9" w14:textId="091D223D" w:rsidR="00574ED4" w:rsidRDefault="00917B58" w:rsidP="00E80DCE">
      <w:pPr>
        <w:pStyle w:val="NoSpacing"/>
        <w:numPr>
          <w:ilvl w:val="0"/>
          <w:numId w:val="27"/>
        </w:numPr>
      </w:pPr>
      <w:r>
        <w:t>Remove Policy (Initiative) Definition</w:t>
      </w:r>
    </w:p>
    <w:p w14:paraId="3DB7225A" w14:textId="77777777" w:rsidR="00483748" w:rsidRPr="00917B58" w:rsidRDefault="00483748" w:rsidP="00483748">
      <w:pPr>
        <w:pStyle w:val="BodyMS"/>
        <w:ind w:left="720"/>
      </w:pPr>
    </w:p>
    <w:p w14:paraId="493E9E6A" w14:textId="68E5068A" w:rsidR="00574ED4" w:rsidRDefault="00574ED4" w:rsidP="007D6495">
      <w:pPr>
        <w:pStyle w:val="Heading1NumMS"/>
      </w:pPr>
      <w:bookmarkStart w:id="11" w:name="_Toc98314733"/>
      <w:r w:rsidRPr="007D6495">
        <w:lastRenderedPageBreak/>
        <w:t>Repository</w:t>
      </w:r>
      <w:bookmarkEnd w:id="11"/>
    </w:p>
    <w:p w14:paraId="3538BC7E" w14:textId="4F4459A4" w:rsidR="00E144C2" w:rsidRPr="00E144C2" w:rsidRDefault="00E144C2" w:rsidP="00E144C2">
      <w:pPr>
        <w:pStyle w:val="BodyMS"/>
      </w:pPr>
      <w:r>
        <w:t>The structure of the repository is dependent on the selected Policy deployment engine</w:t>
      </w:r>
      <w:r w:rsidR="009C2F55">
        <w:t>, but this chapter contains an example approach to the structure of a repository.</w:t>
      </w:r>
    </w:p>
    <w:p w14:paraId="49E20847" w14:textId="77777777" w:rsidR="00574ED4" w:rsidRPr="005C17BB" w:rsidRDefault="00574ED4" w:rsidP="005C17BB">
      <w:pPr>
        <w:pStyle w:val="Heading2NumMS"/>
      </w:pPr>
      <w:bookmarkStart w:id="12" w:name="_Toc98314734"/>
      <w:r w:rsidRPr="005C17BB">
        <w:t>Folder Structure</w:t>
      </w:r>
      <w:bookmarkEnd w:id="12"/>
    </w:p>
    <w:p w14:paraId="3675422F" w14:textId="6DB9FC98" w:rsidR="00BD72E8" w:rsidRPr="00BD72E8" w:rsidRDefault="00BD72E8" w:rsidP="00BD72E8">
      <w:pPr>
        <w:pStyle w:val="BodyMS"/>
      </w:pPr>
      <w:r w:rsidRPr="00BD72E8">
        <w:t xml:space="preserve">In the root are the folders </w:t>
      </w:r>
      <w:r w:rsidR="00C65B15">
        <w:t>‘</w:t>
      </w:r>
      <w:r w:rsidR="00A1135C" w:rsidRPr="00BD72E8">
        <w:t>Assignments</w:t>
      </w:r>
      <w:r w:rsidR="00C65B15">
        <w:t>’</w:t>
      </w:r>
      <w:r w:rsidR="00A1135C" w:rsidRPr="00BD72E8">
        <w:t xml:space="preserve"> and </w:t>
      </w:r>
      <w:r w:rsidR="00C65B15">
        <w:t>‘</w:t>
      </w:r>
      <w:r w:rsidR="00A1135C" w:rsidRPr="00BD72E8">
        <w:t>Definitions</w:t>
      </w:r>
      <w:r w:rsidR="00C65B15">
        <w:t>’</w:t>
      </w:r>
      <w:r w:rsidR="00A1135C" w:rsidRPr="00BD72E8">
        <w:t xml:space="preserve">. </w:t>
      </w:r>
      <w:r w:rsidRPr="00BD72E8">
        <w:t>To support delegation of control, the</w:t>
      </w:r>
      <w:r w:rsidR="00150FBE">
        <w:t>se</w:t>
      </w:r>
      <w:r w:rsidRPr="00BD72E8">
        <w:t xml:space="preserve"> could also be separate repositories. </w:t>
      </w:r>
    </w:p>
    <w:p w14:paraId="7F64670D" w14:textId="379F01D0" w:rsidR="00574ED4" w:rsidRPr="00BD72E8" w:rsidRDefault="00574ED4" w:rsidP="00BD72E8">
      <w:pPr>
        <w:pStyle w:val="BodyMS"/>
      </w:pPr>
      <w:r w:rsidRPr="00BD72E8">
        <w:t>Polic</w:t>
      </w:r>
      <w:r w:rsidR="00BD72E8" w:rsidRPr="00BD72E8">
        <w:t>y</w:t>
      </w:r>
      <w:r w:rsidRPr="00BD72E8">
        <w:t xml:space="preserve"> </w:t>
      </w:r>
      <w:r w:rsidR="00A1135C" w:rsidRPr="00BD72E8">
        <w:t xml:space="preserve">Definitions </w:t>
      </w:r>
      <w:r w:rsidR="00F72B57" w:rsidRPr="00BD72E8">
        <w:t>are in</w:t>
      </w:r>
      <w:r w:rsidR="00BD72E8" w:rsidRPr="00BD72E8">
        <w:t xml:space="preserve"> the </w:t>
      </w:r>
      <w:r w:rsidR="00F72B57">
        <w:t>‘</w:t>
      </w:r>
      <w:r w:rsidR="00BD72E8" w:rsidRPr="00BD72E8">
        <w:t>PolicyDefinitions</w:t>
      </w:r>
      <w:r w:rsidR="00F72B57">
        <w:t>’</w:t>
      </w:r>
      <w:r w:rsidR="00BD72E8" w:rsidRPr="00BD72E8">
        <w:t xml:space="preserve"> folder. Each Azure Service/topic has a separate sub-folder to keep things manageable. The Policy Definitions are </w:t>
      </w:r>
      <w:r w:rsidRPr="00BD72E8">
        <w:t>grouped into Policy Initiatives</w:t>
      </w:r>
      <w:r w:rsidR="00BD72E8" w:rsidRPr="00BD72E8">
        <w:t xml:space="preserve"> in the </w:t>
      </w:r>
      <w:r w:rsidR="00F72B57">
        <w:t>‘</w:t>
      </w:r>
      <w:r w:rsidR="00BD72E8" w:rsidRPr="00BD72E8">
        <w:t>InitiativeDefinitions</w:t>
      </w:r>
      <w:r w:rsidR="00F72B57">
        <w:t>’</w:t>
      </w:r>
      <w:r w:rsidR="00BD72E8" w:rsidRPr="00BD72E8">
        <w:t xml:space="preserve"> folder</w:t>
      </w:r>
      <w:r w:rsidR="00A1135C" w:rsidRPr="00BD72E8">
        <w:t xml:space="preserve">. </w:t>
      </w:r>
      <w:r w:rsidR="00BD72E8" w:rsidRPr="00BD72E8">
        <w:t>Again, e</w:t>
      </w:r>
      <w:r w:rsidRPr="00BD72E8">
        <w:t>ach subfolder represents a Policy Initiative.</w:t>
      </w:r>
    </w:p>
    <w:p w14:paraId="57FFE3A1" w14:textId="7A662D1C" w:rsidR="00BD72E8" w:rsidRPr="00BD72E8" w:rsidRDefault="00BD72E8" w:rsidP="00BD72E8">
      <w:pPr>
        <w:pStyle w:val="BodyMS"/>
      </w:pPr>
      <w:r w:rsidRPr="00BD72E8">
        <w:t>The figure below shows a sample structure:</w:t>
      </w:r>
    </w:p>
    <w:p w14:paraId="7614A1FF" w14:textId="77777777" w:rsidR="00A6689D" w:rsidRDefault="00A6689D" w:rsidP="00A6689D">
      <w:pPr>
        <w:pStyle w:val="NormalWeb"/>
        <w:keepNext/>
        <w:shd w:val="clear" w:color="auto" w:fill="FFFFFF"/>
        <w:spacing w:before="180" w:beforeAutospacing="0" w:after="0" w:afterAutospacing="0"/>
      </w:pPr>
      <w:r w:rsidRPr="00A6689D">
        <w:rPr>
          <w:rFonts w:ascii="Segoe UI" w:hAnsi="Segoe UI" w:cs="Segoe UI"/>
          <w:noProof/>
          <w:color w:val="091E42"/>
          <w:sz w:val="21"/>
          <w:szCs w:val="21"/>
        </w:rPr>
        <w:drawing>
          <wp:inline distT="0" distB="0" distL="0" distR="0" wp14:anchorId="5AB05E28" wp14:editId="3B191C58">
            <wp:extent cx="1885964" cy="2886096"/>
            <wp:effectExtent l="0" t="0" r="0" b="9525"/>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17"/>
                    <a:stretch>
                      <a:fillRect/>
                    </a:stretch>
                  </pic:blipFill>
                  <pic:spPr>
                    <a:xfrm>
                      <a:off x="0" y="0"/>
                      <a:ext cx="1885964" cy="2886096"/>
                    </a:xfrm>
                    <a:prstGeom prst="rect">
                      <a:avLst/>
                    </a:prstGeom>
                  </pic:spPr>
                </pic:pic>
              </a:graphicData>
            </a:graphic>
          </wp:inline>
        </w:drawing>
      </w:r>
    </w:p>
    <w:p w14:paraId="175A464B" w14:textId="4F6132A8" w:rsidR="00A6689D" w:rsidRDefault="00A6689D" w:rsidP="00A6689D">
      <w:pPr>
        <w:pStyle w:val="Caption"/>
        <w:rPr>
          <w:rFonts w:ascii="Segoe UI" w:hAnsi="Segoe UI" w:cs="Segoe UI"/>
          <w:color w:val="091E42"/>
          <w:sz w:val="21"/>
          <w:szCs w:val="21"/>
        </w:rPr>
      </w:pPr>
      <w:r>
        <w:t xml:space="preserve">Figure </w:t>
      </w:r>
      <w:r>
        <w:fldChar w:fldCharType="begin"/>
      </w:r>
      <w:r>
        <w:instrText xml:space="preserve"> SEQ Figure \* ARABIC </w:instrText>
      </w:r>
      <w:r>
        <w:fldChar w:fldCharType="separate"/>
      </w:r>
      <w:r w:rsidR="00240801">
        <w:rPr>
          <w:noProof/>
        </w:rPr>
        <w:t>1</w:t>
      </w:r>
      <w:r>
        <w:fldChar w:fldCharType="end"/>
      </w:r>
      <w:r>
        <w:t xml:space="preserve"> - example folder structrure</w:t>
      </w:r>
    </w:p>
    <w:p w14:paraId="5DBC9B7C" w14:textId="3132846B" w:rsidR="00574ED4" w:rsidRDefault="00574ED4" w:rsidP="00D853A8">
      <w:pPr>
        <w:pStyle w:val="Heading2NumMS"/>
      </w:pPr>
      <w:bookmarkStart w:id="13" w:name="_Toc98314735"/>
      <w:r w:rsidRPr="00D853A8">
        <w:t>Filenames</w:t>
      </w:r>
      <w:bookmarkEnd w:id="13"/>
    </w:p>
    <w:p w14:paraId="7A0EBB48" w14:textId="5081856B" w:rsidR="001D57B3" w:rsidRDefault="001D57B3" w:rsidP="001D57B3">
      <w:pPr>
        <w:pStyle w:val="BodyMS"/>
      </w:pPr>
      <w:r>
        <w:t>As the policy art</w:t>
      </w:r>
      <w:r w:rsidR="00120525">
        <w:t>i</w:t>
      </w:r>
      <w:r>
        <w:t>facts are store</w:t>
      </w:r>
      <w:r w:rsidR="00120525">
        <w:t>d</w:t>
      </w:r>
      <w:r>
        <w:t xml:space="preserve"> as code, we need a naming convention for the files in the repository</w:t>
      </w:r>
      <w:r w:rsidR="002A024B">
        <w:t>.</w:t>
      </w:r>
      <w:r w:rsidR="00575624">
        <w:t xml:space="preserve"> </w:t>
      </w:r>
    </w:p>
    <w:tbl>
      <w:tblPr>
        <w:tblStyle w:val="GridTable4-Accent1"/>
        <w:tblW w:w="10624" w:type="dxa"/>
        <w:tblLook w:val="04A0" w:firstRow="1" w:lastRow="0" w:firstColumn="1" w:lastColumn="0" w:noHBand="0" w:noVBand="1"/>
      </w:tblPr>
      <w:tblGrid>
        <w:gridCol w:w="2404"/>
        <w:gridCol w:w="4821"/>
        <w:gridCol w:w="3399"/>
      </w:tblGrid>
      <w:tr w:rsidR="001D57B3" w14:paraId="66199A23" w14:textId="77777777" w:rsidTr="00C57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hideMark/>
          </w:tcPr>
          <w:p w14:paraId="27A5DBDC" w14:textId="77777777" w:rsidR="00574ED4" w:rsidRPr="00575624" w:rsidRDefault="00574ED4" w:rsidP="00574ED4">
            <w:pPr>
              <w:rPr>
                <w:rFonts w:ascii="Segoe UI" w:hAnsi="Segoe UI" w:cs="Segoe UI"/>
                <w:b w:val="0"/>
                <w:bCs w:val="0"/>
                <w:sz w:val="18"/>
                <w:szCs w:val="18"/>
              </w:rPr>
            </w:pPr>
            <w:r w:rsidRPr="00575624">
              <w:rPr>
                <w:rFonts w:ascii="Segoe UI" w:hAnsi="Segoe UI" w:cs="Segoe UI"/>
                <w:sz w:val="18"/>
                <w:szCs w:val="18"/>
              </w:rPr>
              <w:t>Artifact</w:t>
            </w:r>
          </w:p>
        </w:tc>
        <w:tc>
          <w:tcPr>
            <w:tcW w:w="4821" w:type="dxa"/>
            <w:hideMark/>
          </w:tcPr>
          <w:p w14:paraId="20F04B69" w14:textId="77777777" w:rsidR="00574ED4" w:rsidRPr="00575624" w:rsidRDefault="00574ED4" w:rsidP="00574ED4">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8"/>
                <w:szCs w:val="18"/>
              </w:rPr>
            </w:pPr>
            <w:r w:rsidRPr="00575624">
              <w:rPr>
                <w:rFonts w:ascii="Segoe UI" w:hAnsi="Segoe UI" w:cs="Segoe UI"/>
                <w:sz w:val="18"/>
                <w:szCs w:val="18"/>
              </w:rPr>
              <w:t>Standard</w:t>
            </w:r>
          </w:p>
        </w:tc>
        <w:tc>
          <w:tcPr>
            <w:tcW w:w="3399" w:type="dxa"/>
            <w:hideMark/>
          </w:tcPr>
          <w:p w14:paraId="3D89AF5F" w14:textId="77777777" w:rsidR="00574ED4" w:rsidRPr="00575624" w:rsidRDefault="00574ED4" w:rsidP="00574ED4">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8"/>
                <w:szCs w:val="18"/>
              </w:rPr>
            </w:pPr>
            <w:r w:rsidRPr="00575624">
              <w:rPr>
                <w:rFonts w:ascii="Segoe UI" w:hAnsi="Segoe UI" w:cs="Segoe UI"/>
                <w:sz w:val="18"/>
                <w:szCs w:val="18"/>
              </w:rPr>
              <w:t>Example(s)</w:t>
            </w:r>
          </w:p>
        </w:tc>
      </w:tr>
      <w:tr w:rsidR="001D57B3" w14:paraId="5525BF02" w14:textId="77777777" w:rsidTr="00C57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hideMark/>
          </w:tcPr>
          <w:p w14:paraId="7F3B2D9E" w14:textId="77777777" w:rsidR="00574ED4" w:rsidRPr="00575624" w:rsidRDefault="00574ED4" w:rsidP="00BD72E8">
            <w:pPr>
              <w:pStyle w:val="BodyMS"/>
              <w:rPr>
                <w:rFonts w:ascii="Segoe UI" w:hAnsi="Segoe UI" w:cs="Segoe UI"/>
                <w:sz w:val="18"/>
                <w:szCs w:val="18"/>
              </w:rPr>
            </w:pPr>
            <w:r w:rsidRPr="00575624">
              <w:rPr>
                <w:rFonts w:ascii="Segoe UI" w:hAnsi="Segoe UI" w:cs="Segoe UI"/>
                <w:sz w:val="18"/>
                <w:szCs w:val="18"/>
              </w:rPr>
              <w:t>PolicyDefinition</w:t>
            </w:r>
          </w:p>
        </w:tc>
        <w:tc>
          <w:tcPr>
            <w:tcW w:w="4821" w:type="dxa"/>
            <w:hideMark/>
          </w:tcPr>
          <w:p w14:paraId="1C51FEBC" w14:textId="3F3DCCB4" w:rsidR="00574ED4" w:rsidRPr="00575624" w:rsidRDefault="00EB329D" w:rsidP="00BD72E8">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&lt;prefix&gt;</w:t>
            </w:r>
            <w:r w:rsidR="00574ED4" w:rsidRPr="00575624">
              <w:rPr>
                <w:rFonts w:ascii="Segoe UI" w:hAnsi="Segoe UI" w:cs="Segoe UI"/>
                <w:sz w:val="18"/>
                <w:szCs w:val="18"/>
              </w:rPr>
              <w:t>-&lt;service/scope&gt;-&lt;effect&gt;-&lt;description&gt;-v&lt;major version&gt;.json</w:t>
            </w:r>
          </w:p>
        </w:tc>
        <w:tc>
          <w:tcPr>
            <w:tcW w:w="3399" w:type="dxa"/>
            <w:hideMark/>
          </w:tcPr>
          <w:p w14:paraId="1408B9F3" w14:textId="640035A4" w:rsidR="00574ED4" w:rsidRDefault="00FE5D3C" w:rsidP="00BD72E8">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cto</w:t>
            </w:r>
            <w:r w:rsidR="00574ED4" w:rsidRPr="00575624">
              <w:rPr>
                <w:rFonts w:ascii="Segoe UI" w:hAnsi="Segoe UI" w:cs="Segoe UI"/>
                <w:sz w:val="18"/>
                <w:szCs w:val="18"/>
              </w:rPr>
              <w:t>-sa-audit-firewall-settings-v1.json</w:t>
            </w:r>
            <w:r w:rsidR="003F2838">
              <w:rPr>
                <w:rFonts w:ascii="Segoe UI" w:hAnsi="Segoe UI" w:cs="Segoe UI"/>
                <w:sz w:val="18"/>
                <w:szCs w:val="18"/>
              </w:rPr>
              <w:t xml:space="preserve"> cto-sa-dine-diagnostic</w:t>
            </w:r>
            <w:r w:rsidR="00C57D8C">
              <w:rPr>
                <w:rFonts w:ascii="Segoe UI" w:hAnsi="Segoe UI" w:cs="Segoe UI"/>
                <w:sz w:val="18"/>
                <w:szCs w:val="18"/>
              </w:rPr>
              <w:t>-settings.v1.json</w:t>
            </w:r>
          </w:p>
          <w:p w14:paraId="10A64159" w14:textId="5A33E5EE" w:rsidR="008F2280" w:rsidRPr="00575624" w:rsidRDefault="008F2280" w:rsidP="00BD72E8">
            <w:pPr>
              <w:pStyle w:val="BodyMS"/>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tc>
      </w:tr>
      <w:tr w:rsidR="001D57B3" w14:paraId="507E82E1" w14:textId="77777777" w:rsidTr="00C57D8C">
        <w:tc>
          <w:tcPr>
            <w:cnfStyle w:val="001000000000" w:firstRow="0" w:lastRow="0" w:firstColumn="1" w:lastColumn="0" w:oddVBand="0" w:evenVBand="0" w:oddHBand="0" w:evenHBand="0" w:firstRowFirstColumn="0" w:firstRowLastColumn="0" w:lastRowFirstColumn="0" w:lastRowLastColumn="0"/>
            <w:tcW w:w="2404" w:type="dxa"/>
            <w:hideMark/>
          </w:tcPr>
          <w:p w14:paraId="241D9B1A" w14:textId="77777777" w:rsidR="00574ED4" w:rsidRPr="00575624" w:rsidRDefault="00574ED4" w:rsidP="00BD72E8">
            <w:pPr>
              <w:pStyle w:val="BodyMS"/>
              <w:rPr>
                <w:rFonts w:ascii="Segoe UI" w:hAnsi="Segoe UI" w:cs="Segoe UI"/>
                <w:sz w:val="18"/>
                <w:szCs w:val="18"/>
              </w:rPr>
            </w:pPr>
            <w:r w:rsidRPr="00575624">
              <w:rPr>
                <w:rFonts w:ascii="Segoe UI" w:hAnsi="Segoe UI" w:cs="Segoe UI"/>
                <w:sz w:val="18"/>
                <w:szCs w:val="18"/>
              </w:rPr>
              <w:t>PolicyInitiativeDefinitions</w:t>
            </w:r>
          </w:p>
        </w:tc>
        <w:tc>
          <w:tcPr>
            <w:tcW w:w="4821" w:type="dxa"/>
            <w:hideMark/>
          </w:tcPr>
          <w:p w14:paraId="1ED3F316" w14:textId="77777777" w:rsidR="00574ED4" w:rsidRPr="00575624" w:rsidRDefault="00574ED4" w:rsidP="00BD72E8">
            <w:pPr>
              <w:pStyle w:val="BodyMS"/>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&lt;initiative&gt;-&lt;scope/service&gt;-v&lt;major version&gt;.json</w:t>
            </w:r>
          </w:p>
        </w:tc>
        <w:tc>
          <w:tcPr>
            <w:tcW w:w="3399" w:type="dxa"/>
            <w:hideMark/>
          </w:tcPr>
          <w:p w14:paraId="66A8CB00" w14:textId="77777777" w:rsidR="00B579E8" w:rsidRPr="00B579E8" w:rsidRDefault="00574ED4" w:rsidP="00B579E8">
            <w:pPr>
              <w:pStyle w:val="NoSpacing"/>
              <w:cnfStyle w:val="000000000000" w:firstRow="0" w:lastRow="0" w:firstColumn="0" w:lastColumn="0" w:oddVBand="0" w:evenVBand="0" w:oddHBand="0" w:evenHBand="0" w:firstRowFirstColumn="0" w:firstRowLastColumn="0" w:lastRowFirstColumn="0" w:lastRowLastColumn="0"/>
              <w:rPr>
                <w:rFonts w:ascii="Segoe UI" w:eastAsiaTheme="minorHAnsi" w:hAnsi="Segoe UI" w:cs="Segoe UI"/>
                <w:sz w:val="18"/>
                <w:szCs w:val="18"/>
                <w:lang w:eastAsia="en-US"/>
              </w:rPr>
            </w:pPr>
            <w:r w:rsidRPr="00B579E8">
              <w:rPr>
                <w:rFonts w:ascii="Segoe UI" w:eastAsiaTheme="minorHAnsi" w:hAnsi="Segoe UI" w:cs="Segoe UI"/>
                <w:sz w:val="18"/>
                <w:szCs w:val="18"/>
                <w:lang w:eastAsia="en-US"/>
              </w:rPr>
              <w:t>initiative-keyvault-v1.json</w:t>
            </w:r>
            <w:r w:rsidR="00B579E8" w:rsidRPr="00B579E8">
              <w:rPr>
                <w:rFonts w:ascii="Segoe UI" w:eastAsiaTheme="minorHAnsi" w:hAnsi="Segoe UI" w:cs="Segoe UI"/>
                <w:sz w:val="18"/>
                <w:szCs w:val="18"/>
                <w:lang w:eastAsia="en-US"/>
              </w:rPr>
              <w:t xml:space="preserve"> </w:t>
            </w:r>
          </w:p>
          <w:p w14:paraId="44216723" w14:textId="2E72014E" w:rsidR="00B579E8" w:rsidRPr="00575624" w:rsidRDefault="00B579E8" w:rsidP="00B579E8">
            <w:pPr>
              <w:pStyle w:val="NoSpacing"/>
              <w:cnfStyle w:val="000000000000" w:firstRow="0" w:lastRow="0" w:firstColumn="0" w:lastColumn="0" w:oddVBand="0" w:evenVBand="0" w:oddHBand="0" w:evenHBand="0" w:firstRowFirstColumn="0" w:firstRowLastColumn="0" w:lastRowFirstColumn="0" w:lastRowLastColumn="0"/>
            </w:pPr>
            <w:r w:rsidRPr="00B579E8">
              <w:rPr>
                <w:rFonts w:ascii="Segoe UI" w:eastAsiaTheme="minorHAnsi" w:hAnsi="Segoe UI" w:cs="Segoe UI"/>
                <w:sz w:val="18"/>
                <w:szCs w:val="18"/>
                <w:lang w:eastAsia="en-US"/>
              </w:rPr>
              <w:t>initiative-platform-locations.v1.json</w:t>
            </w:r>
          </w:p>
        </w:tc>
      </w:tr>
    </w:tbl>
    <w:p w14:paraId="7CC1F459" w14:textId="637F1529"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p>
    <w:p w14:paraId="1D5BB2EB" w14:textId="00EC5C93" w:rsidR="0045089A" w:rsidRDefault="0045089A" w:rsidP="00574ED4">
      <w:pPr>
        <w:pStyle w:val="NormalWeb"/>
        <w:shd w:val="clear" w:color="auto" w:fill="FFFFFF"/>
        <w:spacing w:before="180" w:beforeAutospacing="0" w:after="0" w:afterAutospacing="0"/>
        <w:rPr>
          <w:rFonts w:ascii="Segoe UI" w:hAnsi="Segoe UI" w:cs="Segoe UI"/>
          <w:color w:val="091E42"/>
          <w:sz w:val="21"/>
          <w:szCs w:val="21"/>
        </w:rPr>
      </w:pPr>
    </w:p>
    <w:p w14:paraId="6D8BD878" w14:textId="77777777" w:rsidR="0045089A" w:rsidRDefault="0045089A">
      <w:pPr>
        <w:rPr>
          <w:rFonts w:ascii="Segoe UI" w:hAnsi="Segoe UI" w:cs="Segoe UI"/>
          <w:color w:val="091E42"/>
          <w:sz w:val="21"/>
          <w:szCs w:val="21"/>
        </w:rPr>
      </w:pPr>
    </w:p>
    <w:tbl>
      <w:tblPr>
        <w:tblStyle w:val="GridTable4-Accent1"/>
        <w:tblpPr w:leftFromText="141" w:rightFromText="141" w:vertAnchor="text" w:horzAnchor="margin" w:tblpY="337"/>
        <w:tblW w:w="0" w:type="auto"/>
        <w:tblLook w:val="04A0" w:firstRow="1" w:lastRow="0" w:firstColumn="1" w:lastColumn="0" w:noHBand="0" w:noVBand="1"/>
      </w:tblPr>
      <w:tblGrid>
        <w:gridCol w:w="5098"/>
        <w:gridCol w:w="5359"/>
      </w:tblGrid>
      <w:tr w:rsidR="0045089A" w14:paraId="71248665" w14:textId="77777777" w:rsidTr="00450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50CF88F" w14:textId="77777777" w:rsidR="0045089A" w:rsidRPr="00575624" w:rsidRDefault="0045089A" w:rsidP="0045089A">
            <w:pPr>
              <w:pStyle w:val="NoSpacing"/>
              <w:rPr>
                <w:rFonts w:ascii="Segoe UI" w:hAnsi="Segoe UI" w:cs="Segoe UI"/>
                <w:sz w:val="18"/>
                <w:szCs w:val="18"/>
              </w:rPr>
            </w:pPr>
            <w:r w:rsidRPr="00575624">
              <w:rPr>
                <w:rFonts w:ascii="Segoe UI" w:hAnsi="Segoe UI" w:cs="Segoe UI"/>
                <w:sz w:val="18"/>
                <w:szCs w:val="18"/>
              </w:rPr>
              <w:lastRenderedPageBreak/>
              <w:t>Naming convention</w:t>
            </w:r>
          </w:p>
        </w:tc>
        <w:tc>
          <w:tcPr>
            <w:tcW w:w="5359" w:type="dxa"/>
          </w:tcPr>
          <w:p w14:paraId="6DA86B2D" w14:textId="77777777" w:rsidR="0045089A" w:rsidRPr="00575624" w:rsidRDefault="0045089A" w:rsidP="0045089A">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Rationale</w:t>
            </w:r>
          </w:p>
        </w:tc>
      </w:tr>
      <w:tr w:rsidR="0045089A" w14:paraId="7FA45C59" w14:textId="77777777" w:rsidTr="0045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2144C402" w14:textId="77777777" w:rsidR="0045089A" w:rsidRPr="00575624" w:rsidRDefault="0045089A" w:rsidP="0045089A">
            <w:pPr>
              <w:pStyle w:val="NoSpacing"/>
              <w:rPr>
                <w:rFonts w:ascii="Segoe UI" w:hAnsi="Segoe UI" w:cs="Segoe UI"/>
                <w:b w:val="0"/>
                <w:bCs w:val="0"/>
                <w:sz w:val="18"/>
                <w:szCs w:val="18"/>
              </w:rPr>
            </w:pPr>
            <w:r w:rsidRPr="00575624">
              <w:rPr>
                <w:rFonts w:ascii="Segoe UI" w:hAnsi="Segoe UI" w:cs="Segoe UI"/>
                <w:b w:val="0"/>
                <w:sz w:val="18"/>
                <w:szCs w:val="18"/>
              </w:rPr>
              <w:t>Policy Definition file name is equal to the ‘name’ property of the Policy Definition.</w:t>
            </w:r>
          </w:p>
        </w:tc>
        <w:tc>
          <w:tcPr>
            <w:tcW w:w="5359" w:type="dxa"/>
          </w:tcPr>
          <w:p w14:paraId="6620492E" w14:textId="77777777" w:rsidR="0045089A" w:rsidRPr="00575624" w:rsidRDefault="0045089A" w:rsidP="0045089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This creates a 1:1 relation with the Policy Definition and helps to locate files in the repository.</w:t>
            </w:r>
          </w:p>
        </w:tc>
      </w:tr>
      <w:tr w:rsidR="0045089A" w14:paraId="5135CCEC" w14:textId="77777777" w:rsidTr="0045089A">
        <w:tc>
          <w:tcPr>
            <w:cnfStyle w:val="001000000000" w:firstRow="0" w:lastRow="0" w:firstColumn="1" w:lastColumn="0" w:oddVBand="0" w:evenVBand="0" w:oddHBand="0" w:evenHBand="0" w:firstRowFirstColumn="0" w:firstRowLastColumn="0" w:lastRowFirstColumn="0" w:lastRowLastColumn="0"/>
            <w:tcW w:w="5098" w:type="dxa"/>
          </w:tcPr>
          <w:p w14:paraId="05E452FB" w14:textId="5766AF5C" w:rsidR="0045089A" w:rsidRPr="00ED2996" w:rsidRDefault="00ED2996" w:rsidP="0045089A">
            <w:pPr>
              <w:pStyle w:val="NoSpacing"/>
              <w:rPr>
                <w:rFonts w:ascii="Segoe UI" w:hAnsi="Segoe UI" w:cs="Segoe UI"/>
                <w:b w:val="0"/>
                <w:sz w:val="18"/>
                <w:szCs w:val="18"/>
              </w:rPr>
            </w:pPr>
            <w:r w:rsidRPr="00ED2996">
              <w:rPr>
                <w:rFonts w:ascii="Segoe UI" w:hAnsi="Segoe UI" w:cs="Segoe UI"/>
                <w:b w:val="0"/>
                <w:sz w:val="18"/>
                <w:szCs w:val="18"/>
              </w:rPr>
              <w:t>Prefix</w:t>
            </w:r>
            <w:r w:rsidR="005D3D39">
              <w:rPr>
                <w:rFonts w:ascii="Segoe UI" w:hAnsi="Segoe UI" w:cs="Segoe UI"/>
                <w:b w:val="0"/>
                <w:sz w:val="18"/>
                <w:szCs w:val="18"/>
              </w:rPr>
              <w:t xml:space="preserve"> </w:t>
            </w:r>
            <w:r w:rsidR="0085176A">
              <w:rPr>
                <w:rFonts w:ascii="Segoe UI" w:hAnsi="Segoe UI" w:cs="Segoe UI"/>
                <w:b w:val="0"/>
                <w:sz w:val="18"/>
                <w:szCs w:val="18"/>
              </w:rPr>
              <w:t>(can follow any taxonomy)</w:t>
            </w:r>
          </w:p>
        </w:tc>
        <w:tc>
          <w:tcPr>
            <w:tcW w:w="5359" w:type="dxa"/>
          </w:tcPr>
          <w:p w14:paraId="23500E00" w14:textId="28EE5B72" w:rsidR="0045089A" w:rsidRPr="00575624" w:rsidRDefault="00ED2996"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A prefix separates built-in fro</w:t>
            </w:r>
            <w:r w:rsidR="00AD7343">
              <w:rPr>
                <w:rFonts w:ascii="Segoe UI" w:hAnsi="Segoe UI" w:cs="Segoe UI"/>
                <w:sz w:val="18"/>
                <w:szCs w:val="18"/>
              </w:rPr>
              <w:t>m custom policy artifacts. It allows for easy filtering/location in the Azure Portal.</w:t>
            </w:r>
          </w:p>
        </w:tc>
      </w:tr>
      <w:tr w:rsidR="0045089A" w14:paraId="360E4857" w14:textId="77777777" w:rsidTr="0045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F77BF16" w14:textId="77777777" w:rsidR="0045089A" w:rsidRPr="00575624" w:rsidRDefault="0045089A" w:rsidP="0045089A">
            <w:pPr>
              <w:pStyle w:val="NoSpacing"/>
              <w:rPr>
                <w:rFonts w:ascii="Segoe UI" w:hAnsi="Segoe UI" w:cs="Segoe UI"/>
                <w:b w:val="0"/>
                <w:bCs w:val="0"/>
                <w:sz w:val="18"/>
                <w:szCs w:val="18"/>
              </w:rPr>
            </w:pPr>
            <w:r w:rsidRPr="00575624">
              <w:rPr>
                <w:rFonts w:ascii="Segoe UI" w:hAnsi="Segoe UI" w:cs="Segoe UI"/>
                <w:b w:val="0"/>
                <w:sz w:val="18"/>
                <w:szCs w:val="18"/>
              </w:rPr>
              <w:t>Policy Initiative Definition file names start with the prefix ‘initiative’.</w:t>
            </w:r>
          </w:p>
        </w:tc>
        <w:tc>
          <w:tcPr>
            <w:tcW w:w="5359" w:type="dxa"/>
          </w:tcPr>
          <w:p w14:paraId="0FEA9978" w14:textId="77777777" w:rsidR="0045089A" w:rsidRPr="00575624" w:rsidRDefault="0045089A" w:rsidP="0045089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Optional. This separates initiative files from Policy Definition files to prevent confusion.</w:t>
            </w:r>
            <w:r>
              <w:rPr>
                <w:rFonts w:ascii="Segoe UI" w:hAnsi="Segoe UI" w:cs="Segoe UI"/>
                <w:sz w:val="18"/>
                <w:szCs w:val="18"/>
              </w:rPr>
              <w:t xml:space="preserve"> </w:t>
            </w:r>
          </w:p>
        </w:tc>
      </w:tr>
      <w:tr w:rsidR="0045089A" w14:paraId="38767B83" w14:textId="77777777" w:rsidTr="0045089A">
        <w:tc>
          <w:tcPr>
            <w:cnfStyle w:val="001000000000" w:firstRow="0" w:lastRow="0" w:firstColumn="1" w:lastColumn="0" w:oddVBand="0" w:evenVBand="0" w:oddHBand="0" w:evenHBand="0" w:firstRowFirstColumn="0" w:firstRowLastColumn="0" w:lastRowFirstColumn="0" w:lastRowLastColumn="0"/>
            <w:tcW w:w="5098" w:type="dxa"/>
          </w:tcPr>
          <w:p w14:paraId="5CFA10D6" w14:textId="35E1A860" w:rsidR="0045089A" w:rsidRPr="00575624" w:rsidRDefault="0045089A" w:rsidP="0045089A">
            <w:pPr>
              <w:pStyle w:val="NoSpacing"/>
              <w:rPr>
                <w:rFonts w:ascii="Segoe UI" w:hAnsi="Segoe UI" w:cs="Segoe UI"/>
                <w:b w:val="0"/>
                <w:bCs w:val="0"/>
                <w:sz w:val="18"/>
                <w:szCs w:val="18"/>
              </w:rPr>
            </w:pPr>
            <w:r w:rsidRPr="00575624">
              <w:rPr>
                <w:rFonts w:ascii="Segoe UI" w:hAnsi="Segoe UI" w:cs="Segoe UI"/>
                <w:b w:val="0"/>
                <w:sz w:val="18"/>
                <w:szCs w:val="18"/>
              </w:rPr>
              <w:t>Service/scope</w:t>
            </w:r>
            <w:r w:rsidR="0085176A">
              <w:rPr>
                <w:rStyle w:val="FootnoteReference"/>
                <w:rFonts w:ascii="Segoe UI" w:hAnsi="Segoe UI" w:cs="Segoe UI"/>
                <w:b w:val="0"/>
                <w:sz w:val="18"/>
                <w:szCs w:val="18"/>
              </w:rPr>
              <w:footnoteReference w:id="2"/>
            </w:r>
            <w:r w:rsidRPr="00575624">
              <w:rPr>
                <w:rFonts w:ascii="Segoe UI" w:hAnsi="Segoe UI" w:cs="Segoe UI"/>
                <w:b w:val="0"/>
                <w:sz w:val="18"/>
                <w:szCs w:val="18"/>
              </w:rPr>
              <w:t xml:space="preserve"> </w:t>
            </w:r>
          </w:p>
        </w:tc>
        <w:tc>
          <w:tcPr>
            <w:tcW w:w="5359" w:type="dxa"/>
          </w:tcPr>
          <w:p w14:paraId="0064DCC7" w14:textId="77777777" w:rsidR="0045089A" w:rsidRPr="00575624" w:rsidRDefault="0045089A"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Helps to determine which Azure Service or scope is affected by the Policy (Initiative).</w:t>
            </w:r>
          </w:p>
        </w:tc>
      </w:tr>
      <w:tr w:rsidR="0045089A" w14:paraId="29A6FDFB" w14:textId="77777777" w:rsidTr="0045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46D136E" w14:textId="77777777" w:rsidR="0045089A" w:rsidRPr="00575624" w:rsidRDefault="0045089A" w:rsidP="0045089A">
            <w:pPr>
              <w:pStyle w:val="NoSpacing"/>
              <w:rPr>
                <w:rFonts w:ascii="Segoe UI" w:hAnsi="Segoe UI" w:cs="Segoe UI"/>
                <w:b w:val="0"/>
                <w:bCs w:val="0"/>
                <w:sz w:val="18"/>
                <w:szCs w:val="18"/>
              </w:rPr>
            </w:pPr>
            <w:r w:rsidRPr="00575624">
              <w:rPr>
                <w:rFonts w:ascii="Segoe UI" w:hAnsi="Segoe UI" w:cs="Segoe UI"/>
                <w:b w:val="0"/>
                <w:sz w:val="18"/>
                <w:szCs w:val="18"/>
              </w:rPr>
              <w:t>Description</w:t>
            </w:r>
          </w:p>
        </w:tc>
        <w:tc>
          <w:tcPr>
            <w:tcW w:w="5359" w:type="dxa"/>
          </w:tcPr>
          <w:p w14:paraId="578F25B9" w14:textId="77777777" w:rsidR="0045089A" w:rsidRPr="00575624" w:rsidRDefault="0045089A" w:rsidP="0045089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Short and concise</w:t>
            </w:r>
            <w:r w:rsidRPr="001622ED">
              <w:rPr>
                <w:rFonts w:ascii="Segoe UI" w:hAnsi="Segoe UI" w:cs="Segoe UI"/>
                <w:sz w:val="18"/>
                <w:szCs w:val="18"/>
              </w:rPr>
              <w:t xml:space="preserve"> description of the purpose of the polic</w:t>
            </w:r>
            <w:r>
              <w:rPr>
                <w:rFonts w:ascii="Segoe UI" w:hAnsi="Segoe UI" w:cs="Segoe UI"/>
                <w:sz w:val="18"/>
                <w:szCs w:val="18"/>
              </w:rPr>
              <w:t>y.</w:t>
            </w:r>
          </w:p>
        </w:tc>
      </w:tr>
      <w:tr w:rsidR="0045089A" w14:paraId="7C584F68" w14:textId="77777777" w:rsidTr="0045089A">
        <w:tc>
          <w:tcPr>
            <w:cnfStyle w:val="001000000000" w:firstRow="0" w:lastRow="0" w:firstColumn="1" w:lastColumn="0" w:oddVBand="0" w:evenVBand="0" w:oddHBand="0" w:evenHBand="0" w:firstRowFirstColumn="0" w:firstRowLastColumn="0" w:lastRowFirstColumn="0" w:lastRowLastColumn="0"/>
            <w:tcW w:w="5098" w:type="dxa"/>
          </w:tcPr>
          <w:p w14:paraId="066A3C83" w14:textId="77777777" w:rsidR="0045089A" w:rsidRPr="00575624" w:rsidRDefault="0045089A" w:rsidP="0045089A">
            <w:pPr>
              <w:pStyle w:val="NoSpacing"/>
              <w:rPr>
                <w:rFonts w:ascii="Segoe UI" w:hAnsi="Segoe UI" w:cs="Segoe UI"/>
                <w:bCs w:val="0"/>
                <w:sz w:val="18"/>
                <w:szCs w:val="18"/>
              </w:rPr>
            </w:pPr>
            <w:r>
              <w:rPr>
                <w:rFonts w:ascii="Segoe UI" w:hAnsi="Segoe UI" w:cs="Segoe UI"/>
                <w:b w:val="0"/>
                <w:sz w:val="18"/>
                <w:szCs w:val="18"/>
              </w:rPr>
              <w:t>Major version</w:t>
            </w:r>
          </w:p>
        </w:tc>
        <w:tc>
          <w:tcPr>
            <w:tcW w:w="5359" w:type="dxa"/>
          </w:tcPr>
          <w:p w14:paraId="34A01527" w14:textId="4653A30A" w:rsidR="0045089A" w:rsidRDefault="00FA7C28"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Only major changes require a new policy definition (file). Minor and patch updates are applied within the current version.</w:t>
            </w:r>
          </w:p>
        </w:tc>
      </w:tr>
    </w:tbl>
    <w:p w14:paraId="2AD9E3F2" w14:textId="5D3C2941" w:rsidR="0045089A" w:rsidRDefault="0045089A" w:rsidP="0045089A">
      <w:pPr>
        <w:pStyle w:val="auto-cursor-target"/>
        <w:shd w:val="clear" w:color="auto" w:fill="FFFFFF"/>
        <w:spacing w:before="180" w:beforeAutospacing="0" w:after="0" w:afterAutospacing="0"/>
        <w:rPr>
          <w:rFonts w:ascii="Segoe UI" w:hAnsi="Segoe UI" w:cs="Segoe UI"/>
          <w:color w:val="091E42"/>
          <w:sz w:val="20"/>
          <w:szCs w:val="20"/>
          <w:lang w:val="en-US"/>
        </w:rPr>
      </w:pPr>
      <w:r>
        <w:rPr>
          <w:rFonts w:ascii="Segoe UI" w:hAnsi="Segoe UI" w:cs="Segoe UI"/>
          <w:color w:val="091E42"/>
          <w:sz w:val="20"/>
          <w:szCs w:val="20"/>
          <w:lang w:val="en-US"/>
        </w:rPr>
        <w:t>The table below contains the rationale for the different components of the naming convention:</w:t>
      </w:r>
    </w:p>
    <w:p w14:paraId="72A5AEA0" w14:textId="77777777" w:rsidR="0045089A" w:rsidRDefault="0045089A" w:rsidP="00574ED4">
      <w:pPr>
        <w:pStyle w:val="Title1"/>
        <w:shd w:val="clear" w:color="auto" w:fill="FCFCFC"/>
        <w:spacing w:before="0" w:beforeAutospacing="0" w:after="0" w:afterAutospacing="0"/>
        <w:rPr>
          <w:rFonts w:ascii="Segoe UI" w:hAnsi="Segoe UI" w:cs="Segoe UI"/>
          <w:b/>
          <w:bCs/>
          <w:color w:val="333333"/>
          <w:sz w:val="21"/>
          <w:szCs w:val="21"/>
          <w:lang w:val="en-US"/>
        </w:rPr>
      </w:pPr>
    </w:p>
    <w:p w14:paraId="37C7EB8D" w14:textId="2B0825FA" w:rsidR="00574ED4" w:rsidRPr="00E97F5E" w:rsidRDefault="00574ED4" w:rsidP="00574ED4">
      <w:pPr>
        <w:pStyle w:val="Title1"/>
        <w:shd w:val="clear" w:color="auto" w:fill="FCFCFC"/>
        <w:spacing w:before="0" w:beforeAutospacing="0" w:after="0" w:afterAutospacing="0"/>
        <w:rPr>
          <w:rFonts w:ascii="Segoe UI" w:hAnsi="Segoe UI" w:cs="Segoe UI"/>
          <w:b/>
          <w:bCs/>
          <w:color w:val="333333"/>
          <w:sz w:val="21"/>
          <w:szCs w:val="21"/>
          <w:lang w:val="en-US"/>
        </w:rPr>
      </w:pPr>
      <w:r w:rsidRPr="00E97F5E">
        <w:rPr>
          <w:rFonts w:ascii="Segoe UI" w:hAnsi="Segoe UI" w:cs="Segoe UI"/>
          <w:b/>
          <w:bCs/>
          <w:color w:val="333333"/>
          <w:sz w:val="21"/>
          <w:szCs w:val="21"/>
          <w:lang w:val="en-US"/>
        </w:rPr>
        <w:t>Note</w:t>
      </w:r>
    </w:p>
    <w:p w14:paraId="0BA44563" w14:textId="44D20983" w:rsidR="00574ED4" w:rsidRPr="001D57B3" w:rsidRDefault="00574ED4" w:rsidP="00574ED4">
      <w:pPr>
        <w:pStyle w:val="NormalWeb"/>
        <w:shd w:val="clear" w:color="auto" w:fill="FCFCFC"/>
        <w:spacing w:before="0" w:beforeAutospacing="0" w:after="0" w:afterAutospacing="0"/>
        <w:rPr>
          <w:rFonts w:ascii="Segoe UI" w:hAnsi="Segoe UI" w:cs="Segoe UI"/>
          <w:color w:val="333333"/>
          <w:sz w:val="20"/>
          <w:szCs w:val="20"/>
        </w:rPr>
      </w:pPr>
      <w:r w:rsidRPr="001D57B3">
        <w:rPr>
          <w:rFonts w:ascii="Segoe UI" w:hAnsi="Segoe UI" w:cs="Segoe UI"/>
          <w:color w:val="333333"/>
          <w:sz w:val="20"/>
          <w:szCs w:val="20"/>
        </w:rPr>
        <w:t>Any major update requires replacement of the affected Policy Definitions</w:t>
      </w:r>
      <w:r w:rsidR="00D309A1">
        <w:rPr>
          <w:rFonts w:ascii="Segoe UI" w:hAnsi="Segoe UI" w:cs="Segoe UI"/>
          <w:color w:val="333333"/>
          <w:sz w:val="20"/>
          <w:szCs w:val="20"/>
        </w:rPr>
        <w:t xml:space="preserve"> and/</w:t>
      </w:r>
      <w:r w:rsidRPr="001D57B3">
        <w:rPr>
          <w:rFonts w:ascii="Segoe UI" w:hAnsi="Segoe UI" w:cs="Segoe UI"/>
          <w:color w:val="333333"/>
          <w:sz w:val="20"/>
          <w:szCs w:val="20"/>
        </w:rPr>
        <w:t xml:space="preserve">or Policy Initiative Definition. Therefore, the filename has a suffix with the major version to distinguish between other </w:t>
      </w:r>
      <w:r w:rsidR="00FE5D3C" w:rsidRPr="001D57B3">
        <w:rPr>
          <w:rFonts w:ascii="Segoe UI" w:hAnsi="Segoe UI" w:cs="Segoe UI"/>
          <w:color w:val="333333"/>
          <w:sz w:val="20"/>
          <w:szCs w:val="20"/>
        </w:rPr>
        <w:t xml:space="preserve">major </w:t>
      </w:r>
      <w:r w:rsidRPr="001D57B3">
        <w:rPr>
          <w:rFonts w:ascii="Segoe UI" w:hAnsi="Segoe UI" w:cs="Segoe UI"/>
          <w:color w:val="333333"/>
          <w:sz w:val="20"/>
          <w:szCs w:val="20"/>
        </w:rPr>
        <w:t>versions of the same Policy artifact. </w:t>
      </w:r>
    </w:p>
    <w:p w14:paraId="186AD22D" w14:textId="060EC553" w:rsidR="00483748" w:rsidRDefault="001D57B3" w:rsidP="00483748">
      <w:pPr>
        <w:pStyle w:val="Heading1NumMS"/>
      </w:pPr>
      <w:bookmarkStart w:id="14" w:name="_Toc98314736"/>
      <w:r>
        <w:lastRenderedPageBreak/>
        <w:t>Policy Definitions</w:t>
      </w:r>
      <w:bookmarkEnd w:id="14"/>
    </w:p>
    <w:p w14:paraId="665613EA" w14:textId="4D6B3348" w:rsidR="00574ED4" w:rsidRPr="001D57B3"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1D57B3">
        <w:rPr>
          <w:rFonts w:ascii="Segoe UI" w:hAnsi="Segoe UI" w:cs="Segoe UI"/>
          <w:color w:val="091E42"/>
          <w:sz w:val="20"/>
          <w:szCs w:val="20"/>
        </w:rPr>
        <w:t>A Policy Definition consists of multiple properties such as a 'name' and 'displayName'. Since we want everyone to understand the purpose of the Policy Definition, the following standard was defined for all relevant properties</w:t>
      </w:r>
      <w:r w:rsidR="00D309A1">
        <w:rPr>
          <w:rFonts w:ascii="Segoe UI" w:hAnsi="Segoe UI" w:cs="Segoe UI"/>
          <w:color w:val="091E42"/>
          <w:sz w:val="20"/>
          <w:szCs w:val="20"/>
        </w:rPr>
        <w:t>:</w:t>
      </w:r>
    </w:p>
    <w:p w14:paraId="0F46F3A5" w14:textId="77777777" w:rsidR="00574ED4" w:rsidRPr="00FE5D3C" w:rsidRDefault="00574ED4" w:rsidP="00FE5D3C">
      <w:pPr>
        <w:pStyle w:val="Heading2NumMS"/>
      </w:pPr>
      <w:bookmarkStart w:id="15" w:name="_Toc98314737"/>
      <w:r w:rsidRPr="00FE5D3C">
        <w:t>Standard Policy Definitions</w:t>
      </w:r>
      <w:bookmarkEnd w:id="15"/>
    </w:p>
    <w:tbl>
      <w:tblPr>
        <w:tblStyle w:val="GridTable4-Accent1"/>
        <w:tblW w:w="10624" w:type="dxa"/>
        <w:tblLook w:val="04A0" w:firstRow="1" w:lastRow="0" w:firstColumn="1" w:lastColumn="0" w:noHBand="0" w:noVBand="1"/>
      </w:tblPr>
      <w:tblGrid>
        <w:gridCol w:w="1693"/>
        <w:gridCol w:w="5670"/>
        <w:gridCol w:w="3261"/>
      </w:tblGrid>
      <w:tr w:rsidR="001D57B3" w14:paraId="448F5B46" w14:textId="77777777" w:rsidTr="00D90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2FFDA92E" w14:textId="77777777" w:rsidR="00574ED4" w:rsidRPr="00D908FC" w:rsidRDefault="00574ED4" w:rsidP="00574ED4">
            <w:pPr>
              <w:rPr>
                <w:rFonts w:ascii="Times New Roman" w:hAnsi="Times New Roman" w:cs="Times New Roman"/>
                <w:b w:val="0"/>
                <w:bCs w:val="0"/>
                <w:sz w:val="18"/>
                <w:szCs w:val="18"/>
              </w:rPr>
            </w:pPr>
            <w:r w:rsidRPr="00D908FC">
              <w:rPr>
                <w:sz w:val="18"/>
                <w:szCs w:val="18"/>
              </w:rPr>
              <w:t>Property</w:t>
            </w:r>
          </w:p>
        </w:tc>
        <w:tc>
          <w:tcPr>
            <w:tcW w:w="5670" w:type="dxa"/>
            <w:hideMark/>
          </w:tcPr>
          <w:p w14:paraId="315011F1" w14:textId="77777777" w:rsidR="00574ED4" w:rsidRPr="00D908FC" w:rsidRDefault="00574ED4" w:rsidP="00574E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908FC">
              <w:rPr>
                <w:sz w:val="18"/>
                <w:szCs w:val="18"/>
              </w:rPr>
              <w:t>Standard</w:t>
            </w:r>
          </w:p>
        </w:tc>
        <w:tc>
          <w:tcPr>
            <w:tcW w:w="3261" w:type="dxa"/>
            <w:hideMark/>
          </w:tcPr>
          <w:p w14:paraId="67CD2849" w14:textId="77777777" w:rsidR="00574ED4" w:rsidRPr="00D908FC" w:rsidRDefault="00574ED4" w:rsidP="00574E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D908FC">
              <w:rPr>
                <w:sz w:val="18"/>
                <w:szCs w:val="18"/>
              </w:rPr>
              <w:t>Example(s)</w:t>
            </w:r>
          </w:p>
        </w:tc>
      </w:tr>
      <w:tr w:rsidR="001D57B3" w14:paraId="71BDACCA" w14:textId="77777777" w:rsidTr="00D9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6099FAE3" w14:textId="77777777" w:rsidR="00AE606D"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 xml:space="preserve">name </w:t>
            </w:r>
          </w:p>
          <w:p w14:paraId="4AAD75B4" w14:textId="73B0CC49" w:rsidR="00574ED4"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(max. 64 char)</w:t>
            </w:r>
          </w:p>
        </w:tc>
        <w:tc>
          <w:tcPr>
            <w:tcW w:w="5670" w:type="dxa"/>
            <w:hideMark/>
          </w:tcPr>
          <w:p w14:paraId="7B895C18" w14:textId="0D80EA86" w:rsidR="00574ED4" w:rsidRPr="0090058A" w:rsidRDefault="00144544" w:rsidP="00FE5D3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18"/>
                <w:szCs w:val="18"/>
              </w:rPr>
            </w:pPr>
            <w:r>
              <w:rPr>
                <w:sz w:val="18"/>
                <w:szCs w:val="18"/>
              </w:rPr>
              <w:t>&lt;prefix&gt;</w:t>
            </w:r>
            <w:r w:rsidR="00574ED4" w:rsidRPr="0090058A">
              <w:rPr>
                <w:rFonts w:ascii="Segoe UI" w:hAnsi="Segoe UI" w:cs="Segoe UI"/>
                <w:color w:val="333333"/>
                <w:sz w:val="18"/>
                <w:szCs w:val="18"/>
              </w:rPr>
              <w:t>-&lt;service/scope&gt;-&lt;effect&gt;-&lt;description&gt;-v&lt;major version&gt;</w:t>
            </w:r>
          </w:p>
        </w:tc>
        <w:tc>
          <w:tcPr>
            <w:tcW w:w="3261" w:type="dxa"/>
            <w:hideMark/>
          </w:tcPr>
          <w:p w14:paraId="5F9EFF86" w14:textId="06A81905" w:rsidR="00574ED4" w:rsidRPr="0090058A" w:rsidRDefault="00FE5D3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18"/>
                <w:szCs w:val="18"/>
              </w:rPr>
            </w:pPr>
            <w:r w:rsidRPr="0090058A">
              <w:rPr>
                <w:rFonts w:ascii="Segoe UI" w:hAnsi="Segoe UI" w:cs="Segoe UI"/>
                <w:color w:val="333333"/>
                <w:sz w:val="18"/>
                <w:szCs w:val="18"/>
              </w:rPr>
              <w:t>cto</w:t>
            </w:r>
            <w:r w:rsidR="00574ED4" w:rsidRPr="0090058A">
              <w:rPr>
                <w:rFonts w:ascii="Segoe UI" w:hAnsi="Segoe UI" w:cs="Segoe UI"/>
                <w:color w:val="333333"/>
                <w:sz w:val="18"/>
                <w:szCs w:val="18"/>
              </w:rPr>
              <w:t>-sa-audit-firewall-settings-v1</w:t>
            </w:r>
            <w:r w:rsidR="00574ED4" w:rsidRPr="0090058A">
              <w:rPr>
                <w:rFonts w:ascii="Segoe UI" w:hAnsi="Segoe UI" w:cs="Segoe UI"/>
                <w:color w:val="333333"/>
                <w:sz w:val="18"/>
                <w:szCs w:val="18"/>
              </w:rPr>
              <w:br/>
            </w:r>
            <w:r w:rsidRPr="0090058A">
              <w:rPr>
                <w:rFonts w:ascii="Segoe UI" w:hAnsi="Segoe UI" w:cs="Segoe UI"/>
                <w:color w:val="333333"/>
                <w:sz w:val="18"/>
                <w:szCs w:val="18"/>
              </w:rPr>
              <w:t>cto</w:t>
            </w:r>
            <w:r w:rsidR="00574ED4" w:rsidRPr="0090058A">
              <w:rPr>
                <w:rFonts w:ascii="Segoe UI" w:hAnsi="Segoe UI" w:cs="Segoe UI"/>
                <w:color w:val="333333"/>
                <w:sz w:val="18"/>
                <w:szCs w:val="18"/>
              </w:rPr>
              <w:t>-sa-dine-diagnostic-settings-v1</w:t>
            </w:r>
          </w:p>
        </w:tc>
      </w:tr>
      <w:tr w:rsidR="001D57B3" w14:paraId="7603AD5F" w14:textId="77777777" w:rsidTr="00D908FC">
        <w:tc>
          <w:tcPr>
            <w:cnfStyle w:val="001000000000" w:firstRow="0" w:lastRow="0" w:firstColumn="1" w:lastColumn="0" w:oddVBand="0" w:evenVBand="0" w:oddHBand="0" w:evenHBand="0" w:firstRowFirstColumn="0" w:firstRowLastColumn="0" w:lastRowFirstColumn="0" w:lastRowLastColumn="0"/>
            <w:tcW w:w="1693" w:type="dxa"/>
            <w:hideMark/>
          </w:tcPr>
          <w:p w14:paraId="7FC08D04" w14:textId="77777777" w:rsidR="00AE606D"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 xml:space="preserve">displayName </w:t>
            </w:r>
          </w:p>
          <w:p w14:paraId="149ABDEB" w14:textId="0E3AC5BD" w:rsidR="00574ED4"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(max. 128 char)</w:t>
            </w:r>
          </w:p>
        </w:tc>
        <w:tc>
          <w:tcPr>
            <w:tcW w:w="5670" w:type="dxa"/>
            <w:hideMark/>
          </w:tcPr>
          <w:p w14:paraId="0F748FA7" w14:textId="07736C7C" w:rsidR="00574ED4" w:rsidRPr="0090058A" w:rsidRDefault="00144544" w:rsidP="00FE5D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18"/>
                <w:szCs w:val="18"/>
              </w:rPr>
            </w:pPr>
            <w:r>
              <w:rPr>
                <w:sz w:val="18"/>
                <w:szCs w:val="18"/>
              </w:rPr>
              <w:t>&lt;prefix&gt;</w:t>
            </w:r>
            <w:r>
              <w:rPr>
                <w:sz w:val="18"/>
                <w:szCs w:val="18"/>
              </w:rPr>
              <w:t xml:space="preserve"> </w:t>
            </w:r>
            <w:r w:rsidR="00574ED4" w:rsidRPr="0090058A">
              <w:rPr>
                <w:rFonts w:ascii="Segoe UI" w:hAnsi="Segoe UI" w:cs="Segoe UI"/>
                <w:color w:val="333333"/>
                <w:sz w:val="18"/>
                <w:szCs w:val="18"/>
              </w:rPr>
              <w:t>- &lt;service/scope&gt; - &lt;effect&gt; &lt;description&gt; v&lt;major version&gt;</w:t>
            </w:r>
          </w:p>
        </w:tc>
        <w:tc>
          <w:tcPr>
            <w:tcW w:w="3261" w:type="dxa"/>
            <w:hideMark/>
          </w:tcPr>
          <w:p w14:paraId="05B7C4C0" w14:textId="65EA348F" w:rsidR="00574ED4" w:rsidRPr="0090058A" w:rsidRDefault="00FE5D3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18"/>
                <w:szCs w:val="18"/>
              </w:rPr>
            </w:pPr>
            <w:r w:rsidRPr="0090058A">
              <w:rPr>
                <w:rFonts w:ascii="Segoe UI" w:hAnsi="Segoe UI" w:cs="Segoe UI"/>
                <w:color w:val="333333"/>
                <w:sz w:val="18"/>
                <w:szCs w:val="18"/>
              </w:rPr>
              <w:t>CTO</w:t>
            </w:r>
            <w:r w:rsidR="00574ED4" w:rsidRPr="0090058A">
              <w:rPr>
                <w:rFonts w:ascii="Segoe UI" w:hAnsi="Segoe UI" w:cs="Segoe UI"/>
                <w:color w:val="333333"/>
                <w:sz w:val="18"/>
                <w:szCs w:val="18"/>
              </w:rPr>
              <w:t xml:space="preserve"> - Storage Account - Audit Firewall Settings v1</w:t>
            </w:r>
            <w:r w:rsidR="00574ED4" w:rsidRPr="0090058A">
              <w:rPr>
                <w:rFonts w:ascii="Segoe UI" w:hAnsi="Segoe UI" w:cs="Segoe UI"/>
                <w:color w:val="333333"/>
                <w:sz w:val="18"/>
                <w:szCs w:val="18"/>
              </w:rPr>
              <w:br/>
            </w:r>
            <w:r w:rsidRPr="0090058A">
              <w:rPr>
                <w:rFonts w:ascii="Segoe UI" w:hAnsi="Segoe UI" w:cs="Segoe UI"/>
                <w:color w:val="333333"/>
                <w:sz w:val="18"/>
                <w:szCs w:val="18"/>
              </w:rPr>
              <w:t>CTO</w:t>
            </w:r>
            <w:r w:rsidR="00574ED4" w:rsidRPr="0090058A">
              <w:rPr>
                <w:rFonts w:ascii="Segoe UI" w:hAnsi="Segoe UI" w:cs="Segoe UI"/>
                <w:color w:val="333333"/>
                <w:sz w:val="18"/>
                <w:szCs w:val="18"/>
              </w:rPr>
              <w:t xml:space="preserve"> - Network - Dine Network Watcher v1</w:t>
            </w:r>
          </w:p>
        </w:tc>
      </w:tr>
      <w:tr w:rsidR="001D57B3" w14:paraId="3588BFF0" w14:textId="77777777" w:rsidTr="00D9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1E9B3731" w14:textId="77777777" w:rsidR="00AE606D"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 xml:space="preserve">description </w:t>
            </w:r>
          </w:p>
          <w:p w14:paraId="061F1B7D" w14:textId="18EEDCD9" w:rsidR="00574ED4" w:rsidRPr="0090058A" w:rsidRDefault="00574ED4" w:rsidP="00FE5D3C">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(max 512 char)</w:t>
            </w:r>
          </w:p>
        </w:tc>
        <w:tc>
          <w:tcPr>
            <w:tcW w:w="5670" w:type="dxa"/>
            <w:hideMark/>
          </w:tcPr>
          <w:p w14:paraId="726E3531" w14:textId="7939E95E" w:rsidR="00574ED4" w:rsidRPr="0090058A" w:rsidRDefault="00E0735E" w:rsidP="00FE5D3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18"/>
                <w:szCs w:val="18"/>
              </w:rPr>
            </w:pPr>
            <w:r w:rsidRPr="0090058A">
              <w:rPr>
                <w:rFonts w:ascii="Segoe UI" w:hAnsi="Segoe UI" w:cs="Segoe UI"/>
                <w:color w:val="333333"/>
                <w:sz w:val="18"/>
                <w:szCs w:val="18"/>
              </w:rPr>
              <w:t xml:space="preserve">Concise </w:t>
            </w:r>
            <w:r w:rsidR="00611FAB" w:rsidRPr="0090058A">
              <w:rPr>
                <w:rFonts w:ascii="Segoe UI" w:hAnsi="Segoe UI" w:cs="Segoe UI"/>
                <w:color w:val="333333"/>
                <w:sz w:val="18"/>
                <w:szCs w:val="18"/>
              </w:rPr>
              <w:t>expl</w:t>
            </w:r>
            <w:r w:rsidR="00611FAB">
              <w:rPr>
                <w:rFonts w:ascii="Segoe UI" w:hAnsi="Segoe UI" w:cs="Segoe UI"/>
                <w:color w:val="333333"/>
                <w:sz w:val="18"/>
                <w:szCs w:val="18"/>
              </w:rPr>
              <w:t>a</w:t>
            </w:r>
            <w:r w:rsidR="00611FAB" w:rsidRPr="0090058A">
              <w:rPr>
                <w:rFonts w:ascii="Segoe UI" w:hAnsi="Segoe UI" w:cs="Segoe UI"/>
                <w:color w:val="333333"/>
                <w:sz w:val="18"/>
                <w:szCs w:val="18"/>
              </w:rPr>
              <w:t>nation</w:t>
            </w:r>
            <w:r w:rsidR="00574ED4" w:rsidRPr="0090058A">
              <w:rPr>
                <w:rFonts w:ascii="Segoe UI" w:hAnsi="Segoe UI" w:cs="Segoe UI"/>
                <w:color w:val="333333"/>
                <w:sz w:val="18"/>
                <w:szCs w:val="18"/>
              </w:rPr>
              <w:t xml:space="preserve"> </w:t>
            </w:r>
            <w:r w:rsidR="00611FAB">
              <w:rPr>
                <w:rFonts w:ascii="Segoe UI" w:hAnsi="Segoe UI" w:cs="Segoe UI"/>
                <w:color w:val="333333"/>
                <w:sz w:val="18"/>
                <w:szCs w:val="18"/>
              </w:rPr>
              <w:t xml:space="preserve">of </w:t>
            </w:r>
            <w:r w:rsidR="00574ED4" w:rsidRPr="0090058A">
              <w:rPr>
                <w:rFonts w:ascii="Segoe UI" w:hAnsi="Segoe UI" w:cs="Segoe UI"/>
                <w:color w:val="333333"/>
                <w:sz w:val="18"/>
                <w:szCs w:val="18"/>
              </w:rPr>
              <w:t>what the Policy Definition evaluates</w:t>
            </w:r>
          </w:p>
        </w:tc>
        <w:tc>
          <w:tcPr>
            <w:tcW w:w="3261" w:type="dxa"/>
            <w:hideMark/>
          </w:tcPr>
          <w:p w14:paraId="08FB8E24" w14:textId="77777777" w:rsidR="00574ED4" w:rsidRPr="0090058A" w:rsidRDefault="00574E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18"/>
                <w:lang w:eastAsia="en-US"/>
              </w:rPr>
            </w:pPr>
            <w:r w:rsidRPr="0090058A">
              <w:rPr>
                <w:rFonts w:ascii="Segoe UI" w:eastAsia="Times New Roman" w:hAnsi="Segoe UI" w:cs="Segoe UI"/>
                <w:color w:val="333333"/>
                <w:sz w:val="18"/>
                <w:szCs w:val="18"/>
                <w:lang w:eastAsia="en-US"/>
              </w:rPr>
              <w:t>This Azure Policy evaluates the Firewall configuration of a Key Vault</w:t>
            </w:r>
          </w:p>
        </w:tc>
      </w:tr>
      <w:tr w:rsidR="001D57B3" w14:paraId="3DA9203C" w14:textId="77777777" w:rsidTr="00D908FC">
        <w:tc>
          <w:tcPr>
            <w:cnfStyle w:val="001000000000" w:firstRow="0" w:lastRow="0" w:firstColumn="1" w:lastColumn="0" w:oddVBand="0" w:evenVBand="0" w:oddHBand="0" w:evenHBand="0" w:firstRowFirstColumn="0" w:firstRowLastColumn="0" w:lastRowFirstColumn="0" w:lastRowLastColumn="0"/>
            <w:tcW w:w="1693" w:type="dxa"/>
            <w:hideMark/>
          </w:tcPr>
          <w:p w14:paraId="5A383141" w14:textId="77777777" w:rsidR="00574ED4" w:rsidRPr="0090058A" w:rsidRDefault="00574ED4">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version</w:t>
            </w:r>
            <w:r w:rsidRPr="0090058A">
              <w:rPr>
                <w:rFonts w:ascii="Segoe UI" w:hAnsi="Segoe UI" w:cs="Segoe UI"/>
                <w:color w:val="333333"/>
                <w:sz w:val="18"/>
                <w:szCs w:val="18"/>
              </w:rPr>
              <w:br/>
              <w:t>(metadata)</w:t>
            </w:r>
          </w:p>
        </w:tc>
        <w:tc>
          <w:tcPr>
            <w:tcW w:w="5670" w:type="dxa"/>
            <w:hideMark/>
          </w:tcPr>
          <w:p w14:paraId="38C66700" w14:textId="1151D8EA" w:rsidR="00574ED4" w:rsidRPr="0090058A" w:rsidRDefault="00574E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18"/>
                <w:lang w:eastAsia="en-US"/>
              </w:rPr>
            </w:pPr>
            <w:r w:rsidRPr="0090058A">
              <w:rPr>
                <w:rFonts w:ascii="Segoe UI" w:eastAsia="Times New Roman" w:hAnsi="Segoe UI" w:cs="Segoe UI"/>
                <w:color w:val="333333"/>
                <w:sz w:val="18"/>
                <w:szCs w:val="18"/>
                <w:lang w:eastAsia="en-US"/>
              </w:rPr>
              <w:t>Use </w:t>
            </w:r>
            <w:r w:rsidR="00FE5D3C" w:rsidRPr="0090058A">
              <w:rPr>
                <w:rFonts w:ascii="Segoe UI" w:eastAsia="Times New Roman" w:hAnsi="Segoe UI" w:cs="Segoe UI"/>
                <w:color w:val="333333"/>
                <w:sz w:val="18"/>
                <w:szCs w:val="18"/>
                <w:lang w:eastAsia="en-US"/>
              </w:rPr>
              <w:t>‘s</w:t>
            </w:r>
            <w:r w:rsidRPr="0090058A">
              <w:rPr>
                <w:rFonts w:ascii="Segoe UI" w:eastAsia="Times New Roman" w:hAnsi="Segoe UI" w:cs="Segoe UI"/>
                <w:color w:val="333333"/>
                <w:sz w:val="18"/>
                <w:szCs w:val="18"/>
                <w:lang w:eastAsia="en-US"/>
              </w:rPr>
              <w:t xml:space="preserve">emantic </w:t>
            </w:r>
            <w:r w:rsidR="00FE5D3C" w:rsidRPr="0090058A">
              <w:rPr>
                <w:rFonts w:ascii="Segoe UI" w:eastAsia="Times New Roman" w:hAnsi="Segoe UI" w:cs="Segoe UI"/>
                <w:color w:val="333333"/>
                <w:sz w:val="18"/>
                <w:szCs w:val="18"/>
                <w:lang w:eastAsia="en-US"/>
              </w:rPr>
              <w:t>v</w:t>
            </w:r>
            <w:r w:rsidRPr="0090058A">
              <w:rPr>
                <w:rFonts w:ascii="Segoe UI" w:eastAsia="Times New Roman" w:hAnsi="Segoe UI" w:cs="Segoe UI"/>
                <w:color w:val="333333"/>
                <w:sz w:val="18"/>
                <w:szCs w:val="18"/>
                <w:lang w:eastAsia="en-US"/>
              </w:rPr>
              <w:t>ersioning</w:t>
            </w:r>
            <w:r w:rsidR="00FE5D3C" w:rsidRPr="0090058A">
              <w:rPr>
                <w:rFonts w:ascii="Segoe UI" w:eastAsia="Times New Roman" w:hAnsi="Segoe UI" w:cs="Segoe UI"/>
                <w:color w:val="333333"/>
                <w:sz w:val="18"/>
                <w:szCs w:val="18"/>
                <w:lang w:eastAsia="en-US"/>
              </w:rPr>
              <w:t>’</w:t>
            </w:r>
            <w:r w:rsidRPr="0090058A">
              <w:rPr>
                <w:rFonts w:ascii="Segoe UI" w:eastAsia="Times New Roman" w:hAnsi="Segoe UI" w:cs="Segoe UI"/>
                <w:color w:val="333333"/>
                <w:sz w:val="18"/>
                <w:szCs w:val="18"/>
                <w:lang w:eastAsia="en-US"/>
              </w:rPr>
              <w:t> to determine the version number</w:t>
            </w:r>
          </w:p>
        </w:tc>
        <w:tc>
          <w:tcPr>
            <w:tcW w:w="3261" w:type="dxa"/>
            <w:hideMark/>
          </w:tcPr>
          <w:p w14:paraId="2E6A436B" w14:textId="77777777" w:rsidR="00574ED4" w:rsidRPr="0090058A" w:rsidRDefault="00574ED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18"/>
                <w:lang w:eastAsia="en-US"/>
              </w:rPr>
            </w:pPr>
            <w:r w:rsidRPr="0090058A">
              <w:rPr>
                <w:rFonts w:ascii="Segoe UI" w:eastAsia="Times New Roman" w:hAnsi="Segoe UI" w:cs="Segoe UI"/>
                <w:color w:val="333333"/>
                <w:sz w:val="18"/>
                <w:szCs w:val="18"/>
                <w:lang w:eastAsia="en-US"/>
              </w:rPr>
              <w:t>1.0.0</w:t>
            </w:r>
          </w:p>
        </w:tc>
      </w:tr>
      <w:tr w:rsidR="001D57B3" w14:paraId="61D69CD3" w14:textId="77777777" w:rsidTr="00D9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hideMark/>
          </w:tcPr>
          <w:p w14:paraId="1C4678C3" w14:textId="77777777" w:rsidR="00574ED4" w:rsidRPr="0090058A" w:rsidRDefault="00574ED4">
            <w:pPr>
              <w:pStyle w:val="NormalWeb"/>
              <w:spacing w:before="0" w:beforeAutospacing="0" w:after="0" w:afterAutospacing="0"/>
              <w:rPr>
                <w:rFonts w:ascii="Segoe UI" w:hAnsi="Segoe UI" w:cs="Segoe UI"/>
                <w:color w:val="333333"/>
                <w:sz w:val="18"/>
                <w:szCs w:val="18"/>
              </w:rPr>
            </w:pPr>
            <w:r w:rsidRPr="0090058A">
              <w:rPr>
                <w:rFonts w:ascii="Segoe UI" w:hAnsi="Segoe UI" w:cs="Segoe UI"/>
                <w:color w:val="333333"/>
                <w:sz w:val="18"/>
                <w:szCs w:val="18"/>
              </w:rPr>
              <w:t>category</w:t>
            </w:r>
            <w:r w:rsidRPr="0090058A">
              <w:rPr>
                <w:rFonts w:ascii="Segoe UI" w:hAnsi="Segoe UI" w:cs="Segoe UI"/>
                <w:color w:val="333333"/>
                <w:sz w:val="18"/>
                <w:szCs w:val="18"/>
              </w:rPr>
              <w:br/>
              <w:t>(metadata)</w:t>
            </w:r>
          </w:p>
        </w:tc>
        <w:tc>
          <w:tcPr>
            <w:tcW w:w="5670" w:type="dxa"/>
            <w:hideMark/>
          </w:tcPr>
          <w:p w14:paraId="569397F2" w14:textId="77777777" w:rsidR="00574ED4" w:rsidRPr="0090058A" w:rsidRDefault="00574ED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18"/>
                <w:lang w:eastAsia="en-US"/>
              </w:rPr>
            </w:pPr>
            <w:r w:rsidRPr="0090058A">
              <w:rPr>
                <w:rFonts w:ascii="Segoe UI" w:eastAsia="Times New Roman" w:hAnsi="Segoe UI" w:cs="Segoe UI"/>
                <w:color w:val="333333"/>
                <w:sz w:val="18"/>
                <w:szCs w:val="18"/>
                <w:lang w:eastAsia="en-US"/>
              </w:rPr>
              <w:t>Scope / Azure Service</w:t>
            </w:r>
          </w:p>
        </w:tc>
        <w:tc>
          <w:tcPr>
            <w:tcW w:w="3261" w:type="dxa"/>
            <w:hideMark/>
          </w:tcPr>
          <w:p w14:paraId="77390736"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18"/>
                <w:szCs w:val="18"/>
              </w:rPr>
            </w:pPr>
            <w:r w:rsidRPr="0090058A">
              <w:rPr>
                <w:rFonts w:ascii="Segoe UI" w:hAnsi="Segoe UI" w:cs="Segoe UI"/>
                <w:color w:val="333333"/>
                <w:sz w:val="18"/>
                <w:szCs w:val="18"/>
              </w:rPr>
              <w:t>Key Vault</w:t>
            </w:r>
            <w:r w:rsidRPr="0090058A">
              <w:rPr>
                <w:rFonts w:ascii="Segoe UI" w:hAnsi="Segoe UI" w:cs="Segoe UI"/>
                <w:color w:val="333333"/>
                <w:sz w:val="18"/>
                <w:szCs w:val="18"/>
              </w:rPr>
              <w:br/>
              <w:t>Platform</w:t>
            </w:r>
          </w:p>
        </w:tc>
      </w:tr>
    </w:tbl>
    <w:p w14:paraId="7A91BD9B" w14:textId="77777777" w:rsidR="0045089A" w:rsidRDefault="0045089A" w:rsidP="00574ED4">
      <w:pPr>
        <w:pStyle w:val="auto-cursor-target"/>
        <w:shd w:val="clear" w:color="auto" w:fill="FFFFFF"/>
        <w:spacing w:before="180" w:beforeAutospacing="0" w:after="0" w:afterAutospacing="0"/>
        <w:rPr>
          <w:rFonts w:ascii="Segoe UI" w:hAnsi="Segoe UI" w:cs="Segoe UI"/>
          <w:color w:val="091E42"/>
          <w:sz w:val="20"/>
          <w:szCs w:val="20"/>
          <w:lang w:val="en-US"/>
        </w:rPr>
      </w:pPr>
    </w:p>
    <w:tbl>
      <w:tblPr>
        <w:tblStyle w:val="GridTable4-Accent1"/>
        <w:tblpPr w:leftFromText="141" w:rightFromText="141" w:vertAnchor="text" w:horzAnchor="margin" w:tblpY="580"/>
        <w:tblW w:w="0" w:type="auto"/>
        <w:tblLook w:val="04A0" w:firstRow="1" w:lastRow="0" w:firstColumn="1" w:lastColumn="0" w:noHBand="0" w:noVBand="1"/>
      </w:tblPr>
      <w:tblGrid>
        <w:gridCol w:w="2122"/>
        <w:gridCol w:w="8335"/>
      </w:tblGrid>
      <w:tr w:rsidR="0045089A" w14:paraId="02E5116C" w14:textId="77777777" w:rsidTr="00611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35C849C" w14:textId="77777777" w:rsidR="0045089A" w:rsidRPr="00575624" w:rsidRDefault="0045089A" w:rsidP="0045089A">
            <w:pPr>
              <w:pStyle w:val="NoSpacing"/>
              <w:rPr>
                <w:rFonts w:ascii="Segoe UI" w:hAnsi="Segoe UI" w:cs="Segoe UI"/>
                <w:sz w:val="18"/>
                <w:szCs w:val="18"/>
              </w:rPr>
            </w:pPr>
            <w:r w:rsidRPr="00575624">
              <w:rPr>
                <w:rFonts w:ascii="Segoe UI" w:hAnsi="Segoe UI" w:cs="Segoe UI"/>
                <w:sz w:val="18"/>
                <w:szCs w:val="18"/>
              </w:rPr>
              <w:t>Naming convention</w:t>
            </w:r>
          </w:p>
        </w:tc>
        <w:tc>
          <w:tcPr>
            <w:tcW w:w="8335" w:type="dxa"/>
          </w:tcPr>
          <w:p w14:paraId="4F582089" w14:textId="77777777" w:rsidR="0045089A" w:rsidRPr="00575624" w:rsidRDefault="0045089A" w:rsidP="0045089A">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Rationale</w:t>
            </w:r>
          </w:p>
        </w:tc>
      </w:tr>
      <w:tr w:rsidR="0085176A" w14:paraId="2962556F" w14:textId="77777777" w:rsidTr="0061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DA140F" w14:textId="0C24EA9A" w:rsidR="0085176A" w:rsidRPr="00A80326" w:rsidRDefault="00FA7C28" w:rsidP="0085176A">
            <w:pPr>
              <w:pStyle w:val="NoSpacing"/>
              <w:rPr>
                <w:rFonts w:ascii="Segoe UI" w:hAnsi="Segoe UI" w:cs="Segoe UI"/>
                <w:bCs w:val="0"/>
                <w:sz w:val="18"/>
                <w:szCs w:val="18"/>
              </w:rPr>
            </w:pPr>
            <w:r w:rsidRPr="00A80326">
              <w:rPr>
                <w:rFonts w:ascii="Segoe UI" w:hAnsi="Segoe UI" w:cs="Segoe UI"/>
                <w:bCs w:val="0"/>
                <w:sz w:val="18"/>
                <w:szCs w:val="18"/>
              </w:rPr>
              <w:t>name</w:t>
            </w:r>
          </w:p>
        </w:tc>
        <w:tc>
          <w:tcPr>
            <w:tcW w:w="8335" w:type="dxa"/>
          </w:tcPr>
          <w:p w14:paraId="5140434A" w14:textId="239DDD2D" w:rsidR="007E08FC" w:rsidRPr="00575624" w:rsidRDefault="00043F72" w:rsidP="0085176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The name property of a Policy Definition must be unique</w:t>
            </w:r>
            <w:r w:rsidR="009A623E">
              <w:rPr>
                <w:rFonts w:ascii="Segoe UI" w:hAnsi="Segoe UI" w:cs="Segoe UI"/>
                <w:sz w:val="18"/>
                <w:szCs w:val="18"/>
              </w:rPr>
              <w:t xml:space="preserve"> and is used to reference a specific Policy</w:t>
            </w:r>
            <w:r w:rsidR="00787094">
              <w:rPr>
                <w:rFonts w:ascii="Segoe UI" w:hAnsi="Segoe UI" w:cs="Segoe UI"/>
                <w:sz w:val="18"/>
                <w:szCs w:val="18"/>
              </w:rPr>
              <w:t xml:space="preserve">DefinitionId </w:t>
            </w:r>
            <w:r w:rsidR="00B919B7">
              <w:rPr>
                <w:rFonts w:ascii="Segoe UI" w:hAnsi="Segoe UI" w:cs="Segoe UI"/>
                <w:sz w:val="18"/>
                <w:szCs w:val="18"/>
              </w:rPr>
              <w:t xml:space="preserve"> To support multiple major versions of </w:t>
            </w:r>
            <w:r w:rsidR="00787094">
              <w:rPr>
                <w:rFonts w:ascii="Segoe UI" w:hAnsi="Segoe UI" w:cs="Segoe UI"/>
                <w:sz w:val="18"/>
                <w:szCs w:val="18"/>
              </w:rPr>
              <w:t>a</w:t>
            </w:r>
            <w:r w:rsidR="00B919B7">
              <w:rPr>
                <w:rFonts w:ascii="Segoe UI" w:hAnsi="Segoe UI" w:cs="Segoe UI"/>
                <w:sz w:val="18"/>
                <w:szCs w:val="18"/>
              </w:rPr>
              <w:t xml:space="preserve"> Policy, the major version is part of the name.</w:t>
            </w:r>
            <w:r w:rsidR="00931198">
              <w:rPr>
                <w:rFonts w:ascii="Segoe UI" w:hAnsi="Segoe UI" w:cs="Segoe UI"/>
                <w:sz w:val="18"/>
                <w:szCs w:val="18"/>
              </w:rPr>
              <w:t xml:space="preserve"> </w:t>
            </w:r>
            <w:r w:rsidR="003211EF">
              <w:rPr>
                <w:rFonts w:ascii="Segoe UI" w:hAnsi="Segoe UI" w:cs="Segoe UI"/>
                <w:sz w:val="18"/>
                <w:szCs w:val="18"/>
              </w:rPr>
              <w:t>A prefix helps to distinguish between built-in and your custom policies</w:t>
            </w:r>
            <w:r w:rsidR="00512ACC">
              <w:rPr>
                <w:rFonts w:ascii="Segoe UI" w:hAnsi="Segoe UI" w:cs="Segoe UI"/>
                <w:sz w:val="18"/>
                <w:szCs w:val="18"/>
              </w:rPr>
              <w:t xml:space="preserve"> and allows for easy filtering in the Compliance dashboard. Try to </w:t>
            </w:r>
            <w:r w:rsidR="009262B1">
              <w:rPr>
                <w:rFonts w:ascii="Segoe UI" w:hAnsi="Segoe UI" w:cs="Segoe UI"/>
                <w:sz w:val="18"/>
                <w:szCs w:val="18"/>
              </w:rPr>
              <w:t>limit the prefix to 3-4 char max.</w:t>
            </w:r>
          </w:p>
        </w:tc>
      </w:tr>
      <w:tr w:rsidR="0045089A" w14:paraId="3BA4B594" w14:textId="77777777" w:rsidTr="00611FAB">
        <w:tc>
          <w:tcPr>
            <w:cnfStyle w:val="001000000000" w:firstRow="0" w:lastRow="0" w:firstColumn="1" w:lastColumn="0" w:oddVBand="0" w:evenVBand="0" w:oddHBand="0" w:evenHBand="0" w:firstRowFirstColumn="0" w:firstRowLastColumn="0" w:lastRowFirstColumn="0" w:lastRowLastColumn="0"/>
            <w:tcW w:w="2122" w:type="dxa"/>
          </w:tcPr>
          <w:p w14:paraId="5D064042" w14:textId="52005478" w:rsidR="0045089A" w:rsidRPr="00A80326" w:rsidRDefault="00FA7C28" w:rsidP="0045089A">
            <w:pPr>
              <w:pStyle w:val="NoSpacing"/>
              <w:rPr>
                <w:rFonts w:ascii="Segoe UI" w:hAnsi="Segoe UI" w:cs="Segoe UI"/>
                <w:bCs w:val="0"/>
                <w:sz w:val="18"/>
                <w:szCs w:val="18"/>
              </w:rPr>
            </w:pPr>
            <w:r w:rsidRPr="00A80326">
              <w:rPr>
                <w:rFonts w:ascii="Segoe UI" w:hAnsi="Segoe UI" w:cs="Segoe UI"/>
                <w:bCs w:val="0"/>
                <w:sz w:val="18"/>
                <w:szCs w:val="18"/>
              </w:rPr>
              <w:t>displayName</w:t>
            </w:r>
          </w:p>
        </w:tc>
        <w:tc>
          <w:tcPr>
            <w:tcW w:w="8335" w:type="dxa"/>
          </w:tcPr>
          <w:p w14:paraId="53DC0B27" w14:textId="14EECDBB" w:rsidR="0045089A" w:rsidRPr="00575624" w:rsidRDefault="006E18DB"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The displayName is a ‘human friendly’ version of the name property</w:t>
            </w:r>
            <w:r w:rsidR="009A623E">
              <w:rPr>
                <w:rFonts w:ascii="Segoe UI" w:hAnsi="Segoe UI" w:cs="Segoe UI"/>
                <w:sz w:val="18"/>
                <w:szCs w:val="18"/>
              </w:rPr>
              <w:t xml:space="preserve"> as it’s the displayName that is visible in the Azure Portal.</w:t>
            </w:r>
          </w:p>
        </w:tc>
      </w:tr>
      <w:tr w:rsidR="0045089A" w14:paraId="70835D01" w14:textId="77777777" w:rsidTr="0061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D6C383" w14:textId="77777777" w:rsidR="0045089A" w:rsidRPr="00A80326" w:rsidRDefault="0045089A" w:rsidP="0045089A">
            <w:pPr>
              <w:pStyle w:val="NoSpacing"/>
              <w:rPr>
                <w:rFonts w:ascii="Segoe UI" w:hAnsi="Segoe UI" w:cs="Segoe UI"/>
                <w:bCs w:val="0"/>
                <w:sz w:val="18"/>
                <w:szCs w:val="18"/>
              </w:rPr>
            </w:pPr>
            <w:r w:rsidRPr="00A80326">
              <w:rPr>
                <w:rFonts w:ascii="Segoe UI" w:hAnsi="Segoe UI" w:cs="Segoe UI"/>
                <w:bCs w:val="0"/>
                <w:sz w:val="18"/>
                <w:szCs w:val="18"/>
              </w:rPr>
              <w:t>Description</w:t>
            </w:r>
          </w:p>
        </w:tc>
        <w:tc>
          <w:tcPr>
            <w:tcW w:w="8335" w:type="dxa"/>
          </w:tcPr>
          <w:p w14:paraId="22173CC7" w14:textId="4A112F25" w:rsidR="0045089A" w:rsidRPr="00575624" w:rsidRDefault="00362C1A" w:rsidP="0045089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Required to understand the purpose/effect of the </w:t>
            </w:r>
            <w:r w:rsidR="00E0648A">
              <w:rPr>
                <w:rFonts w:ascii="Segoe UI" w:hAnsi="Segoe UI" w:cs="Segoe UI"/>
                <w:sz w:val="18"/>
                <w:szCs w:val="18"/>
              </w:rPr>
              <w:t>P</w:t>
            </w:r>
            <w:r>
              <w:rPr>
                <w:rFonts w:ascii="Segoe UI" w:hAnsi="Segoe UI" w:cs="Segoe UI"/>
                <w:sz w:val="18"/>
                <w:szCs w:val="18"/>
              </w:rPr>
              <w:t>olicy</w:t>
            </w:r>
            <w:r w:rsidR="00E0648A">
              <w:rPr>
                <w:rFonts w:ascii="Segoe UI" w:hAnsi="Segoe UI" w:cs="Segoe UI"/>
                <w:sz w:val="18"/>
                <w:szCs w:val="18"/>
              </w:rPr>
              <w:t xml:space="preserve"> definition.</w:t>
            </w:r>
          </w:p>
        </w:tc>
      </w:tr>
      <w:tr w:rsidR="0045089A" w14:paraId="30B5BAF0" w14:textId="77777777" w:rsidTr="00611FAB">
        <w:tc>
          <w:tcPr>
            <w:cnfStyle w:val="001000000000" w:firstRow="0" w:lastRow="0" w:firstColumn="1" w:lastColumn="0" w:oddVBand="0" w:evenVBand="0" w:oddHBand="0" w:evenHBand="0" w:firstRowFirstColumn="0" w:firstRowLastColumn="0" w:lastRowFirstColumn="0" w:lastRowLastColumn="0"/>
            <w:tcW w:w="2122" w:type="dxa"/>
          </w:tcPr>
          <w:p w14:paraId="7A93F0D6" w14:textId="77777777" w:rsidR="0045089A" w:rsidRPr="00A80326" w:rsidRDefault="0045089A" w:rsidP="0045089A">
            <w:pPr>
              <w:pStyle w:val="NoSpacing"/>
              <w:rPr>
                <w:rFonts w:ascii="Segoe UI" w:hAnsi="Segoe UI" w:cs="Segoe UI"/>
                <w:bCs w:val="0"/>
                <w:sz w:val="18"/>
                <w:szCs w:val="18"/>
              </w:rPr>
            </w:pPr>
            <w:r w:rsidRPr="00A80326">
              <w:rPr>
                <w:rFonts w:ascii="Segoe UI" w:hAnsi="Segoe UI" w:cs="Segoe UI"/>
                <w:bCs w:val="0"/>
                <w:sz w:val="18"/>
                <w:szCs w:val="18"/>
              </w:rPr>
              <w:t>Major version</w:t>
            </w:r>
          </w:p>
        </w:tc>
        <w:tc>
          <w:tcPr>
            <w:tcW w:w="8335" w:type="dxa"/>
          </w:tcPr>
          <w:p w14:paraId="188B3D27" w14:textId="714F8CED" w:rsidR="0045089A" w:rsidRDefault="00E0648A"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Only </w:t>
            </w:r>
            <w:r w:rsidR="0045089A">
              <w:rPr>
                <w:rFonts w:ascii="Segoe UI" w:hAnsi="Segoe UI" w:cs="Segoe UI"/>
                <w:sz w:val="18"/>
                <w:szCs w:val="18"/>
              </w:rPr>
              <w:t>major change</w:t>
            </w:r>
            <w:r>
              <w:rPr>
                <w:rFonts w:ascii="Segoe UI" w:hAnsi="Segoe UI" w:cs="Segoe UI"/>
                <w:sz w:val="18"/>
                <w:szCs w:val="18"/>
              </w:rPr>
              <w:t>s</w:t>
            </w:r>
            <w:r w:rsidR="0045089A">
              <w:rPr>
                <w:rFonts w:ascii="Segoe UI" w:hAnsi="Segoe UI" w:cs="Segoe UI"/>
                <w:sz w:val="18"/>
                <w:szCs w:val="18"/>
              </w:rPr>
              <w:t xml:space="preserve"> require</w:t>
            </w:r>
            <w:r>
              <w:rPr>
                <w:rFonts w:ascii="Segoe UI" w:hAnsi="Segoe UI" w:cs="Segoe UI"/>
                <w:sz w:val="18"/>
                <w:szCs w:val="18"/>
              </w:rPr>
              <w:t xml:space="preserve"> </w:t>
            </w:r>
            <w:r w:rsidR="0045089A">
              <w:rPr>
                <w:rFonts w:ascii="Segoe UI" w:hAnsi="Segoe UI" w:cs="Segoe UI"/>
                <w:sz w:val="18"/>
                <w:szCs w:val="18"/>
              </w:rPr>
              <w:t>a new policy definition</w:t>
            </w:r>
            <w:r>
              <w:rPr>
                <w:rFonts w:ascii="Segoe UI" w:hAnsi="Segoe UI" w:cs="Segoe UI"/>
                <w:sz w:val="18"/>
                <w:szCs w:val="18"/>
              </w:rPr>
              <w:t>. M</w:t>
            </w:r>
            <w:r w:rsidR="0045089A">
              <w:rPr>
                <w:rFonts w:ascii="Segoe UI" w:hAnsi="Segoe UI" w:cs="Segoe UI"/>
                <w:sz w:val="18"/>
                <w:szCs w:val="18"/>
              </w:rPr>
              <w:t xml:space="preserve">inor and patch updates </w:t>
            </w:r>
            <w:r w:rsidR="00A8672E">
              <w:rPr>
                <w:rFonts w:ascii="Segoe UI" w:hAnsi="Segoe UI" w:cs="Segoe UI"/>
                <w:sz w:val="18"/>
                <w:szCs w:val="18"/>
              </w:rPr>
              <w:t>are applied within the current version</w:t>
            </w:r>
            <w:r w:rsidR="0045089A">
              <w:rPr>
                <w:rFonts w:ascii="Segoe UI" w:hAnsi="Segoe UI" w:cs="Segoe UI"/>
                <w:sz w:val="18"/>
                <w:szCs w:val="18"/>
              </w:rPr>
              <w:t>.</w:t>
            </w:r>
          </w:p>
        </w:tc>
      </w:tr>
      <w:tr w:rsidR="00611FAB" w14:paraId="31ACC2FC" w14:textId="77777777" w:rsidTr="00611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E3EC5" w14:textId="73090287" w:rsidR="00611FAB" w:rsidRPr="00A80326" w:rsidRDefault="00611FAB" w:rsidP="0045089A">
            <w:pPr>
              <w:pStyle w:val="NoSpacing"/>
              <w:rPr>
                <w:rFonts w:ascii="Segoe UI" w:hAnsi="Segoe UI" w:cs="Segoe UI"/>
                <w:bCs w:val="0"/>
                <w:sz w:val="18"/>
                <w:szCs w:val="18"/>
              </w:rPr>
            </w:pPr>
            <w:r w:rsidRPr="00A80326">
              <w:rPr>
                <w:rFonts w:ascii="Segoe UI" w:hAnsi="Segoe UI" w:cs="Segoe UI"/>
                <w:bCs w:val="0"/>
                <w:color w:val="333333"/>
                <w:sz w:val="18"/>
                <w:szCs w:val="18"/>
              </w:rPr>
              <w:t>Version (metadata)</w:t>
            </w:r>
          </w:p>
        </w:tc>
        <w:tc>
          <w:tcPr>
            <w:tcW w:w="8335" w:type="dxa"/>
          </w:tcPr>
          <w:p w14:paraId="4BD31C6E" w14:textId="77777777" w:rsidR="00C016D7" w:rsidRDefault="00A8672E" w:rsidP="00C016D7">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Sematic versioning</w:t>
            </w:r>
            <w:r w:rsidR="000C1A53">
              <w:rPr>
                <w:rFonts w:ascii="Segoe UI" w:hAnsi="Segoe UI" w:cs="Segoe UI"/>
                <w:sz w:val="18"/>
                <w:szCs w:val="18"/>
              </w:rPr>
              <w:t xml:space="preserve"> is used to track minor and patch updates within the major version.</w:t>
            </w:r>
            <w:r w:rsidR="005756E8">
              <w:rPr>
                <w:rFonts w:ascii="Segoe UI" w:hAnsi="Segoe UI" w:cs="Segoe UI"/>
                <w:sz w:val="18"/>
                <w:szCs w:val="18"/>
              </w:rPr>
              <w:t xml:space="preserve"> </w:t>
            </w:r>
          </w:p>
          <w:p w14:paraId="223191FE" w14:textId="77777777" w:rsidR="00C016D7" w:rsidRDefault="005756E8" w:rsidP="00C016D7">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Updating the version in the Policy definition helps when developing or troubleshooting.</w:t>
            </w:r>
            <w:r w:rsidR="00C016D7">
              <w:rPr>
                <w:rFonts w:ascii="Segoe UI" w:hAnsi="Segoe UI" w:cs="Segoe UI"/>
                <w:sz w:val="18"/>
                <w:szCs w:val="18"/>
              </w:rPr>
              <w:t xml:space="preserve"> </w:t>
            </w:r>
          </w:p>
          <w:p w14:paraId="11CAF1D9" w14:textId="01B54555" w:rsidR="00611FAB" w:rsidRPr="00611FAB" w:rsidRDefault="00C016D7" w:rsidP="00C016D7">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The Policy Definition version is tied to the content in ‘release notes’ (optional).</w:t>
            </w:r>
          </w:p>
        </w:tc>
      </w:tr>
      <w:tr w:rsidR="00611FAB" w14:paraId="50819411" w14:textId="77777777" w:rsidTr="00611FAB">
        <w:tc>
          <w:tcPr>
            <w:cnfStyle w:val="001000000000" w:firstRow="0" w:lastRow="0" w:firstColumn="1" w:lastColumn="0" w:oddVBand="0" w:evenVBand="0" w:oddHBand="0" w:evenHBand="0" w:firstRowFirstColumn="0" w:firstRowLastColumn="0" w:lastRowFirstColumn="0" w:lastRowLastColumn="0"/>
            <w:tcW w:w="2122" w:type="dxa"/>
          </w:tcPr>
          <w:p w14:paraId="63634DBA" w14:textId="4B830CDD" w:rsidR="00611FAB" w:rsidRPr="00A80326" w:rsidRDefault="00611FAB" w:rsidP="0045089A">
            <w:pPr>
              <w:pStyle w:val="NoSpacing"/>
              <w:rPr>
                <w:rFonts w:ascii="Segoe UI" w:hAnsi="Segoe UI" w:cs="Segoe UI"/>
                <w:bCs w:val="0"/>
                <w:color w:val="333333"/>
                <w:sz w:val="18"/>
                <w:szCs w:val="18"/>
              </w:rPr>
            </w:pPr>
            <w:r w:rsidRPr="00A80326">
              <w:rPr>
                <w:rFonts w:ascii="Segoe UI" w:hAnsi="Segoe UI" w:cs="Segoe UI"/>
                <w:bCs w:val="0"/>
                <w:color w:val="333333"/>
                <w:sz w:val="18"/>
                <w:szCs w:val="18"/>
              </w:rPr>
              <w:t>Category (metadata)</w:t>
            </w:r>
          </w:p>
        </w:tc>
        <w:tc>
          <w:tcPr>
            <w:tcW w:w="8335" w:type="dxa"/>
          </w:tcPr>
          <w:p w14:paraId="73A9B494" w14:textId="4AC9F635" w:rsidR="00611FAB" w:rsidRPr="00611FAB" w:rsidRDefault="00536243" w:rsidP="0045089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Can be used to </w:t>
            </w:r>
            <w:r w:rsidR="008A200E">
              <w:rPr>
                <w:rFonts w:ascii="Segoe UI" w:hAnsi="Segoe UI" w:cs="Segoe UI"/>
                <w:sz w:val="18"/>
                <w:szCs w:val="18"/>
              </w:rPr>
              <w:t>designate the Azure Service the policy affects (also part of the name).</w:t>
            </w:r>
            <w:r w:rsidR="00995919">
              <w:rPr>
                <w:rFonts w:ascii="Segoe UI" w:hAnsi="Segoe UI" w:cs="Segoe UI"/>
                <w:sz w:val="18"/>
                <w:szCs w:val="18"/>
              </w:rPr>
              <w:t xml:space="preserve"> Can be used to designate scope (e.g. regional/global)</w:t>
            </w:r>
            <w:r w:rsidR="00B57961">
              <w:rPr>
                <w:rFonts w:ascii="Segoe UI" w:hAnsi="Segoe UI" w:cs="Segoe UI"/>
                <w:sz w:val="18"/>
                <w:szCs w:val="18"/>
              </w:rPr>
              <w:t xml:space="preserve">. Can be used to </w:t>
            </w:r>
            <w:r w:rsidR="00862EED">
              <w:rPr>
                <w:rFonts w:ascii="Segoe UI" w:hAnsi="Segoe UI" w:cs="Segoe UI"/>
                <w:sz w:val="18"/>
                <w:szCs w:val="18"/>
              </w:rPr>
              <w:t>relate to either Security Control or Service Management Control.</w:t>
            </w:r>
          </w:p>
        </w:tc>
      </w:tr>
    </w:tbl>
    <w:p w14:paraId="3BF93BC4" w14:textId="44D63645" w:rsidR="00B95D84" w:rsidRDefault="008F7D4A" w:rsidP="00574ED4">
      <w:pPr>
        <w:pStyle w:val="auto-cursor-target"/>
        <w:shd w:val="clear" w:color="auto" w:fill="FFFFFF"/>
        <w:spacing w:before="180" w:beforeAutospacing="0" w:after="0" w:afterAutospacing="0"/>
        <w:rPr>
          <w:rFonts w:ascii="Segoe UI" w:hAnsi="Segoe UI" w:cs="Segoe UI"/>
          <w:color w:val="091E42"/>
          <w:sz w:val="20"/>
          <w:szCs w:val="20"/>
          <w:lang w:val="en-US"/>
        </w:rPr>
      </w:pPr>
      <w:r>
        <w:rPr>
          <w:rFonts w:ascii="Segoe UI" w:hAnsi="Segoe UI" w:cs="Segoe UI"/>
          <w:color w:val="091E42"/>
          <w:sz w:val="20"/>
          <w:szCs w:val="20"/>
          <w:lang w:val="en-US"/>
        </w:rPr>
        <w:t xml:space="preserve">The table below contains the rationale for the different components of the </w:t>
      </w:r>
      <w:r w:rsidR="0045089A">
        <w:rPr>
          <w:rFonts w:ascii="Segoe UI" w:hAnsi="Segoe UI" w:cs="Segoe UI"/>
          <w:color w:val="091E42"/>
          <w:sz w:val="20"/>
          <w:szCs w:val="20"/>
          <w:lang w:val="en-US"/>
        </w:rPr>
        <w:t>naming convention:</w:t>
      </w:r>
    </w:p>
    <w:p w14:paraId="66AC1EE0" w14:textId="77777777" w:rsidR="00240DAC" w:rsidRPr="00240DAC" w:rsidRDefault="00240DAC" w:rsidP="00574ED4">
      <w:pPr>
        <w:pStyle w:val="auto-cursor-target"/>
        <w:shd w:val="clear" w:color="auto" w:fill="FFFFFF"/>
        <w:spacing w:before="180" w:beforeAutospacing="0" w:after="0" w:afterAutospacing="0"/>
        <w:rPr>
          <w:rFonts w:ascii="Segoe UI" w:hAnsi="Segoe UI" w:cs="Segoe UI"/>
          <w:color w:val="091E42"/>
          <w:sz w:val="20"/>
          <w:szCs w:val="20"/>
          <w:lang w:val="en-US"/>
        </w:rPr>
      </w:pPr>
    </w:p>
    <w:p w14:paraId="63E95784" w14:textId="77777777" w:rsidR="00787094" w:rsidRDefault="00787094">
      <w:pPr>
        <w:rPr>
          <w:rFonts w:ascii="Segoe" w:eastAsiaTheme="minorHAnsi" w:hAnsi="Segoe" w:cstheme="minorBidi"/>
          <w:i/>
          <w:color w:val="557EB9"/>
          <w:sz w:val="32"/>
          <w:szCs w:val="28"/>
          <w:lang w:eastAsia="en-US"/>
        </w:rPr>
      </w:pPr>
      <w:bookmarkStart w:id="16" w:name="_Toc98314738"/>
      <w:r>
        <w:br w:type="page"/>
      </w:r>
    </w:p>
    <w:p w14:paraId="3C95CEEB" w14:textId="1C402572" w:rsidR="00574ED4" w:rsidRPr="00FE5D3C" w:rsidRDefault="00574ED4" w:rsidP="00FE5D3C">
      <w:pPr>
        <w:pStyle w:val="Heading3NumMS"/>
      </w:pPr>
      <w:r w:rsidRPr="00FE5D3C">
        <w:lastRenderedPageBreak/>
        <w:t>Example standard Policy Definition</w:t>
      </w:r>
      <w:bookmarkEnd w:id="16"/>
    </w:p>
    <w:p w14:paraId="5A2FEB8E" w14:textId="211B6F74" w:rsidR="00574ED4" w:rsidRPr="00E0735E"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E0735E">
        <w:rPr>
          <w:rFonts w:ascii="Segoe UI" w:hAnsi="Segoe UI" w:cs="Segoe UI"/>
          <w:color w:val="091E42"/>
          <w:sz w:val="20"/>
          <w:szCs w:val="20"/>
        </w:rPr>
        <w:t xml:space="preserve">When following the standards described above, a standard Policy Definition should look </w:t>
      </w:r>
      <w:r w:rsidR="00FE5D3C" w:rsidRPr="00E0735E">
        <w:rPr>
          <w:rFonts w:ascii="Segoe UI" w:hAnsi="Segoe UI" w:cs="Segoe UI"/>
          <w:color w:val="091E42"/>
          <w:sz w:val="20"/>
          <w:szCs w:val="20"/>
        </w:rPr>
        <w:t>like</w:t>
      </w:r>
      <w:r w:rsidRPr="00E0735E">
        <w:rPr>
          <w:rFonts w:ascii="Segoe UI" w:hAnsi="Segoe UI" w:cs="Segoe UI"/>
          <w:color w:val="091E42"/>
          <w:sz w:val="20"/>
          <w:szCs w:val="20"/>
        </w:rPr>
        <w:t xml:space="preserve"> the example shown below:</w:t>
      </w:r>
    </w:p>
    <w:p w14:paraId="61543FF9" w14:textId="77777777" w:rsidR="00E0735E" w:rsidRDefault="00E0735E" w:rsidP="00E0735E">
      <w:pPr>
        <w:pStyle w:val="NormalWeb"/>
        <w:keepNext/>
        <w:shd w:val="clear" w:color="auto" w:fill="FFFFFF"/>
        <w:spacing w:before="180" w:beforeAutospacing="0" w:after="0" w:afterAutospacing="0"/>
      </w:pPr>
      <w:r w:rsidRPr="00E0735E">
        <w:rPr>
          <w:rFonts w:ascii="Segoe UI" w:hAnsi="Segoe UI" w:cs="Segoe UI"/>
          <w:noProof/>
          <w:color w:val="091E42"/>
          <w:sz w:val="21"/>
          <w:szCs w:val="21"/>
        </w:rPr>
        <w:drawing>
          <wp:inline distT="0" distB="0" distL="0" distR="0" wp14:anchorId="1C51DBF3" wp14:editId="7600E90D">
            <wp:extent cx="4342177" cy="1787955"/>
            <wp:effectExtent l="0" t="0" r="127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4356422" cy="1793820"/>
                    </a:xfrm>
                    <a:prstGeom prst="rect">
                      <a:avLst/>
                    </a:prstGeom>
                  </pic:spPr>
                </pic:pic>
              </a:graphicData>
            </a:graphic>
          </wp:inline>
        </w:drawing>
      </w:r>
    </w:p>
    <w:p w14:paraId="7B6C8CC9" w14:textId="70CF6B64" w:rsidR="00574ED4" w:rsidRDefault="00E0735E" w:rsidP="00E0735E">
      <w:pPr>
        <w:pStyle w:val="Caption"/>
        <w:rPr>
          <w:rFonts w:ascii="Segoe UI" w:hAnsi="Segoe UI" w:cs="Segoe UI"/>
          <w:color w:val="091E42"/>
          <w:sz w:val="21"/>
          <w:szCs w:val="21"/>
        </w:rPr>
      </w:pPr>
      <w:r>
        <w:t xml:space="preserve">Figure </w:t>
      </w:r>
      <w:r>
        <w:fldChar w:fldCharType="begin"/>
      </w:r>
      <w:r>
        <w:instrText xml:space="preserve"> SEQ Figure \* ARABIC </w:instrText>
      </w:r>
      <w:r>
        <w:fldChar w:fldCharType="separate"/>
      </w:r>
      <w:r w:rsidR="00240801">
        <w:rPr>
          <w:noProof/>
        </w:rPr>
        <w:t>2</w:t>
      </w:r>
      <w:r>
        <w:fldChar w:fldCharType="end"/>
      </w:r>
      <w:r>
        <w:t xml:space="preserve"> - Example of Policy Definition</w:t>
      </w:r>
    </w:p>
    <w:p w14:paraId="7D981085" w14:textId="77777777" w:rsidR="00574ED4" w:rsidRPr="00FE5D3C" w:rsidRDefault="00574ED4" w:rsidP="007B62EB">
      <w:pPr>
        <w:pStyle w:val="Heading3NumMS"/>
      </w:pPr>
      <w:bookmarkStart w:id="17" w:name="_Toc98314739"/>
      <w:r w:rsidRPr="00FE5D3C">
        <w:t>Commonly used 'Property of Azure Service' keywords</w:t>
      </w:r>
      <w:bookmarkEnd w:id="17"/>
    </w:p>
    <w:p w14:paraId="4DBEB1C8" w14:textId="2181272D" w:rsidR="00574ED4" w:rsidRPr="00E0735E" w:rsidRDefault="00574ED4" w:rsidP="00574ED4">
      <w:pPr>
        <w:pStyle w:val="auto-cursor-target"/>
        <w:shd w:val="clear" w:color="auto" w:fill="FFFFFF"/>
        <w:spacing w:before="180" w:beforeAutospacing="0" w:after="0" w:afterAutospacing="0"/>
        <w:rPr>
          <w:rFonts w:ascii="Segoe UI" w:hAnsi="Segoe UI" w:cs="Segoe UI"/>
          <w:color w:val="091E42"/>
          <w:sz w:val="20"/>
          <w:szCs w:val="20"/>
          <w:lang w:val="en-US"/>
        </w:rPr>
      </w:pPr>
      <w:r w:rsidRPr="00E0735E">
        <w:rPr>
          <w:rFonts w:ascii="Segoe UI" w:hAnsi="Segoe UI" w:cs="Segoe UI"/>
          <w:color w:val="091E42"/>
          <w:sz w:val="20"/>
          <w:szCs w:val="20"/>
          <w:lang w:val="en-US"/>
        </w:rPr>
        <w:t>Some keywords are used across multiple Azure Services</w:t>
      </w:r>
      <w:r w:rsidR="00710348">
        <w:rPr>
          <w:rFonts w:ascii="Segoe UI" w:hAnsi="Segoe UI" w:cs="Segoe UI"/>
          <w:color w:val="091E42"/>
          <w:sz w:val="20"/>
          <w:szCs w:val="20"/>
          <w:lang w:val="en-US"/>
        </w:rPr>
        <w:t>. T</w:t>
      </w:r>
      <w:r w:rsidRPr="00E0735E">
        <w:rPr>
          <w:rFonts w:ascii="Segoe UI" w:hAnsi="Segoe UI" w:cs="Segoe UI"/>
          <w:color w:val="091E42"/>
          <w:sz w:val="20"/>
          <w:szCs w:val="20"/>
          <w:lang w:val="en-US"/>
        </w:rPr>
        <w:t>o maintain consistency, the table below lists a number of common keywords</w:t>
      </w:r>
      <w:r w:rsidR="00E0735E" w:rsidRPr="00E0735E">
        <w:rPr>
          <w:rFonts w:ascii="Segoe UI" w:hAnsi="Segoe UI" w:cs="Segoe UI"/>
          <w:color w:val="091E42"/>
          <w:sz w:val="20"/>
          <w:szCs w:val="20"/>
          <w:lang w:val="en-US"/>
        </w:rPr>
        <w:t>:</w:t>
      </w:r>
    </w:p>
    <w:p w14:paraId="100E586D" w14:textId="77777777" w:rsidR="00E0735E" w:rsidRPr="00E97F5E" w:rsidRDefault="00E0735E" w:rsidP="00574ED4">
      <w:pPr>
        <w:pStyle w:val="auto-cursor-target"/>
        <w:shd w:val="clear" w:color="auto" w:fill="FFFFFF"/>
        <w:spacing w:before="180" w:beforeAutospacing="0" w:after="0" w:afterAutospacing="0"/>
        <w:rPr>
          <w:rFonts w:ascii="Segoe UI" w:hAnsi="Segoe UI" w:cs="Segoe UI"/>
          <w:color w:val="091E42"/>
          <w:sz w:val="21"/>
          <w:szCs w:val="21"/>
          <w:lang w:val="en-US"/>
        </w:rPr>
      </w:pPr>
    </w:p>
    <w:tbl>
      <w:tblPr>
        <w:tblStyle w:val="GridTable4-Accent1"/>
        <w:tblW w:w="10057" w:type="dxa"/>
        <w:tblLook w:val="04A0" w:firstRow="1" w:lastRow="0" w:firstColumn="1" w:lastColumn="0" w:noHBand="0" w:noVBand="1"/>
      </w:tblPr>
      <w:tblGrid>
        <w:gridCol w:w="2969"/>
        <w:gridCol w:w="2126"/>
        <w:gridCol w:w="4962"/>
      </w:tblGrid>
      <w:tr w:rsidR="00E0735E" w14:paraId="7F52A7C0" w14:textId="77777777" w:rsidTr="00710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hideMark/>
          </w:tcPr>
          <w:p w14:paraId="27B71C0D" w14:textId="77777777" w:rsidR="00574ED4" w:rsidRPr="00256EE4" w:rsidRDefault="00574ED4" w:rsidP="00574ED4">
            <w:pPr>
              <w:rPr>
                <w:rFonts w:ascii="Times New Roman" w:hAnsi="Times New Roman" w:cs="Times New Roman"/>
                <w:b w:val="0"/>
                <w:bCs w:val="0"/>
                <w:sz w:val="18"/>
                <w:szCs w:val="18"/>
              </w:rPr>
            </w:pPr>
            <w:r w:rsidRPr="00256EE4">
              <w:rPr>
                <w:sz w:val="18"/>
                <w:szCs w:val="18"/>
              </w:rPr>
              <w:t>Property</w:t>
            </w:r>
          </w:p>
        </w:tc>
        <w:tc>
          <w:tcPr>
            <w:tcW w:w="2126" w:type="dxa"/>
            <w:hideMark/>
          </w:tcPr>
          <w:p w14:paraId="36BBE2C2" w14:textId="77777777" w:rsidR="00574ED4" w:rsidRPr="00256EE4" w:rsidRDefault="00574ED4" w:rsidP="00574E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Standard</w:t>
            </w:r>
          </w:p>
        </w:tc>
        <w:tc>
          <w:tcPr>
            <w:tcW w:w="4962" w:type="dxa"/>
            <w:hideMark/>
          </w:tcPr>
          <w:p w14:paraId="60F7039E" w14:textId="77777777" w:rsidR="00574ED4" w:rsidRPr="00256EE4" w:rsidRDefault="00574ED4" w:rsidP="00574ED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Example</w:t>
            </w:r>
          </w:p>
        </w:tc>
      </w:tr>
      <w:tr w:rsidR="00E0735E" w14:paraId="26A34B41" w14:textId="77777777" w:rsidTr="00710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hideMark/>
          </w:tcPr>
          <w:p w14:paraId="20FA6B69" w14:textId="77777777" w:rsidR="00574ED4" w:rsidRPr="00A80326" w:rsidRDefault="00574ED4">
            <w:pPr>
              <w:rPr>
                <w:b w:val="0"/>
                <w:bCs w:val="0"/>
                <w:sz w:val="18"/>
                <w:szCs w:val="18"/>
              </w:rPr>
            </w:pPr>
            <w:r w:rsidRPr="00A80326">
              <w:rPr>
                <w:b w:val="0"/>
                <w:bCs w:val="0"/>
                <w:sz w:val="18"/>
                <w:szCs w:val="18"/>
              </w:rPr>
              <w:t>Diagnostic Settings</w:t>
            </w:r>
          </w:p>
        </w:tc>
        <w:tc>
          <w:tcPr>
            <w:tcW w:w="2126" w:type="dxa"/>
            <w:hideMark/>
          </w:tcPr>
          <w:p w14:paraId="41F75BF5" w14:textId="77777777" w:rsidR="00574ED4" w:rsidRPr="0090058A" w:rsidRDefault="00574ED4">
            <w:pPr>
              <w:cnfStyle w:val="000000100000" w:firstRow="0" w:lastRow="0" w:firstColumn="0" w:lastColumn="0" w:oddVBand="0" w:evenVBand="0" w:oddHBand="1" w:evenHBand="0" w:firstRowFirstColumn="0" w:firstRowLastColumn="0" w:lastRowFirstColumn="0" w:lastRowLastColumn="0"/>
              <w:rPr>
                <w:sz w:val="18"/>
                <w:szCs w:val="18"/>
              </w:rPr>
            </w:pPr>
            <w:r w:rsidRPr="0090058A">
              <w:rPr>
                <w:sz w:val="18"/>
                <w:szCs w:val="18"/>
              </w:rPr>
              <w:t>diagnostic-settings</w:t>
            </w:r>
          </w:p>
        </w:tc>
        <w:tc>
          <w:tcPr>
            <w:tcW w:w="4962" w:type="dxa"/>
            <w:hideMark/>
          </w:tcPr>
          <w:p w14:paraId="498FA46A" w14:textId="03932D6E" w:rsidR="00574ED4" w:rsidRPr="0090058A" w:rsidRDefault="00FE5D3C">
            <w:pPr>
              <w:cnfStyle w:val="000000100000" w:firstRow="0" w:lastRow="0" w:firstColumn="0" w:lastColumn="0" w:oddVBand="0" w:evenVBand="0" w:oddHBand="1" w:evenHBand="0" w:firstRowFirstColumn="0" w:firstRowLastColumn="0" w:lastRowFirstColumn="0" w:lastRowLastColumn="0"/>
              <w:rPr>
                <w:sz w:val="18"/>
                <w:szCs w:val="18"/>
              </w:rPr>
            </w:pPr>
            <w:r w:rsidRPr="0090058A">
              <w:rPr>
                <w:sz w:val="18"/>
                <w:szCs w:val="18"/>
              </w:rPr>
              <w:t>cto</w:t>
            </w:r>
            <w:r w:rsidR="00574ED4" w:rsidRPr="0090058A">
              <w:rPr>
                <w:sz w:val="18"/>
                <w:szCs w:val="18"/>
              </w:rPr>
              <w:t>-kv-dine-diagnostic-settings-v1</w:t>
            </w:r>
          </w:p>
        </w:tc>
      </w:tr>
      <w:tr w:rsidR="00E0735E" w14:paraId="2DE38145" w14:textId="77777777" w:rsidTr="00710348">
        <w:tc>
          <w:tcPr>
            <w:cnfStyle w:val="001000000000" w:firstRow="0" w:lastRow="0" w:firstColumn="1" w:lastColumn="0" w:oddVBand="0" w:evenVBand="0" w:oddHBand="0" w:evenHBand="0" w:firstRowFirstColumn="0" w:firstRowLastColumn="0" w:lastRowFirstColumn="0" w:lastRowLastColumn="0"/>
            <w:tcW w:w="2969" w:type="dxa"/>
            <w:hideMark/>
          </w:tcPr>
          <w:p w14:paraId="618AC0CC" w14:textId="77777777" w:rsidR="00574ED4" w:rsidRPr="00A80326" w:rsidRDefault="00574ED4">
            <w:pPr>
              <w:rPr>
                <w:b w:val="0"/>
                <w:bCs w:val="0"/>
                <w:sz w:val="18"/>
                <w:szCs w:val="18"/>
              </w:rPr>
            </w:pPr>
            <w:r w:rsidRPr="00A80326">
              <w:rPr>
                <w:b w:val="0"/>
                <w:bCs w:val="0"/>
                <w:sz w:val="18"/>
                <w:szCs w:val="18"/>
              </w:rPr>
              <w:t>Networking</w:t>
            </w:r>
          </w:p>
        </w:tc>
        <w:tc>
          <w:tcPr>
            <w:tcW w:w="2126" w:type="dxa"/>
            <w:hideMark/>
          </w:tcPr>
          <w:p w14:paraId="23133731" w14:textId="77777777" w:rsidR="00574ED4" w:rsidRPr="0090058A" w:rsidRDefault="00574ED4">
            <w:pPr>
              <w:cnfStyle w:val="000000000000" w:firstRow="0" w:lastRow="0" w:firstColumn="0" w:lastColumn="0" w:oddVBand="0" w:evenVBand="0" w:oddHBand="0" w:evenHBand="0" w:firstRowFirstColumn="0" w:firstRowLastColumn="0" w:lastRowFirstColumn="0" w:lastRowLastColumn="0"/>
              <w:rPr>
                <w:sz w:val="18"/>
                <w:szCs w:val="18"/>
              </w:rPr>
            </w:pPr>
            <w:r w:rsidRPr="0090058A">
              <w:rPr>
                <w:sz w:val="18"/>
                <w:szCs w:val="18"/>
              </w:rPr>
              <w:t>firewall-settings</w:t>
            </w:r>
          </w:p>
        </w:tc>
        <w:tc>
          <w:tcPr>
            <w:tcW w:w="4962" w:type="dxa"/>
            <w:hideMark/>
          </w:tcPr>
          <w:p w14:paraId="3339078D" w14:textId="559E09A8" w:rsidR="00574ED4" w:rsidRPr="0090058A" w:rsidRDefault="00FE5D3C">
            <w:pPr>
              <w:cnfStyle w:val="000000000000" w:firstRow="0" w:lastRow="0" w:firstColumn="0" w:lastColumn="0" w:oddVBand="0" w:evenVBand="0" w:oddHBand="0" w:evenHBand="0" w:firstRowFirstColumn="0" w:firstRowLastColumn="0" w:lastRowFirstColumn="0" w:lastRowLastColumn="0"/>
              <w:rPr>
                <w:sz w:val="18"/>
                <w:szCs w:val="18"/>
              </w:rPr>
            </w:pPr>
            <w:r w:rsidRPr="0090058A">
              <w:rPr>
                <w:sz w:val="18"/>
                <w:szCs w:val="18"/>
              </w:rPr>
              <w:t>cto</w:t>
            </w:r>
            <w:r w:rsidR="00574ED4" w:rsidRPr="0090058A">
              <w:rPr>
                <w:sz w:val="18"/>
                <w:szCs w:val="18"/>
              </w:rPr>
              <w:t>-acr-audit-firewall-settings-v1</w:t>
            </w:r>
          </w:p>
        </w:tc>
      </w:tr>
      <w:tr w:rsidR="00E0735E" w14:paraId="43CF5A25" w14:textId="77777777" w:rsidTr="00710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hideMark/>
          </w:tcPr>
          <w:p w14:paraId="0BE2EDC4" w14:textId="77777777" w:rsidR="00574ED4" w:rsidRPr="00A80326" w:rsidRDefault="00574ED4">
            <w:pPr>
              <w:rPr>
                <w:b w:val="0"/>
                <w:bCs w:val="0"/>
                <w:sz w:val="18"/>
                <w:szCs w:val="18"/>
              </w:rPr>
            </w:pPr>
            <w:r w:rsidRPr="00A80326">
              <w:rPr>
                <w:b w:val="0"/>
                <w:bCs w:val="0"/>
                <w:sz w:val="18"/>
                <w:szCs w:val="18"/>
              </w:rPr>
              <w:t>SSL/TLS Settings</w:t>
            </w:r>
          </w:p>
        </w:tc>
        <w:tc>
          <w:tcPr>
            <w:tcW w:w="2126" w:type="dxa"/>
            <w:hideMark/>
          </w:tcPr>
          <w:p w14:paraId="1BC82670" w14:textId="77777777" w:rsidR="00574ED4" w:rsidRPr="0090058A" w:rsidRDefault="00574ED4">
            <w:pPr>
              <w:cnfStyle w:val="000000100000" w:firstRow="0" w:lastRow="0" w:firstColumn="0" w:lastColumn="0" w:oddVBand="0" w:evenVBand="0" w:oddHBand="1" w:evenHBand="0" w:firstRowFirstColumn="0" w:firstRowLastColumn="0" w:lastRowFirstColumn="0" w:lastRowLastColumn="0"/>
              <w:rPr>
                <w:sz w:val="18"/>
                <w:szCs w:val="18"/>
              </w:rPr>
            </w:pPr>
            <w:r w:rsidRPr="0090058A">
              <w:rPr>
                <w:sz w:val="18"/>
                <w:szCs w:val="18"/>
              </w:rPr>
              <w:t>tls-settings</w:t>
            </w:r>
          </w:p>
        </w:tc>
        <w:tc>
          <w:tcPr>
            <w:tcW w:w="4962" w:type="dxa"/>
            <w:hideMark/>
          </w:tcPr>
          <w:p w14:paraId="68774CEF" w14:textId="3C513C84" w:rsidR="00574ED4" w:rsidRPr="0090058A" w:rsidRDefault="00FE5D3C">
            <w:pPr>
              <w:cnfStyle w:val="000000100000" w:firstRow="0" w:lastRow="0" w:firstColumn="0" w:lastColumn="0" w:oddVBand="0" w:evenVBand="0" w:oddHBand="1" w:evenHBand="0" w:firstRowFirstColumn="0" w:firstRowLastColumn="0" w:lastRowFirstColumn="0" w:lastRowLastColumn="0"/>
              <w:rPr>
                <w:sz w:val="18"/>
                <w:szCs w:val="18"/>
              </w:rPr>
            </w:pPr>
            <w:r w:rsidRPr="0090058A">
              <w:rPr>
                <w:sz w:val="18"/>
                <w:szCs w:val="18"/>
              </w:rPr>
              <w:t>cto</w:t>
            </w:r>
            <w:r w:rsidR="00574ED4" w:rsidRPr="0090058A">
              <w:rPr>
                <w:sz w:val="18"/>
                <w:szCs w:val="18"/>
              </w:rPr>
              <w:t>-appsvc-append-tls-settings-v1</w:t>
            </w:r>
          </w:p>
        </w:tc>
      </w:tr>
      <w:tr w:rsidR="00E0735E" w14:paraId="3796216D" w14:textId="77777777" w:rsidTr="00710348">
        <w:tc>
          <w:tcPr>
            <w:cnfStyle w:val="001000000000" w:firstRow="0" w:lastRow="0" w:firstColumn="1" w:lastColumn="0" w:oddVBand="0" w:evenVBand="0" w:oddHBand="0" w:evenHBand="0" w:firstRowFirstColumn="0" w:firstRowLastColumn="0" w:lastRowFirstColumn="0" w:lastRowLastColumn="0"/>
            <w:tcW w:w="2969" w:type="dxa"/>
            <w:hideMark/>
          </w:tcPr>
          <w:p w14:paraId="04C217CF" w14:textId="77777777" w:rsidR="00574ED4" w:rsidRPr="00A80326" w:rsidRDefault="00574ED4">
            <w:pPr>
              <w:rPr>
                <w:b w:val="0"/>
                <w:bCs w:val="0"/>
                <w:sz w:val="18"/>
                <w:szCs w:val="18"/>
              </w:rPr>
            </w:pPr>
            <w:r w:rsidRPr="00A80326">
              <w:rPr>
                <w:b w:val="0"/>
                <w:bCs w:val="0"/>
                <w:sz w:val="18"/>
                <w:szCs w:val="18"/>
              </w:rPr>
              <w:t>Azure Trusted Services</w:t>
            </w:r>
          </w:p>
        </w:tc>
        <w:tc>
          <w:tcPr>
            <w:tcW w:w="2126" w:type="dxa"/>
            <w:hideMark/>
          </w:tcPr>
          <w:p w14:paraId="251815ED" w14:textId="77777777" w:rsidR="00574ED4" w:rsidRPr="0090058A" w:rsidRDefault="00574ED4">
            <w:pPr>
              <w:cnfStyle w:val="000000000000" w:firstRow="0" w:lastRow="0" w:firstColumn="0" w:lastColumn="0" w:oddVBand="0" w:evenVBand="0" w:oddHBand="0" w:evenHBand="0" w:firstRowFirstColumn="0" w:firstRowLastColumn="0" w:lastRowFirstColumn="0" w:lastRowLastColumn="0"/>
              <w:rPr>
                <w:sz w:val="18"/>
                <w:szCs w:val="18"/>
              </w:rPr>
            </w:pPr>
            <w:r w:rsidRPr="0090058A">
              <w:rPr>
                <w:sz w:val="18"/>
                <w:szCs w:val="18"/>
              </w:rPr>
              <w:t>trusted-services</w:t>
            </w:r>
          </w:p>
        </w:tc>
        <w:tc>
          <w:tcPr>
            <w:tcW w:w="4962" w:type="dxa"/>
            <w:hideMark/>
          </w:tcPr>
          <w:p w14:paraId="280DE1A4" w14:textId="67926FD2" w:rsidR="00574ED4" w:rsidRPr="0090058A" w:rsidRDefault="00FE5D3C">
            <w:pPr>
              <w:cnfStyle w:val="000000000000" w:firstRow="0" w:lastRow="0" w:firstColumn="0" w:lastColumn="0" w:oddVBand="0" w:evenVBand="0" w:oddHBand="0" w:evenHBand="0" w:firstRowFirstColumn="0" w:firstRowLastColumn="0" w:lastRowFirstColumn="0" w:lastRowLastColumn="0"/>
              <w:rPr>
                <w:sz w:val="18"/>
                <w:szCs w:val="18"/>
              </w:rPr>
            </w:pPr>
            <w:r w:rsidRPr="0090058A">
              <w:rPr>
                <w:sz w:val="18"/>
                <w:szCs w:val="18"/>
              </w:rPr>
              <w:t>cto</w:t>
            </w:r>
            <w:r w:rsidR="00574ED4" w:rsidRPr="0090058A">
              <w:rPr>
                <w:sz w:val="18"/>
                <w:szCs w:val="18"/>
              </w:rPr>
              <w:t>-sa-deny-trusted-services-v1</w:t>
            </w:r>
          </w:p>
        </w:tc>
      </w:tr>
    </w:tbl>
    <w:p w14:paraId="2271B9E0" w14:textId="77777777"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p>
    <w:p w14:paraId="7FF488FC" w14:textId="27024646" w:rsidR="00574ED4" w:rsidRDefault="00574ED4" w:rsidP="00574ED4">
      <w:pPr>
        <w:rPr>
          <w:rFonts w:ascii="Times New Roman" w:hAnsi="Times New Roman" w:cs="Times New Roman"/>
          <w:sz w:val="24"/>
          <w:szCs w:val="24"/>
        </w:rPr>
      </w:pPr>
    </w:p>
    <w:p w14:paraId="633817BE" w14:textId="77777777" w:rsidR="00574ED4" w:rsidRPr="00FE5D3C" w:rsidRDefault="00574ED4" w:rsidP="00FE5D3C">
      <w:pPr>
        <w:pStyle w:val="Heading1NumMS"/>
      </w:pPr>
      <w:bookmarkStart w:id="18" w:name="_Toc98314740"/>
      <w:r w:rsidRPr="00FE5D3C">
        <w:lastRenderedPageBreak/>
        <w:t>Policy Initiatives</w:t>
      </w:r>
      <w:bookmarkEnd w:id="18"/>
    </w:p>
    <w:p w14:paraId="79F3B8F3" w14:textId="34C01488" w:rsidR="00574ED4" w:rsidRPr="00E0735E"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E0735E">
        <w:rPr>
          <w:rFonts w:ascii="Segoe UI" w:hAnsi="Segoe UI" w:cs="Segoe UI"/>
          <w:color w:val="091E42"/>
          <w:sz w:val="20"/>
          <w:szCs w:val="20"/>
        </w:rPr>
        <w:t xml:space="preserve">A Policy Initiative </w:t>
      </w:r>
      <w:r w:rsidR="00256EE4">
        <w:rPr>
          <w:rFonts w:ascii="Segoe UI" w:hAnsi="Segoe UI" w:cs="Segoe UI"/>
          <w:color w:val="091E42"/>
          <w:sz w:val="20"/>
          <w:szCs w:val="20"/>
        </w:rPr>
        <w:t>groups</w:t>
      </w:r>
      <w:r w:rsidRPr="00E0735E">
        <w:rPr>
          <w:rFonts w:ascii="Segoe UI" w:hAnsi="Segoe UI" w:cs="Segoe UI"/>
          <w:color w:val="091E42"/>
          <w:sz w:val="20"/>
          <w:szCs w:val="20"/>
        </w:rPr>
        <w:t xml:space="preserve"> a set of Policy Definitions related to a specific scope or Azure Service. The table below contains the standards defined for Policy Initiatives</w:t>
      </w:r>
      <w:r w:rsidR="00364679">
        <w:rPr>
          <w:rFonts w:ascii="Segoe UI" w:hAnsi="Segoe UI" w:cs="Segoe UI"/>
          <w:color w:val="091E42"/>
          <w:sz w:val="20"/>
          <w:szCs w:val="20"/>
        </w:rPr>
        <w:t>:</w:t>
      </w:r>
    </w:p>
    <w:tbl>
      <w:tblPr>
        <w:tblStyle w:val="GridTable4-Accent1"/>
        <w:tblpPr w:leftFromText="141" w:rightFromText="141" w:vertAnchor="text" w:horzAnchor="margin" w:tblpY="147"/>
        <w:tblW w:w="10624" w:type="dxa"/>
        <w:tblLook w:val="04A0" w:firstRow="1" w:lastRow="0" w:firstColumn="1" w:lastColumn="0" w:noHBand="0" w:noVBand="1"/>
      </w:tblPr>
      <w:tblGrid>
        <w:gridCol w:w="2119"/>
        <w:gridCol w:w="4252"/>
        <w:gridCol w:w="4253"/>
      </w:tblGrid>
      <w:tr w:rsidR="00256EE4" w:rsidRPr="00E0735E" w14:paraId="6CE404A6" w14:textId="77777777" w:rsidTr="00256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731C5FA0" w14:textId="77777777" w:rsidR="00256EE4" w:rsidRPr="00256EE4" w:rsidRDefault="00256EE4" w:rsidP="00256EE4">
            <w:pPr>
              <w:rPr>
                <w:rFonts w:ascii="Times New Roman" w:hAnsi="Times New Roman" w:cs="Times New Roman"/>
                <w:b w:val="0"/>
                <w:bCs w:val="0"/>
                <w:sz w:val="18"/>
                <w:szCs w:val="18"/>
              </w:rPr>
            </w:pPr>
            <w:r w:rsidRPr="00256EE4">
              <w:rPr>
                <w:sz w:val="18"/>
                <w:szCs w:val="18"/>
              </w:rPr>
              <w:t>Property</w:t>
            </w:r>
          </w:p>
        </w:tc>
        <w:tc>
          <w:tcPr>
            <w:tcW w:w="4252" w:type="dxa"/>
            <w:hideMark/>
          </w:tcPr>
          <w:p w14:paraId="228D75E9" w14:textId="77777777" w:rsidR="00256EE4" w:rsidRPr="00256EE4" w:rsidRDefault="00256EE4" w:rsidP="00256EE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Standard</w:t>
            </w:r>
          </w:p>
        </w:tc>
        <w:tc>
          <w:tcPr>
            <w:tcW w:w="4253" w:type="dxa"/>
            <w:hideMark/>
          </w:tcPr>
          <w:p w14:paraId="27F13DFE" w14:textId="77777777" w:rsidR="00256EE4" w:rsidRPr="00256EE4" w:rsidRDefault="00256EE4" w:rsidP="00256EE4">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Example(s)</w:t>
            </w:r>
          </w:p>
        </w:tc>
      </w:tr>
      <w:tr w:rsidR="00256EE4" w:rsidRPr="00E0735E" w14:paraId="635CB70D" w14:textId="77777777" w:rsidTr="00256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64EAD0D6" w14:textId="77777777" w:rsidR="00256EE4" w:rsidRDefault="00B0019C" w:rsidP="00256EE4">
            <w:pPr>
              <w:rPr>
                <w:b w:val="0"/>
                <w:bCs w:val="0"/>
                <w:sz w:val="18"/>
                <w:szCs w:val="18"/>
              </w:rPr>
            </w:pPr>
            <w:r w:rsidRPr="0090058A">
              <w:rPr>
                <w:sz w:val="18"/>
                <w:szCs w:val="18"/>
              </w:rPr>
              <w:t>N</w:t>
            </w:r>
            <w:r w:rsidR="00256EE4" w:rsidRPr="0090058A">
              <w:rPr>
                <w:sz w:val="18"/>
                <w:szCs w:val="18"/>
              </w:rPr>
              <w:t>ame</w:t>
            </w:r>
          </w:p>
          <w:p w14:paraId="02934A2C" w14:textId="5974DEAF" w:rsidR="00D32F4A" w:rsidRPr="0090058A" w:rsidRDefault="00D32F4A" w:rsidP="00256EE4">
            <w:pPr>
              <w:rPr>
                <w:sz w:val="18"/>
                <w:szCs w:val="18"/>
              </w:rPr>
            </w:pPr>
            <w:r w:rsidRPr="0090058A">
              <w:rPr>
                <w:rFonts w:ascii="Segoe UI" w:hAnsi="Segoe UI" w:cs="Segoe UI"/>
                <w:color w:val="333333"/>
                <w:sz w:val="18"/>
                <w:szCs w:val="18"/>
              </w:rPr>
              <w:t>(max. 64 char)</w:t>
            </w:r>
          </w:p>
        </w:tc>
        <w:tc>
          <w:tcPr>
            <w:tcW w:w="4252" w:type="dxa"/>
            <w:hideMark/>
          </w:tcPr>
          <w:p w14:paraId="679122D1" w14:textId="7FBE10B9" w:rsidR="00256EE4" w:rsidRPr="0090058A" w:rsidRDefault="00E7094F" w:rsidP="00256EE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&lt;prefix&gt;</w:t>
            </w:r>
            <w:r w:rsidR="00256EE4" w:rsidRPr="0090058A">
              <w:rPr>
                <w:sz w:val="18"/>
                <w:szCs w:val="18"/>
              </w:rPr>
              <w:t>-&lt;scope/service&gt;-v&lt;major version&gt;</w:t>
            </w:r>
          </w:p>
        </w:tc>
        <w:tc>
          <w:tcPr>
            <w:tcW w:w="4253" w:type="dxa"/>
            <w:hideMark/>
          </w:tcPr>
          <w:p w14:paraId="45F1ABE8" w14:textId="77777777" w:rsidR="00256EE4" w:rsidRPr="0090058A" w:rsidRDefault="00256EE4" w:rsidP="00256EE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cto-keyvault-v1</w:t>
            </w:r>
            <w:r w:rsidRPr="0090058A">
              <w:rPr>
                <w:rFonts w:ascii="Segoe UI" w:hAnsi="Segoe UI" w:cs="Segoe UI"/>
                <w:color w:val="091E42"/>
                <w:sz w:val="18"/>
                <w:szCs w:val="18"/>
              </w:rPr>
              <w:br/>
              <w:t>cto-platform-v1</w:t>
            </w:r>
            <w:r w:rsidRPr="0090058A">
              <w:rPr>
                <w:rFonts w:ascii="Segoe UI" w:hAnsi="Segoe UI" w:cs="Segoe UI"/>
                <w:color w:val="091E42"/>
                <w:sz w:val="18"/>
                <w:szCs w:val="18"/>
              </w:rPr>
              <w:br/>
              <w:t>cto-linux-gc-v1</w:t>
            </w:r>
            <w:r w:rsidRPr="0090058A">
              <w:rPr>
                <w:rFonts w:ascii="Segoe UI" w:hAnsi="Segoe UI" w:cs="Segoe UI"/>
                <w:color w:val="091E42"/>
                <w:sz w:val="18"/>
                <w:szCs w:val="18"/>
              </w:rPr>
              <w:br/>
              <w:t>cto-windows-gc-v1</w:t>
            </w:r>
          </w:p>
        </w:tc>
      </w:tr>
      <w:tr w:rsidR="00256EE4" w:rsidRPr="00E0735E" w14:paraId="119E091F" w14:textId="77777777" w:rsidTr="00256EE4">
        <w:tc>
          <w:tcPr>
            <w:cnfStyle w:val="001000000000" w:firstRow="0" w:lastRow="0" w:firstColumn="1" w:lastColumn="0" w:oddVBand="0" w:evenVBand="0" w:oddHBand="0" w:evenHBand="0" w:firstRowFirstColumn="0" w:firstRowLastColumn="0" w:lastRowFirstColumn="0" w:lastRowLastColumn="0"/>
            <w:tcW w:w="2119" w:type="dxa"/>
            <w:hideMark/>
          </w:tcPr>
          <w:p w14:paraId="66C06AE6" w14:textId="77777777" w:rsidR="00256EE4" w:rsidRDefault="00256EE4" w:rsidP="00256EE4">
            <w:pPr>
              <w:rPr>
                <w:b w:val="0"/>
                <w:bCs w:val="0"/>
                <w:sz w:val="18"/>
                <w:szCs w:val="18"/>
              </w:rPr>
            </w:pPr>
            <w:r w:rsidRPr="0090058A">
              <w:rPr>
                <w:sz w:val="18"/>
                <w:szCs w:val="18"/>
              </w:rPr>
              <w:t>displayName</w:t>
            </w:r>
          </w:p>
          <w:p w14:paraId="76E74A68" w14:textId="6DB14ED8" w:rsidR="00D32F4A" w:rsidRPr="0090058A" w:rsidRDefault="00D32F4A" w:rsidP="00256EE4">
            <w:pPr>
              <w:rPr>
                <w:sz w:val="18"/>
                <w:szCs w:val="18"/>
              </w:rPr>
            </w:pPr>
            <w:r w:rsidRPr="0090058A">
              <w:rPr>
                <w:rFonts w:ascii="Segoe UI" w:hAnsi="Segoe UI" w:cs="Segoe UI"/>
                <w:color w:val="333333"/>
                <w:sz w:val="18"/>
                <w:szCs w:val="18"/>
              </w:rPr>
              <w:t xml:space="preserve">(max. </w:t>
            </w:r>
            <w:r>
              <w:rPr>
                <w:rFonts w:ascii="Segoe UI" w:hAnsi="Segoe UI" w:cs="Segoe UI"/>
                <w:color w:val="333333"/>
                <w:sz w:val="18"/>
                <w:szCs w:val="18"/>
              </w:rPr>
              <w:t>128</w:t>
            </w:r>
            <w:r w:rsidRPr="0090058A">
              <w:rPr>
                <w:rFonts w:ascii="Segoe UI" w:hAnsi="Segoe UI" w:cs="Segoe UI"/>
                <w:color w:val="333333"/>
                <w:sz w:val="18"/>
                <w:szCs w:val="18"/>
              </w:rPr>
              <w:t xml:space="preserve"> char)</w:t>
            </w:r>
          </w:p>
        </w:tc>
        <w:tc>
          <w:tcPr>
            <w:tcW w:w="4252" w:type="dxa"/>
            <w:hideMark/>
          </w:tcPr>
          <w:p w14:paraId="221E6C12" w14:textId="42E47F89" w:rsidR="00256EE4" w:rsidRPr="0090058A" w:rsidRDefault="00E7094F" w:rsidP="00256EE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w:t>
            </w:r>
            <w:r w:rsidR="00144544">
              <w:rPr>
                <w:sz w:val="18"/>
                <w:szCs w:val="18"/>
              </w:rPr>
              <w:t>p</w:t>
            </w:r>
            <w:r>
              <w:rPr>
                <w:sz w:val="18"/>
                <w:szCs w:val="18"/>
              </w:rPr>
              <w:t>refix&gt;</w:t>
            </w:r>
            <w:r w:rsidR="00256EE4" w:rsidRPr="0090058A">
              <w:rPr>
                <w:sz w:val="18"/>
                <w:szCs w:val="18"/>
              </w:rPr>
              <w:t xml:space="preserve"> - &lt;scope/service&gt; v&lt;major version&gt;</w:t>
            </w:r>
          </w:p>
        </w:tc>
        <w:tc>
          <w:tcPr>
            <w:tcW w:w="4253" w:type="dxa"/>
            <w:hideMark/>
          </w:tcPr>
          <w:p w14:paraId="0E3028B1" w14:textId="77777777" w:rsidR="00256EE4" w:rsidRDefault="00256EE4" w:rsidP="00256EE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CTO - Key Vault v1</w:t>
            </w:r>
          </w:p>
          <w:p w14:paraId="0424C4C9" w14:textId="3832CB33" w:rsidR="0041513A" w:rsidRPr="0090058A" w:rsidRDefault="0041513A" w:rsidP="00256EE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Pr>
                <w:rFonts w:ascii="Segoe UI" w:hAnsi="Segoe UI" w:cs="Segoe UI"/>
                <w:color w:val="091E42"/>
                <w:sz w:val="18"/>
                <w:szCs w:val="18"/>
              </w:rPr>
              <w:t>CTO – Platform v1</w:t>
            </w:r>
          </w:p>
        </w:tc>
      </w:tr>
      <w:tr w:rsidR="00256EE4" w:rsidRPr="00E0735E" w14:paraId="7652274B" w14:textId="77777777" w:rsidTr="00256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50DBC868" w14:textId="3B4FE92E" w:rsidR="00256EE4" w:rsidRDefault="00D32F4A" w:rsidP="00256EE4">
            <w:pPr>
              <w:rPr>
                <w:b w:val="0"/>
                <w:bCs w:val="0"/>
                <w:sz w:val="18"/>
                <w:szCs w:val="18"/>
              </w:rPr>
            </w:pPr>
            <w:r w:rsidRPr="0090058A">
              <w:rPr>
                <w:sz w:val="18"/>
                <w:szCs w:val="18"/>
              </w:rPr>
              <w:t>D</w:t>
            </w:r>
            <w:r w:rsidR="00256EE4" w:rsidRPr="0090058A">
              <w:rPr>
                <w:sz w:val="18"/>
                <w:szCs w:val="18"/>
              </w:rPr>
              <w:t>escription</w:t>
            </w:r>
          </w:p>
          <w:p w14:paraId="76D0A347" w14:textId="3931B5D4" w:rsidR="00D32F4A" w:rsidRPr="0090058A" w:rsidRDefault="00D32F4A" w:rsidP="00256EE4">
            <w:pPr>
              <w:rPr>
                <w:sz w:val="18"/>
                <w:szCs w:val="18"/>
              </w:rPr>
            </w:pPr>
            <w:r w:rsidRPr="0090058A">
              <w:rPr>
                <w:rFonts w:ascii="Segoe UI" w:hAnsi="Segoe UI" w:cs="Segoe UI"/>
                <w:color w:val="333333"/>
                <w:sz w:val="18"/>
                <w:szCs w:val="18"/>
              </w:rPr>
              <w:t xml:space="preserve">(max. </w:t>
            </w:r>
            <w:r>
              <w:rPr>
                <w:rFonts w:ascii="Segoe UI" w:hAnsi="Segoe UI" w:cs="Segoe UI"/>
                <w:color w:val="333333"/>
                <w:sz w:val="18"/>
                <w:szCs w:val="18"/>
              </w:rPr>
              <w:t>256</w:t>
            </w:r>
            <w:r w:rsidRPr="0090058A">
              <w:rPr>
                <w:rFonts w:ascii="Segoe UI" w:hAnsi="Segoe UI" w:cs="Segoe UI"/>
                <w:color w:val="333333"/>
                <w:sz w:val="18"/>
                <w:szCs w:val="18"/>
              </w:rPr>
              <w:t xml:space="preserve"> char)</w:t>
            </w:r>
          </w:p>
        </w:tc>
        <w:tc>
          <w:tcPr>
            <w:tcW w:w="4252" w:type="dxa"/>
            <w:hideMark/>
          </w:tcPr>
          <w:p w14:paraId="3D14E3C3" w14:textId="61D29ED7" w:rsidR="00256EE4" w:rsidRPr="0090058A" w:rsidRDefault="0042084D" w:rsidP="00256EE4">
            <w:pPr>
              <w:cnfStyle w:val="000000100000" w:firstRow="0" w:lastRow="0" w:firstColumn="0" w:lastColumn="0" w:oddVBand="0" w:evenVBand="0" w:oddHBand="1" w:evenHBand="0" w:firstRowFirstColumn="0" w:firstRowLastColumn="0" w:lastRowFirstColumn="0" w:lastRowLastColumn="0"/>
              <w:rPr>
                <w:sz w:val="18"/>
                <w:szCs w:val="18"/>
              </w:rPr>
            </w:pPr>
            <w:r>
              <w:rPr>
                <w:color w:val="333333"/>
                <w:sz w:val="18"/>
                <w:szCs w:val="18"/>
              </w:rPr>
              <w:t xml:space="preserve">States the scope </w:t>
            </w:r>
            <w:r w:rsidR="00256EE4" w:rsidRPr="0090058A">
              <w:rPr>
                <w:color w:val="333333"/>
                <w:sz w:val="18"/>
                <w:szCs w:val="18"/>
              </w:rPr>
              <w:t xml:space="preserve">the Policy Initiative </w:t>
            </w:r>
            <w:r w:rsidR="008D39C5">
              <w:rPr>
                <w:color w:val="333333"/>
                <w:sz w:val="18"/>
                <w:szCs w:val="18"/>
              </w:rPr>
              <w:t>applies to (for example Azure Service or platform service)</w:t>
            </w:r>
          </w:p>
        </w:tc>
        <w:tc>
          <w:tcPr>
            <w:tcW w:w="4253" w:type="dxa"/>
            <w:hideMark/>
          </w:tcPr>
          <w:p w14:paraId="65728B2D" w14:textId="77777777" w:rsidR="00256EE4" w:rsidRPr="0090058A" w:rsidRDefault="00256EE4" w:rsidP="00256EE4">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91E42"/>
                <w:sz w:val="18"/>
                <w:szCs w:val="18"/>
                <w:lang w:eastAsia="en-US"/>
              </w:rPr>
            </w:pPr>
            <w:r w:rsidRPr="0090058A">
              <w:rPr>
                <w:rFonts w:ascii="Segoe UI" w:eastAsia="Times New Roman" w:hAnsi="Segoe UI" w:cs="Segoe UI"/>
                <w:color w:val="091E42"/>
                <w:sz w:val="18"/>
                <w:szCs w:val="18"/>
                <w:lang w:eastAsia="en-US"/>
              </w:rPr>
              <w:t>This Policy Set bundles all Policy Definitions for the Azure Key Vault Service</w:t>
            </w:r>
          </w:p>
        </w:tc>
      </w:tr>
      <w:tr w:rsidR="00256EE4" w:rsidRPr="00E0735E" w14:paraId="3E08D71C" w14:textId="77777777" w:rsidTr="00256EE4">
        <w:tc>
          <w:tcPr>
            <w:cnfStyle w:val="001000000000" w:firstRow="0" w:lastRow="0" w:firstColumn="1" w:lastColumn="0" w:oddVBand="0" w:evenVBand="0" w:oddHBand="0" w:evenHBand="0" w:firstRowFirstColumn="0" w:firstRowLastColumn="0" w:lastRowFirstColumn="0" w:lastRowLastColumn="0"/>
            <w:tcW w:w="2119" w:type="dxa"/>
            <w:hideMark/>
          </w:tcPr>
          <w:p w14:paraId="48BA624E" w14:textId="77777777" w:rsidR="00256EE4" w:rsidRPr="0090058A" w:rsidRDefault="00256EE4" w:rsidP="00256EE4">
            <w:pPr>
              <w:rPr>
                <w:sz w:val="18"/>
                <w:szCs w:val="18"/>
              </w:rPr>
            </w:pPr>
            <w:r w:rsidRPr="0090058A">
              <w:rPr>
                <w:sz w:val="18"/>
                <w:szCs w:val="18"/>
              </w:rPr>
              <w:t>version (metadata)</w:t>
            </w:r>
          </w:p>
        </w:tc>
        <w:tc>
          <w:tcPr>
            <w:tcW w:w="4252" w:type="dxa"/>
            <w:hideMark/>
          </w:tcPr>
          <w:p w14:paraId="315A2021" w14:textId="77777777" w:rsidR="00256EE4" w:rsidRPr="0090058A" w:rsidRDefault="00256EE4" w:rsidP="00256EE4">
            <w:pPr>
              <w:cnfStyle w:val="000000000000" w:firstRow="0" w:lastRow="0" w:firstColumn="0" w:lastColumn="0" w:oddVBand="0" w:evenVBand="0" w:oddHBand="0" w:evenHBand="0" w:firstRowFirstColumn="0" w:firstRowLastColumn="0" w:lastRowFirstColumn="0" w:lastRowLastColumn="0"/>
              <w:rPr>
                <w:sz w:val="18"/>
                <w:szCs w:val="18"/>
              </w:rPr>
            </w:pPr>
            <w:r w:rsidRPr="0090058A">
              <w:rPr>
                <w:sz w:val="18"/>
                <w:szCs w:val="18"/>
              </w:rPr>
              <w:t>Use Semantic Versioning to determine the version number</w:t>
            </w:r>
          </w:p>
        </w:tc>
        <w:tc>
          <w:tcPr>
            <w:tcW w:w="4253" w:type="dxa"/>
            <w:hideMark/>
          </w:tcPr>
          <w:p w14:paraId="698F6B00" w14:textId="77777777" w:rsidR="00256EE4" w:rsidRPr="0090058A" w:rsidRDefault="00256EE4" w:rsidP="00256EE4">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91E42"/>
                <w:sz w:val="18"/>
                <w:szCs w:val="18"/>
                <w:lang w:eastAsia="en-US"/>
              </w:rPr>
            </w:pPr>
            <w:r w:rsidRPr="0090058A">
              <w:rPr>
                <w:rFonts w:ascii="Segoe UI" w:eastAsia="Times New Roman" w:hAnsi="Segoe UI" w:cs="Segoe UI"/>
                <w:color w:val="091E42"/>
                <w:sz w:val="18"/>
                <w:szCs w:val="18"/>
                <w:lang w:eastAsia="en-US"/>
              </w:rPr>
              <w:t>1.0.0</w:t>
            </w:r>
          </w:p>
        </w:tc>
      </w:tr>
      <w:tr w:rsidR="00256EE4" w:rsidRPr="00E0735E" w14:paraId="1BF6F825" w14:textId="77777777" w:rsidTr="00256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74312D87" w14:textId="77777777" w:rsidR="00256EE4" w:rsidRPr="0090058A" w:rsidRDefault="00256EE4" w:rsidP="00256EE4">
            <w:pPr>
              <w:rPr>
                <w:sz w:val="18"/>
                <w:szCs w:val="18"/>
              </w:rPr>
            </w:pPr>
            <w:r w:rsidRPr="0090058A">
              <w:rPr>
                <w:sz w:val="18"/>
                <w:szCs w:val="18"/>
              </w:rPr>
              <w:t>category (metadata)</w:t>
            </w:r>
          </w:p>
        </w:tc>
        <w:tc>
          <w:tcPr>
            <w:tcW w:w="4252" w:type="dxa"/>
            <w:hideMark/>
          </w:tcPr>
          <w:p w14:paraId="1DAC8483" w14:textId="77777777" w:rsidR="00256EE4" w:rsidRPr="0090058A" w:rsidRDefault="00256EE4" w:rsidP="00256EE4">
            <w:pPr>
              <w:cnfStyle w:val="000000100000" w:firstRow="0" w:lastRow="0" w:firstColumn="0" w:lastColumn="0" w:oddVBand="0" w:evenVBand="0" w:oddHBand="1" w:evenHBand="0" w:firstRowFirstColumn="0" w:firstRowLastColumn="0" w:lastRowFirstColumn="0" w:lastRowLastColumn="0"/>
              <w:rPr>
                <w:sz w:val="18"/>
                <w:szCs w:val="18"/>
              </w:rPr>
            </w:pPr>
            <w:r w:rsidRPr="0090058A">
              <w:rPr>
                <w:sz w:val="18"/>
                <w:szCs w:val="18"/>
              </w:rPr>
              <w:t>Scope / Azure Service</w:t>
            </w:r>
          </w:p>
        </w:tc>
        <w:tc>
          <w:tcPr>
            <w:tcW w:w="4253" w:type="dxa"/>
            <w:hideMark/>
          </w:tcPr>
          <w:p w14:paraId="7E6461CA" w14:textId="77777777" w:rsidR="00256EE4" w:rsidRPr="0090058A" w:rsidRDefault="00256EE4" w:rsidP="00256EE4">
            <w:pPr>
              <w:pStyle w:val="NoSpacing"/>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91E42"/>
                <w:sz w:val="18"/>
                <w:szCs w:val="18"/>
                <w:lang w:eastAsia="en-US"/>
              </w:rPr>
            </w:pPr>
            <w:r w:rsidRPr="0090058A">
              <w:rPr>
                <w:rFonts w:ascii="Segoe UI" w:eastAsia="Times New Roman" w:hAnsi="Segoe UI" w:cs="Segoe UI"/>
                <w:color w:val="091E42"/>
                <w:sz w:val="18"/>
                <w:szCs w:val="18"/>
                <w:lang w:eastAsia="en-US"/>
              </w:rPr>
              <w:t>Key Vault</w:t>
            </w:r>
          </w:p>
          <w:p w14:paraId="6C08782B" w14:textId="2615899D" w:rsidR="008B187C" w:rsidRPr="00CF7E80" w:rsidRDefault="00256EE4" w:rsidP="00256EE4">
            <w:pPr>
              <w:pStyle w:val="NoSpacing"/>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91E42"/>
                <w:sz w:val="18"/>
                <w:szCs w:val="18"/>
                <w:lang w:eastAsia="en-US"/>
              </w:rPr>
            </w:pPr>
            <w:r w:rsidRPr="0090058A">
              <w:rPr>
                <w:rFonts w:ascii="Segoe UI" w:eastAsia="Times New Roman" w:hAnsi="Segoe UI" w:cs="Segoe UI"/>
                <w:color w:val="091E42"/>
                <w:sz w:val="18"/>
                <w:szCs w:val="18"/>
                <w:lang w:eastAsia="en-US"/>
              </w:rPr>
              <w:t>Platform</w:t>
            </w:r>
          </w:p>
        </w:tc>
      </w:tr>
    </w:tbl>
    <w:p w14:paraId="160B35D2" w14:textId="4A9BF08C" w:rsidR="00574ED4" w:rsidRDefault="00574ED4" w:rsidP="00574ED4">
      <w:pPr>
        <w:pStyle w:val="NormalWeb"/>
        <w:shd w:val="clear" w:color="auto" w:fill="FFFFFF"/>
        <w:spacing w:before="180" w:beforeAutospacing="0" w:after="0" w:afterAutospacing="0"/>
        <w:rPr>
          <w:rFonts w:ascii="Segoe UI" w:hAnsi="Segoe UI" w:cs="Segoe UI"/>
          <w:color w:val="091E42"/>
          <w:sz w:val="20"/>
          <w:szCs w:val="20"/>
        </w:rPr>
      </w:pPr>
    </w:p>
    <w:tbl>
      <w:tblPr>
        <w:tblStyle w:val="GridTable4-Accent1"/>
        <w:tblpPr w:leftFromText="141" w:rightFromText="141" w:vertAnchor="text" w:horzAnchor="margin" w:tblpY="579"/>
        <w:tblW w:w="0" w:type="auto"/>
        <w:tblLook w:val="04A0" w:firstRow="1" w:lastRow="0" w:firstColumn="1" w:lastColumn="0" w:noHBand="0" w:noVBand="1"/>
      </w:tblPr>
      <w:tblGrid>
        <w:gridCol w:w="2122"/>
        <w:gridCol w:w="8335"/>
      </w:tblGrid>
      <w:tr w:rsidR="00BC19F4" w14:paraId="672263C2" w14:textId="77777777" w:rsidTr="00BC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B58CC5" w14:textId="77777777" w:rsidR="00BC19F4" w:rsidRPr="00575624" w:rsidRDefault="00BC19F4" w:rsidP="00BC19F4">
            <w:pPr>
              <w:pStyle w:val="NoSpacing"/>
              <w:rPr>
                <w:rFonts w:ascii="Segoe UI" w:hAnsi="Segoe UI" w:cs="Segoe UI"/>
                <w:sz w:val="18"/>
                <w:szCs w:val="18"/>
              </w:rPr>
            </w:pPr>
            <w:r w:rsidRPr="00575624">
              <w:rPr>
                <w:rFonts w:ascii="Segoe UI" w:hAnsi="Segoe UI" w:cs="Segoe UI"/>
                <w:sz w:val="18"/>
                <w:szCs w:val="18"/>
              </w:rPr>
              <w:t>Naming convention</w:t>
            </w:r>
          </w:p>
        </w:tc>
        <w:tc>
          <w:tcPr>
            <w:tcW w:w="8335" w:type="dxa"/>
          </w:tcPr>
          <w:p w14:paraId="68E6539C" w14:textId="77777777" w:rsidR="00BC19F4" w:rsidRPr="00575624" w:rsidRDefault="00BC19F4" w:rsidP="00BC19F4">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Rationale</w:t>
            </w:r>
          </w:p>
        </w:tc>
      </w:tr>
      <w:tr w:rsidR="00BC19F4" w14:paraId="1BF1E13F" w14:textId="77777777" w:rsidTr="00BC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59EC62" w14:textId="77777777" w:rsidR="00BC19F4" w:rsidRPr="00BC19F4" w:rsidRDefault="00BC19F4" w:rsidP="00BC19F4">
            <w:pPr>
              <w:pStyle w:val="NoSpacing"/>
              <w:rPr>
                <w:rFonts w:ascii="Segoe UI" w:hAnsi="Segoe UI" w:cs="Segoe UI"/>
                <w:bCs w:val="0"/>
                <w:sz w:val="18"/>
                <w:szCs w:val="18"/>
              </w:rPr>
            </w:pPr>
            <w:r w:rsidRPr="00BC19F4">
              <w:rPr>
                <w:rFonts w:ascii="Segoe UI" w:hAnsi="Segoe UI" w:cs="Segoe UI"/>
                <w:bCs w:val="0"/>
                <w:sz w:val="18"/>
                <w:szCs w:val="18"/>
              </w:rPr>
              <w:t>name</w:t>
            </w:r>
          </w:p>
        </w:tc>
        <w:tc>
          <w:tcPr>
            <w:tcW w:w="8335" w:type="dxa"/>
          </w:tcPr>
          <w:p w14:paraId="6DCE3C72" w14:textId="04D94C0F" w:rsidR="00BC19F4" w:rsidRPr="00575624" w:rsidRDefault="00BC19F4" w:rsidP="00BC19F4">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The name property of a Policy Initiative Definition must be unique</w:t>
            </w:r>
            <w:r w:rsidR="00CF7E80">
              <w:rPr>
                <w:rFonts w:ascii="Segoe UI" w:hAnsi="Segoe UI" w:cs="Segoe UI"/>
                <w:sz w:val="18"/>
                <w:szCs w:val="18"/>
              </w:rPr>
              <w:t xml:space="preserve">. </w:t>
            </w:r>
            <w:r>
              <w:rPr>
                <w:rFonts w:ascii="Segoe UI" w:hAnsi="Segoe UI" w:cs="Segoe UI"/>
                <w:sz w:val="18"/>
                <w:szCs w:val="18"/>
              </w:rPr>
              <w:t>To support multiple major versions of a Policy</w:t>
            </w:r>
            <w:r w:rsidR="00CF7E80">
              <w:rPr>
                <w:rFonts w:ascii="Segoe UI" w:hAnsi="Segoe UI" w:cs="Segoe UI"/>
                <w:sz w:val="18"/>
                <w:szCs w:val="18"/>
              </w:rPr>
              <w:t xml:space="preserve"> Initiative</w:t>
            </w:r>
            <w:r>
              <w:rPr>
                <w:rFonts w:ascii="Segoe UI" w:hAnsi="Segoe UI" w:cs="Segoe UI"/>
                <w:sz w:val="18"/>
                <w:szCs w:val="18"/>
              </w:rPr>
              <w:t>, the major version is part of the name.</w:t>
            </w:r>
          </w:p>
        </w:tc>
      </w:tr>
      <w:tr w:rsidR="00BC19F4" w14:paraId="03735675" w14:textId="77777777" w:rsidTr="00BC19F4">
        <w:tc>
          <w:tcPr>
            <w:cnfStyle w:val="001000000000" w:firstRow="0" w:lastRow="0" w:firstColumn="1" w:lastColumn="0" w:oddVBand="0" w:evenVBand="0" w:oddHBand="0" w:evenHBand="0" w:firstRowFirstColumn="0" w:firstRowLastColumn="0" w:lastRowFirstColumn="0" w:lastRowLastColumn="0"/>
            <w:tcW w:w="2122" w:type="dxa"/>
          </w:tcPr>
          <w:p w14:paraId="295ADCDE" w14:textId="77777777" w:rsidR="00BC19F4" w:rsidRPr="00BC19F4" w:rsidRDefault="00BC19F4" w:rsidP="00BC19F4">
            <w:pPr>
              <w:pStyle w:val="NoSpacing"/>
              <w:rPr>
                <w:rFonts w:ascii="Segoe UI" w:hAnsi="Segoe UI" w:cs="Segoe UI"/>
                <w:bCs w:val="0"/>
                <w:sz w:val="18"/>
                <w:szCs w:val="18"/>
              </w:rPr>
            </w:pPr>
            <w:r w:rsidRPr="00BC19F4">
              <w:rPr>
                <w:rFonts w:ascii="Segoe UI" w:hAnsi="Segoe UI" w:cs="Segoe UI"/>
                <w:bCs w:val="0"/>
                <w:sz w:val="18"/>
                <w:szCs w:val="18"/>
              </w:rPr>
              <w:t>displayName</w:t>
            </w:r>
          </w:p>
        </w:tc>
        <w:tc>
          <w:tcPr>
            <w:tcW w:w="8335" w:type="dxa"/>
          </w:tcPr>
          <w:p w14:paraId="1DD80638" w14:textId="77777777" w:rsidR="00BC19F4" w:rsidRPr="00575624" w:rsidRDefault="00BC19F4" w:rsidP="00BC19F4">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The displayName is a ‘human friendly’ version of the name property as it’s the displayName that is visible in the Azure Portal.</w:t>
            </w:r>
          </w:p>
        </w:tc>
      </w:tr>
      <w:tr w:rsidR="00BC19F4" w14:paraId="363D35CB" w14:textId="77777777" w:rsidTr="00BC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C87E3F" w14:textId="77777777" w:rsidR="00BC19F4" w:rsidRPr="00BC19F4" w:rsidRDefault="00BC19F4" w:rsidP="00BC19F4">
            <w:pPr>
              <w:pStyle w:val="NoSpacing"/>
              <w:rPr>
                <w:rFonts w:ascii="Segoe UI" w:hAnsi="Segoe UI" w:cs="Segoe UI"/>
                <w:bCs w:val="0"/>
                <w:sz w:val="18"/>
                <w:szCs w:val="18"/>
              </w:rPr>
            </w:pPr>
            <w:r w:rsidRPr="00BC19F4">
              <w:rPr>
                <w:rFonts w:ascii="Segoe UI" w:hAnsi="Segoe UI" w:cs="Segoe UI"/>
                <w:bCs w:val="0"/>
                <w:sz w:val="18"/>
                <w:szCs w:val="18"/>
              </w:rPr>
              <w:t>Description</w:t>
            </w:r>
          </w:p>
        </w:tc>
        <w:tc>
          <w:tcPr>
            <w:tcW w:w="8335" w:type="dxa"/>
          </w:tcPr>
          <w:p w14:paraId="78A03C7B" w14:textId="77777777" w:rsidR="00BC19F4" w:rsidRPr="00575624" w:rsidRDefault="00BC19F4" w:rsidP="00BC19F4">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Required to understand the purpose/effect of the Policy definition.</w:t>
            </w:r>
          </w:p>
        </w:tc>
      </w:tr>
      <w:tr w:rsidR="00BC19F4" w14:paraId="767AD622" w14:textId="77777777" w:rsidTr="00BC19F4">
        <w:tc>
          <w:tcPr>
            <w:cnfStyle w:val="001000000000" w:firstRow="0" w:lastRow="0" w:firstColumn="1" w:lastColumn="0" w:oddVBand="0" w:evenVBand="0" w:oddHBand="0" w:evenHBand="0" w:firstRowFirstColumn="0" w:firstRowLastColumn="0" w:lastRowFirstColumn="0" w:lastRowLastColumn="0"/>
            <w:tcW w:w="2122" w:type="dxa"/>
          </w:tcPr>
          <w:p w14:paraId="65457101" w14:textId="77777777" w:rsidR="00BC19F4" w:rsidRPr="00BC19F4" w:rsidRDefault="00BC19F4" w:rsidP="00BC19F4">
            <w:pPr>
              <w:pStyle w:val="NoSpacing"/>
              <w:rPr>
                <w:rFonts w:ascii="Segoe UI" w:hAnsi="Segoe UI" w:cs="Segoe UI"/>
                <w:bCs w:val="0"/>
                <w:sz w:val="18"/>
                <w:szCs w:val="18"/>
              </w:rPr>
            </w:pPr>
            <w:r w:rsidRPr="00BC19F4">
              <w:rPr>
                <w:rFonts w:ascii="Segoe UI" w:hAnsi="Segoe UI" w:cs="Segoe UI"/>
                <w:bCs w:val="0"/>
                <w:sz w:val="18"/>
                <w:szCs w:val="18"/>
              </w:rPr>
              <w:t>Major version</w:t>
            </w:r>
          </w:p>
        </w:tc>
        <w:tc>
          <w:tcPr>
            <w:tcW w:w="8335" w:type="dxa"/>
          </w:tcPr>
          <w:p w14:paraId="340D1F69" w14:textId="77777777" w:rsidR="00BC19F4" w:rsidRDefault="00BC19F4" w:rsidP="00BC19F4">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Only major changes require a new policy definition. Minor and patch updates are applied within the current version.</w:t>
            </w:r>
          </w:p>
        </w:tc>
      </w:tr>
      <w:tr w:rsidR="00BC19F4" w14:paraId="7C8A057E" w14:textId="77777777" w:rsidTr="00BC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75D222" w14:textId="77777777" w:rsidR="00BC19F4" w:rsidRPr="00BC19F4" w:rsidRDefault="00BC19F4" w:rsidP="00BC19F4">
            <w:pPr>
              <w:pStyle w:val="NoSpacing"/>
              <w:rPr>
                <w:rFonts w:ascii="Segoe UI" w:hAnsi="Segoe UI" w:cs="Segoe UI"/>
                <w:bCs w:val="0"/>
                <w:sz w:val="18"/>
                <w:szCs w:val="18"/>
              </w:rPr>
            </w:pPr>
            <w:r w:rsidRPr="00BC19F4">
              <w:rPr>
                <w:rFonts w:ascii="Segoe UI" w:hAnsi="Segoe UI" w:cs="Segoe UI"/>
                <w:bCs w:val="0"/>
                <w:color w:val="333333"/>
                <w:sz w:val="18"/>
                <w:szCs w:val="18"/>
              </w:rPr>
              <w:t>Version (metadata)</w:t>
            </w:r>
          </w:p>
        </w:tc>
        <w:tc>
          <w:tcPr>
            <w:tcW w:w="8335" w:type="dxa"/>
          </w:tcPr>
          <w:p w14:paraId="000B3EE4" w14:textId="77777777" w:rsidR="00BC19F4" w:rsidRDefault="00BC19F4" w:rsidP="00BC19F4">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Sematic versioning is used to track minor and patch updates within the major version. </w:t>
            </w:r>
          </w:p>
          <w:p w14:paraId="4A7870D1" w14:textId="77777777" w:rsidR="00BC19F4" w:rsidRDefault="00BC19F4" w:rsidP="00BC19F4">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Updating the version in the Policy definition helps when developing or troubleshooting. </w:t>
            </w:r>
          </w:p>
          <w:p w14:paraId="098CE06A" w14:textId="77777777" w:rsidR="00BC19F4" w:rsidRPr="00611FAB" w:rsidRDefault="00BC19F4" w:rsidP="00BC19F4">
            <w:pPr>
              <w:pStyle w:val="NoSpacing"/>
              <w:numPr>
                <w:ilvl w:val="0"/>
                <w:numId w:val="28"/>
              </w:num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The Policy Definition version is tied to the content in ‘release notes’ (optional).</w:t>
            </w:r>
          </w:p>
        </w:tc>
      </w:tr>
      <w:tr w:rsidR="00BC19F4" w14:paraId="4677A35E" w14:textId="77777777" w:rsidTr="00BC19F4">
        <w:tc>
          <w:tcPr>
            <w:cnfStyle w:val="001000000000" w:firstRow="0" w:lastRow="0" w:firstColumn="1" w:lastColumn="0" w:oddVBand="0" w:evenVBand="0" w:oddHBand="0" w:evenHBand="0" w:firstRowFirstColumn="0" w:firstRowLastColumn="0" w:lastRowFirstColumn="0" w:lastRowLastColumn="0"/>
            <w:tcW w:w="2122" w:type="dxa"/>
          </w:tcPr>
          <w:p w14:paraId="56019B72" w14:textId="77777777" w:rsidR="00BC19F4" w:rsidRPr="00BC19F4" w:rsidRDefault="00BC19F4" w:rsidP="00BC19F4">
            <w:pPr>
              <w:pStyle w:val="NoSpacing"/>
              <w:rPr>
                <w:rFonts w:ascii="Segoe UI" w:hAnsi="Segoe UI" w:cs="Segoe UI"/>
                <w:bCs w:val="0"/>
                <w:color w:val="333333"/>
                <w:sz w:val="18"/>
                <w:szCs w:val="18"/>
              </w:rPr>
            </w:pPr>
            <w:r w:rsidRPr="00BC19F4">
              <w:rPr>
                <w:rFonts w:ascii="Segoe UI" w:hAnsi="Segoe UI" w:cs="Segoe UI"/>
                <w:bCs w:val="0"/>
                <w:color w:val="333333"/>
                <w:sz w:val="18"/>
                <w:szCs w:val="18"/>
              </w:rPr>
              <w:t>Category (metadata)</w:t>
            </w:r>
          </w:p>
        </w:tc>
        <w:tc>
          <w:tcPr>
            <w:tcW w:w="8335" w:type="dxa"/>
          </w:tcPr>
          <w:p w14:paraId="33573661" w14:textId="77777777" w:rsidR="008D39C5" w:rsidRDefault="00BC19F4" w:rsidP="008D39C5">
            <w:pPr>
              <w:pStyle w:val="NoSpacing"/>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Can be used to designate the Azure Service the policy affects (also part of the name). </w:t>
            </w:r>
          </w:p>
          <w:p w14:paraId="4654A198" w14:textId="77777777" w:rsidR="008D39C5" w:rsidRDefault="00BC19F4" w:rsidP="008D39C5">
            <w:pPr>
              <w:pStyle w:val="NoSpacing"/>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Can be used to designate scope (e.g. regional/global). </w:t>
            </w:r>
          </w:p>
          <w:p w14:paraId="16B55B2E" w14:textId="3935218B" w:rsidR="00BC19F4" w:rsidRPr="00611FAB" w:rsidRDefault="00BC19F4" w:rsidP="008D39C5">
            <w:pPr>
              <w:pStyle w:val="NoSpacing"/>
              <w:numPr>
                <w:ilvl w:val="0"/>
                <w:numId w:val="29"/>
              </w:num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Can be used to relate to either Security Control or Service Management Control.</w:t>
            </w:r>
          </w:p>
        </w:tc>
      </w:tr>
    </w:tbl>
    <w:p w14:paraId="227FBD3C" w14:textId="0EA187C4" w:rsidR="00256EE4" w:rsidRDefault="00256EE4" w:rsidP="00256EE4">
      <w:pPr>
        <w:pStyle w:val="auto-cursor-target"/>
        <w:shd w:val="clear" w:color="auto" w:fill="FFFFFF"/>
        <w:spacing w:before="180" w:beforeAutospacing="0" w:after="0" w:afterAutospacing="0"/>
        <w:rPr>
          <w:rFonts w:ascii="Segoe UI" w:hAnsi="Segoe UI" w:cs="Segoe UI"/>
          <w:color w:val="091E42"/>
          <w:sz w:val="20"/>
          <w:szCs w:val="20"/>
          <w:lang w:val="en-US"/>
        </w:rPr>
      </w:pPr>
      <w:r>
        <w:rPr>
          <w:rFonts w:ascii="Segoe UI" w:hAnsi="Segoe UI" w:cs="Segoe UI"/>
          <w:color w:val="091E42"/>
          <w:sz w:val="20"/>
          <w:szCs w:val="20"/>
          <w:lang w:val="en-US"/>
        </w:rPr>
        <w:t xml:space="preserve">The table below contains the rationale for the different </w:t>
      </w:r>
      <w:r w:rsidR="00442A73">
        <w:rPr>
          <w:rFonts w:ascii="Segoe UI" w:hAnsi="Segoe UI" w:cs="Segoe UI"/>
          <w:color w:val="091E42"/>
          <w:sz w:val="20"/>
          <w:szCs w:val="20"/>
          <w:lang w:val="en-US"/>
        </w:rPr>
        <w:t>properties of a Policy Initiative Definition</w:t>
      </w:r>
      <w:r>
        <w:rPr>
          <w:rFonts w:ascii="Segoe UI" w:hAnsi="Segoe UI" w:cs="Segoe UI"/>
          <w:color w:val="091E42"/>
          <w:sz w:val="20"/>
          <w:szCs w:val="20"/>
          <w:lang w:val="en-US"/>
        </w:rPr>
        <w:t>:</w:t>
      </w:r>
    </w:p>
    <w:p w14:paraId="5194A831" w14:textId="77777777" w:rsidR="00574ED4" w:rsidRPr="00FE5D3C" w:rsidRDefault="00574ED4" w:rsidP="00FE5D3C">
      <w:pPr>
        <w:pStyle w:val="Heading3NumMS"/>
      </w:pPr>
      <w:bookmarkStart w:id="19" w:name="_Toc98314741"/>
      <w:r w:rsidRPr="00FE5D3C">
        <w:t>Example</w:t>
      </w:r>
      <w:bookmarkEnd w:id="19"/>
    </w:p>
    <w:p w14:paraId="4F054BB2" w14:textId="39F90E27"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r>
        <w:rPr>
          <w:rFonts w:ascii="Segoe UI" w:hAnsi="Segoe UI" w:cs="Segoe UI"/>
          <w:color w:val="091E42"/>
          <w:sz w:val="21"/>
          <w:szCs w:val="21"/>
        </w:rPr>
        <w:t xml:space="preserve">When following the standards described above, the Policy Initiative Definition should look </w:t>
      </w:r>
      <w:r w:rsidR="00815417">
        <w:rPr>
          <w:rFonts w:ascii="Segoe UI" w:hAnsi="Segoe UI" w:cs="Segoe UI"/>
          <w:color w:val="091E42"/>
          <w:sz w:val="21"/>
          <w:szCs w:val="21"/>
        </w:rPr>
        <w:t>like</w:t>
      </w:r>
      <w:r>
        <w:rPr>
          <w:rFonts w:ascii="Segoe UI" w:hAnsi="Segoe UI" w:cs="Segoe UI"/>
          <w:color w:val="091E42"/>
          <w:sz w:val="21"/>
          <w:szCs w:val="21"/>
        </w:rPr>
        <w:t xml:space="preserve"> the example shown below:</w:t>
      </w:r>
    </w:p>
    <w:p w14:paraId="2343E305" w14:textId="77777777" w:rsidR="00364679" w:rsidRDefault="00364679" w:rsidP="00364679">
      <w:pPr>
        <w:pStyle w:val="NormalWeb"/>
        <w:keepNext/>
        <w:shd w:val="clear" w:color="auto" w:fill="FFFFFF"/>
        <w:spacing w:before="180" w:beforeAutospacing="0" w:after="0" w:afterAutospacing="0"/>
      </w:pPr>
      <w:r w:rsidRPr="00364679">
        <w:rPr>
          <w:rFonts w:ascii="Segoe UI" w:hAnsi="Segoe UI" w:cs="Segoe UI"/>
          <w:noProof/>
          <w:color w:val="091E42"/>
          <w:sz w:val="21"/>
          <w:szCs w:val="21"/>
        </w:rPr>
        <w:drawing>
          <wp:inline distT="0" distB="0" distL="0" distR="0" wp14:anchorId="6B4EFF5C" wp14:editId="47C95B47">
            <wp:extent cx="6371461" cy="1233466"/>
            <wp:effectExtent l="0" t="0" r="0" b="508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6392825" cy="1237602"/>
                    </a:xfrm>
                    <a:prstGeom prst="rect">
                      <a:avLst/>
                    </a:prstGeom>
                  </pic:spPr>
                </pic:pic>
              </a:graphicData>
            </a:graphic>
          </wp:inline>
        </w:drawing>
      </w:r>
    </w:p>
    <w:p w14:paraId="11971469" w14:textId="70DBC5BE" w:rsidR="00364679" w:rsidRDefault="00364679" w:rsidP="00364679">
      <w:pPr>
        <w:pStyle w:val="Caption"/>
        <w:rPr>
          <w:rFonts w:ascii="Segoe UI" w:hAnsi="Segoe UI" w:cs="Segoe UI"/>
          <w:color w:val="091E42"/>
          <w:sz w:val="21"/>
          <w:szCs w:val="21"/>
        </w:rPr>
      </w:pPr>
      <w:r>
        <w:t xml:space="preserve">Figure </w:t>
      </w:r>
      <w:r>
        <w:fldChar w:fldCharType="begin"/>
      </w:r>
      <w:r>
        <w:instrText xml:space="preserve"> SEQ Figure \* ARABIC </w:instrText>
      </w:r>
      <w:r>
        <w:fldChar w:fldCharType="separate"/>
      </w:r>
      <w:r w:rsidR="00240801">
        <w:rPr>
          <w:noProof/>
        </w:rPr>
        <w:t>3</w:t>
      </w:r>
      <w:r>
        <w:fldChar w:fldCharType="end"/>
      </w:r>
      <w:r>
        <w:t xml:space="preserve"> - Example Policy Initiative definition</w:t>
      </w:r>
    </w:p>
    <w:p w14:paraId="4222924A" w14:textId="0030ADF2" w:rsidR="00574ED4" w:rsidRPr="00FE5D3C" w:rsidRDefault="002B73D7" w:rsidP="00FE5D3C">
      <w:pPr>
        <w:pStyle w:val="Heading3NumMS"/>
      </w:pPr>
      <w:bookmarkStart w:id="20" w:name="_Toc98314742"/>
      <w:r>
        <w:lastRenderedPageBreak/>
        <w:t>Group</w:t>
      </w:r>
      <w:r w:rsidR="00574ED4" w:rsidRPr="00FE5D3C">
        <w:t xml:space="preserve"> Definitions in Initiatives</w:t>
      </w:r>
      <w:bookmarkEnd w:id="20"/>
    </w:p>
    <w:p w14:paraId="4352FCAC" w14:textId="505E69E9" w:rsidR="00574ED4" w:rsidRPr="00166BDE" w:rsidRDefault="00364679" w:rsidP="00574ED4">
      <w:pPr>
        <w:pStyle w:val="NormalWeb"/>
        <w:shd w:val="clear" w:color="auto" w:fill="FFFFFF"/>
        <w:spacing w:before="180" w:beforeAutospacing="0" w:after="0" w:afterAutospacing="0"/>
        <w:rPr>
          <w:rFonts w:ascii="Segoe UI" w:hAnsi="Segoe UI" w:cs="Segoe UI"/>
          <w:color w:val="091E42"/>
          <w:sz w:val="20"/>
          <w:szCs w:val="20"/>
        </w:rPr>
      </w:pPr>
      <w:r w:rsidRPr="00166BDE">
        <w:rPr>
          <w:rFonts w:ascii="Segoe UI" w:hAnsi="Segoe UI" w:cs="Segoe UI"/>
          <w:color w:val="091E42"/>
          <w:sz w:val="20"/>
          <w:szCs w:val="20"/>
        </w:rPr>
        <w:t xml:space="preserve">Policy Definitions can be grouped </w:t>
      </w:r>
      <w:r w:rsidR="00255294">
        <w:rPr>
          <w:rFonts w:ascii="Segoe UI" w:hAnsi="Segoe UI" w:cs="Segoe UI"/>
          <w:color w:val="091E42"/>
          <w:sz w:val="20"/>
          <w:szCs w:val="20"/>
        </w:rPr>
        <w:t xml:space="preserve">together </w:t>
      </w:r>
      <w:r w:rsidRPr="00166BDE">
        <w:rPr>
          <w:rFonts w:ascii="Segoe UI" w:hAnsi="Segoe UI" w:cs="Segoe UI"/>
          <w:color w:val="091E42"/>
          <w:sz w:val="20"/>
          <w:szCs w:val="20"/>
        </w:rPr>
        <w:t xml:space="preserve">in </w:t>
      </w:r>
      <w:r w:rsidR="00255294">
        <w:rPr>
          <w:rFonts w:ascii="Segoe UI" w:hAnsi="Segoe UI" w:cs="Segoe UI"/>
          <w:color w:val="091E42"/>
          <w:sz w:val="20"/>
          <w:szCs w:val="20"/>
        </w:rPr>
        <w:t xml:space="preserve">a </w:t>
      </w:r>
      <w:r w:rsidRPr="00166BDE">
        <w:rPr>
          <w:rFonts w:ascii="Segoe UI" w:hAnsi="Segoe UI" w:cs="Segoe UI"/>
          <w:color w:val="091E42"/>
          <w:sz w:val="20"/>
          <w:szCs w:val="20"/>
        </w:rPr>
        <w:t>Policy Initiative</w:t>
      </w:r>
      <w:r w:rsidR="00255294">
        <w:rPr>
          <w:rFonts w:ascii="Segoe UI" w:hAnsi="Segoe UI" w:cs="Segoe UI"/>
          <w:color w:val="091E42"/>
          <w:sz w:val="20"/>
          <w:szCs w:val="20"/>
        </w:rPr>
        <w:t xml:space="preserve"> </w:t>
      </w:r>
      <w:r w:rsidRPr="00166BDE">
        <w:rPr>
          <w:rFonts w:ascii="Segoe UI" w:hAnsi="Segoe UI" w:cs="Segoe UI"/>
          <w:color w:val="091E42"/>
          <w:sz w:val="20"/>
          <w:szCs w:val="20"/>
        </w:rPr>
        <w:t xml:space="preserve">across multiple axis. For example, you can create Policy Initiatives based on the Azure Service the policies apply to, or you can create Policy Initiatives </w:t>
      </w:r>
      <w:r w:rsidR="002B73D7" w:rsidRPr="00166BDE">
        <w:rPr>
          <w:rFonts w:ascii="Segoe UI" w:hAnsi="Segoe UI" w:cs="Segoe UI"/>
          <w:color w:val="091E42"/>
          <w:sz w:val="20"/>
          <w:szCs w:val="20"/>
        </w:rPr>
        <w:t>for policies that address specific security control</w:t>
      </w:r>
      <w:r w:rsidR="00103A79">
        <w:rPr>
          <w:rFonts w:ascii="Segoe UI" w:hAnsi="Segoe UI" w:cs="Segoe UI"/>
          <w:color w:val="091E42"/>
          <w:sz w:val="20"/>
          <w:szCs w:val="20"/>
        </w:rPr>
        <w:t>s</w:t>
      </w:r>
      <w:r w:rsidR="002B73D7" w:rsidRPr="00166BDE">
        <w:rPr>
          <w:rFonts w:ascii="Segoe UI" w:hAnsi="Segoe UI" w:cs="Segoe UI"/>
          <w:color w:val="091E42"/>
          <w:sz w:val="20"/>
          <w:szCs w:val="20"/>
        </w:rPr>
        <w:t xml:space="preserve">. It’s </w:t>
      </w:r>
      <w:r w:rsidR="003B276A">
        <w:rPr>
          <w:rFonts w:ascii="Segoe UI" w:hAnsi="Segoe UI" w:cs="Segoe UI"/>
          <w:color w:val="091E42"/>
          <w:sz w:val="20"/>
          <w:szCs w:val="20"/>
        </w:rPr>
        <w:t xml:space="preserve">this </w:t>
      </w:r>
      <w:r w:rsidR="00255294">
        <w:rPr>
          <w:rFonts w:ascii="Segoe UI" w:hAnsi="Segoe UI" w:cs="Segoe UI"/>
          <w:color w:val="091E42"/>
          <w:sz w:val="20"/>
          <w:szCs w:val="20"/>
        </w:rPr>
        <w:t>taxonomy</w:t>
      </w:r>
      <w:r w:rsidR="002B73D7" w:rsidRPr="00166BDE">
        <w:rPr>
          <w:rFonts w:ascii="Segoe UI" w:hAnsi="Segoe UI" w:cs="Segoe UI"/>
          <w:color w:val="091E42"/>
          <w:sz w:val="20"/>
          <w:szCs w:val="20"/>
        </w:rPr>
        <w:t xml:space="preserve"> that you’ll see in the Policy Compliance dashboard, so choose the structure that is most relevant to you.</w:t>
      </w:r>
    </w:p>
    <w:p w14:paraId="52C9B129" w14:textId="6AEE0EBE" w:rsidR="002B73D7" w:rsidRDefault="002B73D7" w:rsidP="00574ED4">
      <w:pPr>
        <w:pStyle w:val="NormalWeb"/>
        <w:shd w:val="clear" w:color="auto" w:fill="FFFFFF"/>
        <w:spacing w:before="180" w:beforeAutospacing="0" w:after="0" w:afterAutospacing="0"/>
        <w:rPr>
          <w:rFonts w:ascii="Segoe UI" w:hAnsi="Segoe UI" w:cs="Segoe UI"/>
          <w:color w:val="091E42"/>
          <w:sz w:val="20"/>
          <w:szCs w:val="20"/>
        </w:rPr>
      </w:pPr>
      <w:r w:rsidRPr="00166BDE">
        <w:rPr>
          <w:rFonts w:ascii="Segoe UI" w:hAnsi="Segoe UI" w:cs="Segoe UI"/>
          <w:color w:val="091E42"/>
          <w:sz w:val="20"/>
          <w:szCs w:val="20"/>
        </w:rPr>
        <w:t>In my example, I structured my initiatives based on Azure Service or platform topic (e.g. networking).</w:t>
      </w:r>
    </w:p>
    <w:p w14:paraId="5543BE49" w14:textId="74C29446" w:rsidR="00574ED4" w:rsidRPr="00166BDE" w:rsidRDefault="002B73D7" w:rsidP="00E80DCE">
      <w:pPr>
        <w:numPr>
          <w:ilvl w:val="0"/>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Style w:val="Strong"/>
          <w:rFonts w:ascii="Segoe UI" w:hAnsi="Segoe UI" w:cs="Segoe UI"/>
          <w:color w:val="091E42"/>
          <w:sz w:val="20"/>
          <w:szCs w:val="20"/>
        </w:rPr>
        <w:t>Platform</w:t>
      </w:r>
      <w:r w:rsidR="00574ED4" w:rsidRPr="00166BDE">
        <w:rPr>
          <w:rStyle w:val="Strong"/>
          <w:rFonts w:ascii="Segoe UI" w:hAnsi="Segoe UI" w:cs="Segoe UI"/>
          <w:color w:val="091E42"/>
          <w:sz w:val="20"/>
          <w:szCs w:val="20"/>
        </w:rPr>
        <w:t xml:space="preserve"> Initiatives</w:t>
      </w:r>
      <w:r w:rsidR="00574ED4" w:rsidRPr="00166BDE">
        <w:rPr>
          <w:rFonts w:ascii="Segoe UI" w:hAnsi="Segoe UI" w:cs="Segoe UI"/>
          <w:color w:val="091E42"/>
          <w:sz w:val="20"/>
          <w:szCs w:val="20"/>
        </w:rPr>
        <w:t>, containing:</w:t>
      </w:r>
    </w:p>
    <w:p w14:paraId="22E7CE7D" w14:textId="77777777" w:rsidR="00574ED4" w:rsidRPr="00166BDE" w:rsidRDefault="00574ED4" w:rsidP="00E80DCE">
      <w:pPr>
        <w:numPr>
          <w:ilvl w:val="1"/>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Policy Definitions that cannot easily be grouped under Resource Type-specific Initiatives,</w:t>
      </w:r>
    </w:p>
    <w:p w14:paraId="31E94E54" w14:textId="7D5024F7" w:rsidR="00574ED4" w:rsidRPr="00166BDE" w:rsidRDefault="00574ED4" w:rsidP="00E80DCE">
      <w:pPr>
        <w:numPr>
          <w:ilvl w:val="2"/>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For example, </w:t>
      </w:r>
      <w:r w:rsidR="002B73D7" w:rsidRPr="00166BDE">
        <w:rPr>
          <w:rFonts w:ascii="Segoe UI" w:hAnsi="Segoe UI" w:cs="Segoe UI"/>
          <w:color w:val="091E42"/>
          <w:sz w:val="20"/>
          <w:szCs w:val="20"/>
        </w:rPr>
        <w:t>an</w:t>
      </w:r>
      <w:r w:rsidRPr="00166BDE">
        <w:rPr>
          <w:rFonts w:ascii="Segoe UI" w:hAnsi="Segoe UI" w:cs="Segoe UI"/>
          <w:color w:val="091E42"/>
          <w:sz w:val="20"/>
          <w:szCs w:val="20"/>
        </w:rPr>
        <w:t xml:space="preserve"> initiative to enforce specific Azure regions</w:t>
      </w:r>
    </w:p>
    <w:p w14:paraId="5E6EB9D7" w14:textId="4BD9D896" w:rsidR="00574ED4" w:rsidRPr="00166BDE" w:rsidRDefault="00574ED4" w:rsidP="00E80DCE">
      <w:pPr>
        <w:numPr>
          <w:ilvl w:val="1"/>
          <w:numId w:val="23"/>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Policy Definitions enforcing Platform-wide,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Security Standard</w:t>
      </w:r>
    </w:p>
    <w:p w14:paraId="58DC5854" w14:textId="70C560CA" w:rsidR="00574ED4" w:rsidRPr="00166BDE" w:rsidRDefault="00574ED4" w:rsidP="00E80DCE">
      <w:pPr>
        <w:numPr>
          <w:ilvl w:val="2"/>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For example, </w:t>
      </w:r>
      <w:r w:rsidR="002B73D7" w:rsidRPr="00166BDE">
        <w:rPr>
          <w:rFonts w:ascii="Segoe UI" w:hAnsi="Segoe UI" w:cs="Segoe UI"/>
          <w:color w:val="091E42"/>
          <w:sz w:val="20"/>
          <w:szCs w:val="20"/>
        </w:rPr>
        <w:t>an</w:t>
      </w:r>
      <w:r w:rsidRPr="00166BDE">
        <w:rPr>
          <w:rFonts w:ascii="Segoe UI" w:hAnsi="Segoe UI" w:cs="Segoe UI"/>
          <w:color w:val="091E42"/>
          <w:sz w:val="20"/>
          <w:szCs w:val="20"/>
        </w:rPr>
        <w:t xml:space="preserve"> initiative to enforce Network Security Controls or Security Center Logging</w:t>
      </w:r>
    </w:p>
    <w:p w14:paraId="18356596" w14:textId="77777777" w:rsidR="00574ED4" w:rsidRPr="00166BDE" w:rsidRDefault="00574ED4" w:rsidP="00E80DCE">
      <w:pPr>
        <w:numPr>
          <w:ilvl w:val="1"/>
          <w:numId w:val="23"/>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Policy Definitions enforcing similar standards across </w:t>
      </w:r>
      <w:r w:rsidRPr="00166BDE">
        <w:rPr>
          <w:rStyle w:val="Emphasis"/>
          <w:rFonts w:ascii="Segoe UI" w:hAnsi="Segoe UI" w:cs="Segoe UI"/>
          <w:color w:val="091E42"/>
          <w:sz w:val="20"/>
          <w:szCs w:val="20"/>
        </w:rPr>
        <w:t>all</w:t>
      </w:r>
      <w:r w:rsidRPr="00166BDE">
        <w:rPr>
          <w:rFonts w:ascii="Segoe UI" w:hAnsi="Segoe UI" w:cs="Segoe UI"/>
          <w:color w:val="091E42"/>
          <w:sz w:val="20"/>
          <w:szCs w:val="20"/>
        </w:rPr>
        <w:t> different Azure Resource Types, requiring a separate Definition for each Resource Type</w:t>
      </w:r>
    </w:p>
    <w:p w14:paraId="5386E184" w14:textId="00CD9FAB" w:rsidR="00574ED4" w:rsidRPr="00166BDE" w:rsidRDefault="00574ED4" w:rsidP="00E80DCE">
      <w:pPr>
        <w:numPr>
          <w:ilvl w:val="2"/>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For example, </w:t>
      </w:r>
      <w:r w:rsidR="002B73D7" w:rsidRPr="00166BDE">
        <w:rPr>
          <w:rFonts w:ascii="Segoe UI" w:hAnsi="Segoe UI" w:cs="Segoe UI"/>
          <w:color w:val="091E42"/>
          <w:sz w:val="20"/>
          <w:szCs w:val="20"/>
        </w:rPr>
        <w:t>an</w:t>
      </w:r>
      <w:r w:rsidRPr="00166BDE">
        <w:rPr>
          <w:rFonts w:ascii="Segoe UI" w:hAnsi="Segoe UI" w:cs="Segoe UI"/>
          <w:color w:val="091E42"/>
          <w:sz w:val="20"/>
          <w:szCs w:val="20"/>
        </w:rPr>
        <w:t xml:space="preserve"> initiative to apply default diagnostic settings on all Azure Resource Types</w:t>
      </w:r>
    </w:p>
    <w:p w14:paraId="78865D5E" w14:textId="318DDDF9" w:rsidR="00574ED4" w:rsidRPr="00166BDE" w:rsidRDefault="00574ED4" w:rsidP="00E80DCE">
      <w:pPr>
        <w:numPr>
          <w:ilvl w:val="2"/>
          <w:numId w:val="23"/>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These Definitions are grouped as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Initiatives to avoid a large number of Resource Type-specific Initiatives containing only a single Definition</w:t>
      </w:r>
    </w:p>
    <w:p w14:paraId="55B8C5E0" w14:textId="22EA584D" w:rsidR="00574ED4" w:rsidRPr="00166BDE" w:rsidRDefault="00574ED4" w:rsidP="00E80DCE">
      <w:pPr>
        <w:numPr>
          <w:ilvl w:val="0"/>
          <w:numId w:val="23"/>
        </w:numPr>
        <w:shd w:val="clear" w:color="auto" w:fill="FFFFFF"/>
        <w:spacing w:before="60" w:after="100" w:afterAutospacing="1" w:line="240" w:lineRule="auto"/>
        <w:rPr>
          <w:rFonts w:ascii="Segoe UI" w:hAnsi="Segoe UI" w:cs="Segoe UI"/>
          <w:color w:val="091E42"/>
          <w:sz w:val="20"/>
          <w:szCs w:val="20"/>
        </w:rPr>
      </w:pPr>
      <w:r w:rsidRPr="00166BDE">
        <w:rPr>
          <w:rStyle w:val="Strong"/>
          <w:rFonts w:ascii="Segoe UI" w:hAnsi="Segoe UI" w:cs="Segoe UI"/>
          <w:color w:val="091E42"/>
          <w:sz w:val="20"/>
          <w:szCs w:val="20"/>
        </w:rPr>
        <w:t>Resource Type-specific Initiatives</w:t>
      </w:r>
      <w:r w:rsidRPr="00166BDE">
        <w:rPr>
          <w:rFonts w:ascii="Segoe UI" w:hAnsi="Segoe UI" w:cs="Segoe UI"/>
          <w:color w:val="091E42"/>
          <w:sz w:val="20"/>
          <w:szCs w:val="20"/>
        </w:rPr>
        <w:t xml:space="preserve">, contain all Policy Definitions </w:t>
      </w:r>
      <w:r w:rsidR="002B73D7" w:rsidRPr="00166BDE">
        <w:rPr>
          <w:rFonts w:ascii="Segoe UI" w:hAnsi="Segoe UI" w:cs="Segoe UI"/>
          <w:color w:val="091E42"/>
          <w:sz w:val="20"/>
          <w:szCs w:val="20"/>
        </w:rPr>
        <w:t xml:space="preserve">that </w:t>
      </w:r>
      <w:r w:rsidRPr="00166BDE">
        <w:rPr>
          <w:rFonts w:ascii="Segoe UI" w:hAnsi="Segoe UI" w:cs="Segoe UI"/>
          <w:color w:val="091E42"/>
          <w:sz w:val="20"/>
          <w:szCs w:val="20"/>
        </w:rPr>
        <w:t>belong</w:t>
      </w:r>
      <w:r w:rsidR="002B73D7" w:rsidRPr="00166BDE">
        <w:rPr>
          <w:rFonts w:ascii="Segoe UI" w:hAnsi="Segoe UI" w:cs="Segoe UI"/>
          <w:color w:val="091E42"/>
          <w:sz w:val="20"/>
          <w:szCs w:val="20"/>
        </w:rPr>
        <w:t xml:space="preserve"> </w:t>
      </w:r>
      <w:r w:rsidRPr="00166BDE">
        <w:rPr>
          <w:rFonts w:ascii="Segoe UI" w:hAnsi="Segoe UI" w:cs="Segoe UI"/>
          <w:color w:val="091E42"/>
          <w:sz w:val="20"/>
          <w:szCs w:val="20"/>
        </w:rPr>
        <w:t>to a specific Azure Resource Type. </w:t>
      </w:r>
    </w:p>
    <w:p w14:paraId="2C8BFD6A" w14:textId="77777777" w:rsidR="00574ED4" w:rsidRPr="00166BDE" w:rsidRDefault="00574ED4" w:rsidP="00E80DCE">
      <w:pPr>
        <w:numPr>
          <w:ilvl w:val="1"/>
          <w:numId w:val="23"/>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Resource Type-specific Initiatives are created for Resource Types that will be governed by a number Policy Definitions </w:t>
      </w:r>
    </w:p>
    <w:p w14:paraId="11859996" w14:textId="6CFE2F29" w:rsidR="00574ED4" w:rsidRPr="00166BDE" w:rsidRDefault="002B73D7" w:rsidP="00574ED4">
      <w:pPr>
        <w:pStyle w:val="NormalWeb"/>
        <w:shd w:val="clear" w:color="auto" w:fill="FFFFFF"/>
        <w:spacing w:before="180" w:beforeAutospacing="0" w:after="0" w:afterAutospacing="0"/>
        <w:rPr>
          <w:rFonts w:ascii="Segoe UI" w:hAnsi="Segoe UI" w:cs="Segoe UI"/>
          <w:color w:val="091E42"/>
          <w:sz w:val="20"/>
          <w:szCs w:val="20"/>
        </w:rPr>
      </w:pPr>
      <w:r w:rsidRPr="00166BDE">
        <w:rPr>
          <w:rFonts w:ascii="Segoe UI" w:hAnsi="Segoe UI" w:cs="Segoe UI"/>
          <w:color w:val="091E42"/>
          <w:sz w:val="20"/>
          <w:szCs w:val="20"/>
        </w:rPr>
        <w:t>Some examples of</w:t>
      </w:r>
      <w:r w:rsidR="00574ED4" w:rsidRPr="00166BDE">
        <w:rPr>
          <w:rFonts w:ascii="Segoe UI" w:hAnsi="Segoe UI" w:cs="Segoe UI"/>
          <w:color w:val="091E42"/>
          <w:sz w:val="20"/>
          <w:szCs w:val="20"/>
        </w:rPr>
        <w:t xml:space="preserve"> </w:t>
      </w: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Initiatives are the following: </w:t>
      </w:r>
    </w:p>
    <w:p w14:paraId="4D61CD4F" w14:textId="536076FB" w:rsidR="00574ED4" w:rsidRPr="00166BDE" w:rsidRDefault="002B73D7" w:rsidP="00E80DCE">
      <w:pPr>
        <w:numPr>
          <w:ilvl w:val="0"/>
          <w:numId w:val="24"/>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Diagnostics</w:t>
      </w:r>
    </w:p>
    <w:p w14:paraId="3C0E23EB" w14:textId="32A83030" w:rsidR="00574ED4" w:rsidRPr="00166BDE" w:rsidRDefault="002B73D7" w:rsidP="00E80DCE">
      <w:pPr>
        <w:numPr>
          <w:ilvl w:val="0"/>
          <w:numId w:val="24"/>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Locations</w:t>
      </w:r>
    </w:p>
    <w:p w14:paraId="0584CE82" w14:textId="2B4B924E" w:rsidR="00574ED4" w:rsidRPr="00166BDE" w:rsidRDefault="002B73D7" w:rsidP="00E80DCE">
      <w:pPr>
        <w:numPr>
          <w:ilvl w:val="0"/>
          <w:numId w:val="24"/>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Networking</w:t>
      </w:r>
    </w:p>
    <w:p w14:paraId="52F3066D" w14:textId="61B8D376" w:rsidR="00574ED4" w:rsidRPr="00166BDE" w:rsidRDefault="002B73D7" w:rsidP="00E80DCE">
      <w:pPr>
        <w:numPr>
          <w:ilvl w:val="0"/>
          <w:numId w:val="24"/>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w:t>
      </w:r>
      <w:r w:rsidR="004B0505">
        <w:rPr>
          <w:rFonts w:ascii="Segoe UI" w:hAnsi="Segoe UI" w:cs="Segoe UI"/>
          <w:color w:val="091E42"/>
          <w:sz w:val="20"/>
          <w:szCs w:val="20"/>
        </w:rPr>
        <w:t>Defender4Cloud</w:t>
      </w:r>
    </w:p>
    <w:p w14:paraId="504A5C16" w14:textId="08DCC059" w:rsidR="00574ED4" w:rsidRPr="00166BDE" w:rsidRDefault="002B73D7" w:rsidP="00E80DCE">
      <w:pPr>
        <w:numPr>
          <w:ilvl w:val="0"/>
          <w:numId w:val="24"/>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w:t>
      </w:r>
      <w:r w:rsidR="00BB16FA">
        <w:rPr>
          <w:rFonts w:ascii="Segoe UI" w:hAnsi="Segoe UI" w:cs="Segoe UI"/>
          <w:color w:val="091E42"/>
          <w:sz w:val="20"/>
          <w:szCs w:val="20"/>
        </w:rPr>
        <w:t>Sentinel</w:t>
      </w:r>
    </w:p>
    <w:p w14:paraId="4FBBA5B0" w14:textId="21AF2F5E" w:rsidR="00574ED4" w:rsidRPr="00166BDE" w:rsidRDefault="002B73D7" w:rsidP="00E80DCE">
      <w:pPr>
        <w:numPr>
          <w:ilvl w:val="0"/>
          <w:numId w:val="24"/>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Platform</w:t>
      </w:r>
      <w:r w:rsidR="00574ED4" w:rsidRPr="00166BDE">
        <w:rPr>
          <w:rFonts w:ascii="Segoe UI" w:hAnsi="Segoe UI" w:cs="Segoe UI"/>
          <w:color w:val="091E42"/>
          <w:sz w:val="20"/>
          <w:szCs w:val="20"/>
        </w:rPr>
        <w:t xml:space="preserve"> Tags</w:t>
      </w:r>
    </w:p>
    <w:p w14:paraId="6CD027C7" w14:textId="77777777" w:rsidR="00574ED4" w:rsidRPr="00166BDE"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166BDE">
        <w:rPr>
          <w:rFonts w:ascii="Segoe UI" w:hAnsi="Segoe UI" w:cs="Segoe UI"/>
          <w:color w:val="091E42"/>
          <w:sz w:val="20"/>
          <w:szCs w:val="20"/>
        </w:rPr>
        <w:t>When a new Policy Definition is created, it should be placed in an Initiative following the evaluation below: </w:t>
      </w:r>
    </w:p>
    <w:p w14:paraId="0892EB24" w14:textId="48A3E466" w:rsidR="00574ED4" w:rsidRPr="00166BDE" w:rsidRDefault="00574ED4" w:rsidP="00E80DCE">
      <w:pPr>
        <w:numPr>
          <w:ilvl w:val="0"/>
          <w:numId w:val="25"/>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If a suitable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Initiative is available, it is placed there</w:t>
      </w:r>
    </w:p>
    <w:p w14:paraId="075382A6" w14:textId="44BD8924" w:rsidR="00574ED4" w:rsidRPr="00166BDE" w:rsidRDefault="00574ED4" w:rsidP="00E80DCE">
      <w:pPr>
        <w:numPr>
          <w:ilvl w:val="0"/>
          <w:numId w:val="25"/>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If no suitable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Initiative is available, but a fitting Resource-Type Initiative is available, it is placed there</w:t>
      </w:r>
    </w:p>
    <w:p w14:paraId="29C7C11F" w14:textId="4330E919" w:rsidR="00574ED4" w:rsidRPr="00166BDE" w:rsidRDefault="00574ED4" w:rsidP="00E80DCE">
      <w:pPr>
        <w:numPr>
          <w:ilvl w:val="0"/>
          <w:numId w:val="25"/>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If neither a suitable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Initiative, nor a fitting Resource Type-specific Initiative is available, a new initiative should be created</w:t>
      </w:r>
    </w:p>
    <w:p w14:paraId="6F48792E" w14:textId="185EF900" w:rsidR="00574ED4" w:rsidRPr="00166BDE" w:rsidRDefault="00574ED4" w:rsidP="00E80DCE">
      <w:pPr>
        <w:numPr>
          <w:ilvl w:val="1"/>
          <w:numId w:val="25"/>
        </w:numPr>
        <w:shd w:val="clear" w:color="auto" w:fill="FFFFFF"/>
        <w:spacing w:before="100" w:beforeAutospacing="1"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 xml:space="preserve">This can be either a </w:t>
      </w:r>
      <w:r w:rsidR="002B73D7" w:rsidRPr="00166BDE">
        <w:rPr>
          <w:rFonts w:ascii="Segoe UI" w:hAnsi="Segoe UI" w:cs="Segoe UI"/>
          <w:color w:val="091E42"/>
          <w:sz w:val="20"/>
          <w:szCs w:val="20"/>
        </w:rPr>
        <w:t>Platform</w:t>
      </w:r>
      <w:r w:rsidRPr="00166BDE">
        <w:rPr>
          <w:rFonts w:ascii="Segoe UI" w:hAnsi="Segoe UI" w:cs="Segoe UI"/>
          <w:color w:val="091E42"/>
          <w:sz w:val="20"/>
          <w:szCs w:val="20"/>
        </w:rPr>
        <w:t xml:space="preserve"> or a Resource Type-specific Initiative</w:t>
      </w:r>
    </w:p>
    <w:p w14:paraId="4A5DDF62" w14:textId="77777777" w:rsidR="00574ED4" w:rsidRPr="00166BDE" w:rsidRDefault="00574ED4" w:rsidP="00E80DCE">
      <w:pPr>
        <w:numPr>
          <w:ilvl w:val="1"/>
          <w:numId w:val="25"/>
        </w:numPr>
        <w:shd w:val="clear" w:color="auto" w:fill="FFFFFF"/>
        <w:spacing w:before="60" w:after="100" w:afterAutospacing="1" w:line="240" w:lineRule="auto"/>
        <w:rPr>
          <w:rFonts w:ascii="Segoe UI" w:hAnsi="Segoe UI" w:cs="Segoe UI"/>
          <w:color w:val="091E42"/>
          <w:sz w:val="20"/>
          <w:szCs w:val="20"/>
        </w:rPr>
      </w:pPr>
      <w:r w:rsidRPr="00166BDE">
        <w:rPr>
          <w:rFonts w:ascii="Segoe UI" w:hAnsi="Segoe UI" w:cs="Segoe UI"/>
          <w:color w:val="091E42"/>
          <w:sz w:val="20"/>
          <w:szCs w:val="20"/>
        </w:rPr>
        <w:t>The guidance above can be used to decide which type of Initiative is most suitable</w:t>
      </w:r>
    </w:p>
    <w:p w14:paraId="0E4F8E3E" w14:textId="77777777"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p>
    <w:p w14:paraId="20E22BFA" w14:textId="77777777" w:rsidR="00574ED4" w:rsidRPr="00FE5D3C" w:rsidRDefault="00574ED4" w:rsidP="00FE5D3C">
      <w:pPr>
        <w:pStyle w:val="Heading1NumMS"/>
      </w:pPr>
      <w:bookmarkStart w:id="21" w:name="_Toc98314743"/>
      <w:r w:rsidRPr="00FE5D3C">
        <w:lastRenderedPageBreak/>
        <w:t>Policy Assignments</w:t>
      </w:r>
      <w:bookmarkEnd w:id="21"/>
    </w:p>
    <w:p w14:paraId="1FBDC6AD" w14:textId="04A1EFD9" w:rsidR="00574ED4"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166BDE">
        <w:rPr>
          <w:rFonts w:ascii="Segoe UI" w:hAnsi="Segoe UI" w:cs="Segoe UI"/>
          <w:color w:val="091E42"/>
          <w:sz w:val="20"/>
          <w:szCs w:val="20"/>
        </w:rPr>
        <w:t>There's a difference between Policy (Initiative) Definition </w:t>
      </w:r>
      <w:r w:rsidRPr="00166BDE">
        <w:rPr>
          <w:rFonts w:ascii="Segoe UI" w:hAnsi="Segoe UI" w:cs="Segoe UI"/>
          <w:color w:val="091E42"/>
          <w:sz w:val="20"/>
          <w:szCs w:val="20"/>
          <w:u w:val="single"/>
        </w:rPr>
        <w:t>creation</w:t>
      </w:r>
      <w:r w:rsidRPr="00166BDE">
        <w:rPr>
          <w:rFonts w:ascii="Segoe UI" w:hAnsi="Segoe UI" w:cs="Segoe UI"/>
          <w:color w:val="091E42"/>
          <w:sz w:val="20"/>
          <w:szCs w:val="20"/>
        </w:rPr>
        <w:t> and </w:t>
      </w:r>
      <w:r w:rsidRPr="00166BDE">
        <w:rPr>
          <w:rFonts w:ascii="Segoe UI" w:hAnsi="Segoe UI" w:cs="Segoe UI"/>
          <w:color w:val="091E42"/>
          <w:sz w:val="20"/>
          <w:szCs w:val="20"/>
          <w:u w:val="single"/>
        </w:rPr>
        <w:t>assignment</w:t>
      </w:r>
      <w:r w:rsidRPr="00166BDE">
        <w:rPr>
          <w:rFonts w:ascii="Segoe UI" w:hAnsi="Segoe UI" w:cs="Segoe UI"/>
          <w:color w:val="091E42"/>
          <w:sz w:val="20"/>
          <w:szCs w:val="20"/>
        </w:rPr>
        <w:t>. After creation, a Policy (Initiative) Definition is available for assignment, but the policy is not yet active. Only after assigning a policy, possibly with required parameters,</w:t>
      </w:r>
      <w:r w:rsidR="00674846">
        <w:rPr>
          <w:rFonts w:ascii="Segoe UI" w:hAnsi="Segoe UI" w:cs="Segoe UI"/>
          <w:color w:val="091E42"/>
          <w:sz w:val="20"/>
          <w:szCs w:val="20"/>
        </w:rPr>
        <w:t xml:space="preserve"> </w:t>
      </w:r>
      <w:r w:rsidRPr="00166BDE">
        <w:rPr>
          <w:rFonts w:ascii="Segoe UI" w:hAnsi="Segoe UI" w:cs="Segoe UI"/>
          <w:color w:val="091E42"/>
          <w:sz w:val="20"/>
          <w:szCs w:val="20"/>
        </w:rPr>
        <w:t>it becomes 'active'</w:t>
      </w:r>
      <w:r w:rsidR="00A178EB">
        <w:rPr>
          <w:rFonts w:ascii="Segoe UI" w:hAnsi="Segoe UI" w:cs="Segoe UI"/>
          <w:color w:val="091E42"/>
          <w:sz w:val="20"/>
          <w:szCs w:val="20"/>
        </w:rPr>
        <w:t xml:space="preserve"> for the specified scope</w:t>
      </w:r>
      <w:r w:rsidRPr="00166BDE">
        <w:rPr>
          <w:rFonts w:ascii="Segoe UI" w:hAnsi="Segoe UI" w:cs="Segoe UI"/>
          <w:color w:val="091E42"/>
          <w:sz w:val="20"/>
          <w:szCs w:val="20"/>
        </w:rPr>
        <w:t xml:space="preserve">. </w:t>
      </w:r>
      <w:r w:rsidR="00166BDE" w:rsidRPr="00166BDE">
        <w:rPr>
          <w:rFonts w:ascii="Segoe UI" w:hAnsi="Segoe UI" w:cs="Segoe UI"/>
          <w:color w:val="091E42"/>
          <w:sz w:val="20"/>
          <w:szCs w:val="20"/>
        </w:rPr>
        <w:t xml:space="preserve">When </w:t>
      </w:r>
      <w:r w:rsidR="00674846" w:rsidRPr="00166BDE">
        <w:rPr>
          <w:rFonts w:ascii="Segoe UI" w:hAnsi="Segoe UI" w:cs="Segoe UI"/>
          <w:color w:val="091E42"/>
          <w:sz w:val="20"/>
          <w:szCs w:val="20"/>
        </w:rPr>
        <w:t>set up</w:t>
      </w:r>
      <w:r w:rsidR="00166BDE" w:rsidRPr="00166BDE">
        <w:rPr>
          <w:rFonts w:ascii="Segoe UI" w:hAnsi="Segoe UI" w:cs="Segoe UI"/>
          <w:color w:val="091E42"/>
          <w:sz w:val="20"/>
          <w:szCs w:val="20"/>
        </w:rPr>
        <w:t xml:space="preserve"> correctly, a</w:t>
      </w:r>
      <w:r w:rsidRPr="00166BDE">
        <w:rPr>
          <w:rFonts w:ascii="Segoe UI" w:hAnsi="Segoe UI" w:cs="Segoe UI"/>
          <w:color w:val="091E42"/>
          <w:sz w:val="20"/>
          <w:szCs w:val="20"/>
        </w:rPr>
        <w:t xml:space="preserve"> Policy </w:t>
      </w:r>
      <w:r w:rsidR="00166BDE" w:rsidRPr="00166BDE">
        <w:rPr>
          <w:rFonts w:ascii="Segoe UI" w:hAnsi="Segoe UI" w:cs="Segoe UI"/>
          <w:color w:val="091E42"/>
          <w:sz w:val="20"/>
          <w:szCs w:val="20"/>
        </w:rPr>
        <w:t>Initiative d</w:t>
      </w:r>
      <w:r w:rsidRPr="00166BDE">
        <w:rPr>
          <w:rFonts w:ascii="Segoe UI" w:hAnsi="Segoe UI" w:cs="Segoe UI"/>
          <w:color w:val="091E42"/>
          <w:sz w:val="20"/>
          <w:szCs w:val="20"/>
        </w:rPr>
        <w:t>efinition can be assigned multiple times at different scope</w:t>
      </w:r>
      <w:r w:rsidR="00A178EB">
        <w:rPr>
          <w:rFonts w:ascii="Segoe UI" w:hAnsi="Segoe UI" w:cs="Segoe UI"/>
          <w:color w:val="091E42"/>
          <w:sz w:val="20"/>
          <w:szCs w:val="20"/>
        </w:rPr>
        <w:t>s</w:t>
      </w:r>
      <w:r w:rsidRPr="00166BDE">
        <w:rPr>
          <w:rFonts w:ascii="Segoe UI" w:hAnsi="Segoe UI" w:cs="Segoe UI"/>
          <w:color w:val="091E42"/>
          <w:sz w:val="20"/>
          <w:szCs w:val="20"/>
        </w:rPr>
        <w:t xml:space="preserve"> with different parameters.</w:t>
      </w:r>
    </w:p>
    <w:p w14:paraId="537AF7C0" w14:textId="1454FF3A" w:rsidR="00F6304A" w:rsidRPr="00F6304A" w:rsidRDefault="00F6304A" w:rsidP="00F6304A">
      <w:pPr>
        <w:pStyle w:val="Heading3NumMS"/>
      </w:pPr>
      <w:r>
        <w:t>Example</w:t>
      </w:r>
    </w:p>
    <w:p w14:paraId="4E7B9ECF" w14:textId="3BE77F55" w:rsidR="00574ED4" w:rsidRDefault="00A178EB" w:rsidP="00574ED4">
      <w:pPr>
        <w:pStyle w:val="NormalWeb"/>
        <w:shd w:val="clear" w:color="auto" w:fill="FFFFFF"/>
        <w:spacing w:before="180" w:beforeAutospacing="0" w:after="0" w:afterAutospacing="0"/>
        <w:rPr>
          <w:rFonts w:ascii="Segoe UI" w:hAnsi="Segoe UI" w:cs="Segoe UI"/>
          <w:color w:val="091E42"/>
          <w:sz w:val="20"/>
          <w:szCs w:val="20"/>
        </w:rPr>
      </w:pPr>
      <w:r>
        <w:rPr>
          <w:rFonts w:ascii="Segoe UI" w:hAnsi="Segoe UI" w:cs="Segoe UI"/>
          <w:color w:val="091E42"/>
          <w:sz w:val="20"/>
          <w:szCs w:val="20"/>
        </w:rPr>
        <w:t xml:space="preserve">In my </w:t>
      </w:r>
      <w:r w:rsidR="00FA452A">
        <w:rPr>
          <w:rFonts w:ascii="Segoe UI" w:hAnsi="Segoe UI" w:cs="Segoe UI"/>
          <w:color w:val="091E42"/>
          <w:sz w:val="20"/>
          <w:szCs w:val="20"/>
        </w:rPr>
        <w:t xml:space="preserve">previous </w:t>
      </w:r>
      <w:r>
        <w:rPr>
          <w:rFonts w:ascii="Segoe UI" w:hAnsi="Segoe UI" w:cs="Segoe UI"/>
          <w:color w:val="091E42"/>
          <w:sz w:val="20"/>
          <w:szCs w:val="20"/>
        </w:rPr>
        <w:t>example</w:t>
      </w:r>
      <w:r w:rsidR="00FA452A">
        <w:rPr>
          <w:rFonts w:ascii="Segoe UI" w:hAnsi="Segoe UI" w:cs="Segoe UI"/>
          <w:color w:val="091E42"/>
          <w:sz w:val="20"/>
          <w:szCs w:val="20"/>
        </w:rPr>
        <w:t>s</w:t>
      </w:r>
      <w:r>
        <w:rPr>
          <w:rFonts w:ascii="Segoe UI" w:hAnsi="Segoe UI" w:cs="Segoe UI"/>
          <w:color w:val="091E42"/>
          <w:sz w:val="20"/>
          <w:szCs w:val="20"/>
        </w:rPr>
        <w:t xml:space="preserve">, </w:t>
      </w:r>
      <w:r w:rsidR="00574ED4" w:rsidRPr="00166BDE">
        <w:rPr>
          <w:rFonts w:ascii="Segoe UI" w:hAnsi="Segoe UI" w:cs="Segoe UI"/>
          <w:color w:val="091E42"/>
          <w:sz w:val="20"/>
          <w:szCs w:val="20"/>
        </w:rPr>
        <w:t xml:space="preserve">Policy (Initiative) </w:t>
      </w:r>
      <w:r w:rsidR="00166BDE" w:rsidRPr="00166BDE">
        <w:rPr>
          <w:rFonts w:ascii="Segoe UI" w:hAnsi="Segoe UI" w:cs="Segoe UI"/>
          <w:color w:val="091E42"/>
          <w:sz w:val="20"/>
          <w:szCs w:val="20"/>
        </w:rPr>
        <w:t>d</w:t>
      </w:r>
      <w:r w:rsidR="00574ED4" w:rsidRPr="00166BDE">
        <w:rPr>
          <w:rFonts w:ascii="Segoe UI" w:hAnsi="Segoe UI" w:cs="Segoe UI"/>
          <w:color w:val="091E42"/>
          <w:sz w:val="20"/>
          <w:szCs w:val="20"/>
        </w:rPr>
        <w:t>efinitions all use the prefix '</w:t>
      </w:r>
      <w:r w:rsidR="00FE5D3C" w:rsidRPr="00166BDE">
        <w:rPr>
          <w:rFonts w:ascii="Segoe UI" w:hAnsi="Segoe UI" w:cs="Segoe UI"/>
          <w:color w:val="091E42"/>
          <w:sz w:val="20"/>
          <w:szCs w:val="20"/>
        </w:rPr>
        <w:t>CTO</w:t>
      </w:r>
      <w:r w:rsidR="00574ED4" w:rsidRPr="00166BDE">
        <w:rPr>
          <w:rFonts w:ascii="Segoe UI" w:hAnsi="Segoe UI" w:cs="Segoe UI"/>
          <w:color w:val="091E42"/>
          <w:sz w:val="20"/>
          <w:szCs w:val="20"/>
        </w:rPr>
        <w:t xml:space="preserve">', but since there can be multiple policy assignments at different scopes, a different prefix </w:t>
      </w:r>
      <w:r w:rsidR="00166BDE">
        <w:rPr>
          <w:rFonts w:ascii="Segoe UI" w:hAnsi="Segoe UI" w:cs="Segoe UI"/>
          <w:color w:val="091E42"/>
          <w:sz w:val="20"/>
          <w:szCs w:val="20"/>
        </w:rPr>
        <w:t>can</w:t>
      </w:r>
      <w:r w:rsidR="00574ED4" w:rsidRPr="00166BDE">
        <w:rPr>
          <w:rFonts w:ascii="Segoe UI" w:hAnsi="Segoe UI" w:cs="Segoe UI"/>
          <w:color w:val="091E42"/>
          <w:sz w:val="20"/>
          <w:szCs w:val="20"/>
        </w:rPr>
        <w:t xml:space="preserve"> be used for different scopes</w:t>
      </w:r>
      <w:r w:rsidR="00F97E70">
        <w:rPr>
          <w:rFonts w:ascii="Segoe UI" w:hAnsi="Segoe UI" w:cs="Segoe UI"/>
          <w:color w:val="091E42"/>
          <w:sz w:val="20"/>
          <w:szCs w:val="20"/>
        </w:rPr>
        <w:t>. Consider the example below: the diagnostic Policy Definitions are grouped in the ‘CTO – Foundation Diagnostics v1’ Policy Initiative definition. The Policy Initiative definition ‘CTO – Foundation Diagnostics v1’ is then assigned multiples times at different Management Group scopes, using a different prefix</w:t>
      </w:r>
      <w:r w:rsidR="0042199A">
        <w:rPr>
          <w:rFonts w:ascii="Segoe UI" w:hAnsi="Segoe UI" w:cs="Segoe UI"/>
          <w:color w:val="091E42"/>
          <w:sz w:val="20"/>
          <w:szCs w:val="20"/>
        </w:rPr>
        <w:t xml:space="preserve"> and different parameter values</w:t>
      </w:r>
      <w:r w:rsidR="00F97E70">
        <w:rPr>
          <w:rFonts w:ascii="Segoe UI" w:hAnsi="Segoe UI" w:cs="Segoe UI"/>
          <w:color w:val="091E42"/>
          <w:sz w:val="20"/>
          <w:szCs w:val="20"/>
        </w:rPr>
        <w:t>.</w:t>
      </w:r>
    </w:p>
    <w:p w14:paraId="2C758BA3" w14:textId="79DB0BCE" w:rsidR="00F97E70" w:rsidRDefault="00427304" w:rsidP="00F97E70">
      <w:pPr>
        <w:pStyle w:val="NormalWeb"/>
        <w:keepNext/>
        <w:shd w:val="clear" w:color="auto" w:fill="FFFFFF"/>
        <w:spacing w:before="180" w:beforeAutospacing="0" w:after="0" w:afterAutospacing="0"/>
      </w:pPr>
      <w:r w:rsidRPr="00427304">
        <w:rPr>
          <w:noProof/>
        </w:rPr>
        <w:drawing>
          <wp:inline distT="0" distB="0" distL="0" distR="0" wp14:anchorId="6360C4C9" wp14:editId="3EDCB7EB">
            <wp:extent cx="6646545" cy="2981325"/>
            <wp:effectExtent l="0" t="0" r="190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0"/>
                    <a:stretch>
                      <a:fillRect/>
                    </a:stretch>
                  </pic:blipFill>
                  <pic:spPr>
                    <a:xfrm>
                      <a:off x="0" y="0"/>
                      <a:ext cx="6646545" cy="2981325"/>
                    </a:xfrm>
                    <a:prstGeom prst="rect">
                      <a:avLst/>
                    </a:prstGeom>
                  </pic:spPr>
                </pic:pic>
              </a:graphicData>
            </a:graphic>
          </wp:inline>
        </w:drawing>
      </w:r>
    </w:p>
    <w:p w14:paraId="1B1D899D" w14:textId="1D5B357D" w:rsidR="00166BDE" w:rsidRDefault="00F97E70" w:rsidP="00F97E70">
      <w:pPr>
        <w:pStyle w:val="Caption"/>
        <w:rPr>
          <w:rFonts w:ascii="Segoe UI" w:hAnsi="Segoe UI" w:cs="Segoe UI"/>
          <w:color w:val="091E42"/>
          <w:sz w:val="20"/>
          <w:szCs w:val="20"/>
        </w:rPr>
      </w:pPr>
      <w:r>
        <w:t xml:space="preserve">Figure </w:t>
      </w:r>
      <w:r>
        <w:fldChar w:fldCharType="begin"/>
      </w:r>
      <w:r>
        <w:instrText xml:space="preserve"> SEQ Figure \* ARABIC </w:instrText>
      </w:r>
      <w:r>
        <w:fldChar w:fldCharType="separate"/>
      </w:r>
      <w:r w:rsidR="00240801">
        <w:rPr>
          <w:noProof/>
        </w:rPr>
        <w:t>4</w:t>
      </w:r>
      <w:r>
        <w:fldChar w:fldCharType="end"/>
      </w:r>
      <w:r>
        <w:t xml:space="preserve"> - Example policy assignments</w:t>
      </w:r>
    </w:p>
    <w:p w14:paraId="4F9D7A86" w14:textId="2621B07D" w:rsidR="00166BDE" w:rsidRDefault="00C94309" w:rsidP="00574ED4">
      <w:pPr>
        <w:pStyle w:val="NormalWeb"/>
        <w:shd w:val="clear" w:color="auto" w:fill="FFFFFF"/>
        <w:spacing w:before="180" w:beforeAutospacing="0" w:after="0" w:afterAutospacing="0"/>
        <w:rPr>
          <w:rFonts w:ascii="Segoe UI" w:hAnsi="Segoe UI" w:cs="Segoe UI"/>
          <w:color w:val="091E42"/>
          <w:sz w:val="20"/>
          <w:szCs w:val="20"/>
        </w:rPr>
      </w:pPr>
      <w:r>
        <w:rPr>
          <w:rFonts w:ascii="Segoe UI" w:hAnsi="Segoe UI" w:cs="Segoe UI"/>
          <w:color w:val="091E42"/>
          <w:sz w:val="20"/>
          <w:szCs w:val="20"/>
        </w:rPr>
        <w:t xml:space="preserve">In the Policy compliance </w:t>
      </w:r>
      <w:r w:rsidR="009C6BB3">
        <w:rPr>
          <w:rFonts w:ascii="Segoe UI" w:hAnsi="Segoe UI" w:cs="Segoe UI"/>
          <w:color w:val="091E42"/>
          <w:sz w:val="20"/>
          <w:szCs w:val="20"/>
        </w:rPr>
        <w:t>dashboard,</w:t>
      </w:r>
      <w:r>
        <w:rPr>
          <w:rFonts w:ascii="Segoe UI" w:hAnsi="Segoe UI" w:cs="Segoe UI"/>
          <w:color w:val="091E42"/>
          <w:sz w:val="20"/>
          <w:szCs w:val="20"/>
        </w:rPr>
        <w:t xml:space="preserve"> you will see</w:t>
      </w:r>
      <w:r w:rsidR="009C6BB3">
        <w:rPr>
          <w:rFonts w:ascii="Segoe UI" w:hAnsi="Segoe UI" w:cs="Segoe UI"/>
          <w:color w:val="091E42"/>
          <w:sz w:val="20"/>
          <w:szCs w:val="20"/>
        </w:rPr>
        <w:t xml:space="preserve"> something like this:</w:t>
      </w:r>
    </w:p>
    <w:p w14:paraId="0707A9CC" w14:textId="3EDC9CB7" w:rsidR="00574ED4" w:rsidRDefault="009C6BB3" w:rsidP="00900F8F">
      <w:pPr>
        <w:pStyle w:val="NormalWeb"/>
        <w:shd w:val="clear" w:color="auto" w:fill="FFFFFF"/>
        <w:spacing w:before="180" w:beforeAutospacing="0" w:after="0" w:afterAutospacing="0"/>
        <w:rPr>
          <w:rFonts w:ascii="Segoe UI" w:hAnsi="Segoe UI" w:cs="Segoe UI"/>
          <w:color w:val="091E42"/>
          <w:sz w:val="20"/>
          <w:szCs w:val="20"/>
        </w:rPr>
      </w:pPr>
      <w:r>
        <w:rPr>
          <w:noProof/>
        </w:rPr>
        <w:drawing>
          <wp:inline distT="0" distB="0" distL="0" distR="0" wp14:anchorId="0FD81BAB" wp14:editId="40B8D78E">
            <wp:extent cx="6646545" cy="913130"/>
            <wp:effectExtent l="0" t="0" r="1905"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6646545" cy="913130"/>
                    </a:xfrm>
                    <a:prstGeom prst="rect">
                      <a:avLst/>
                    </a:prstGeom>
                  </pic:spPr>
                </pic:pic>
              </a:graphicData>
            </a:graphic>
          </wp:inline>
        </w:drawing>
      </w:r>
    </w:p>
    <w:p w14:paraId="3074E429" w14:textId="08786C8E" w:rsidR="0055204B" w:rsidRDefault="0055204B">
      <w:pPr>
        <w:rPr>
          <w:rFonts w:ascii="Segoe UI" w:eastAsia="Times New Roman" w:hAnsi="Segoe UI" w:cs="Segoe UI"/>
          <w:color w:val="091E42"/>
          <w:sz w:val="20"/>
          <w:szCs w:val="20"/>
          <w:lang w:eastAsia="en-US"/>
        </w:rPr>
      </w:pPr>
      <w:r>
        <w:rPr>
          <w:rFonts w:ascii="Segoe UI" w:hAnsi="Segoe UI" w:cs="Segoe UI"/>
          <w:color w:val="091E42"/>
          <w:sz w:val="20"/>
          <w:szCs w:val="20"/>
        </w:rPr>
        <w:br w:type="page"/>
      </w:r>
    </w:p>
    <w:p w14:paraId="0EE93963" w14:textId="58DAE687" w:rsidR="0055204B" w:rsidRDefault="0055204B" w:rsidP="00900F8F">
      <w:pPr>
        <w:pStyle w:val="NormalWeb"/>
        <w:shd w:val="clear" w:color="auto" w:fill="FFFFFF"/>
        <w:spacing w:before="180" w:beforeAutospacing="0" w:after="0" w:afterAutospacing="0"/>
        <w:rPr>
          <w:rFonts w:ascii="Segoe UI" w:hAnsi="Segoe UI" w:cs="Segoe UI"/>
          <w:color w:val="091E42"/>
          <w:sz w:val="20"/>
          <w:szCs w:val="20"/>
        </w:rPr>
      </w:pPr>
    </w:p>
    <w:p w14:paraId="60CAAD38" w14:textId="2E07BC13" w:rsidR="006967FE" w:rsidRDefault="002D2822" w:rsidP="00900F8F">
      <w:pPr>
        <w:pStyle w:val="NormalWeb"/>
        <w:shd w:val="clear" w:color="auto" w:fill="FFFFFF"/>
        <w:spacing w:before="180" w:beforeAutospacing="0" w:after="0" w:afterAutospacing="0"/>
        <w:rPr>
          <w:rFonts w:ascii="Segoe UI" w:hAnsi="Segoe UI" w:cs="Segoe UI"/>
          <w:color w:val="091E42"/>
          <w:sz w:val="20"/>
          <w:szCs w:val="20"/>
        </w:rPr>
      </w:pPr>
      <w:r>
        <w:rPr>
          <w:rFonts w:ascii="Segoe UI" w:hAnsi="Segoe UI" w:cs="Segoe UI"/>
          <w:color w:val="091E42"/>
          <w:sz w:val="20"/>
          <w:szCs w:val="20"/>
        </w:rPr>
        <w:t>The naming convention of Policy Assignments is very similar to the</w:t>
      </w:r>
      <w:r w:rsidR="00E76D92">
        <w:rPr>
          <w:rFonts w:ascii="Segoe UI" w:hAnsi="Segoe UI" w:cs="Segoe UI"/>
          <w:color w:val="091E42"/>
          <w:sz w:val="20"/>
          <w:szCs w:val="20"/>
        </w:rPr>
        <w:t xml:space="preserve"> Policy Initiative convention. Difference being the option to use a different prefix and the </w:t>
      </w:r>
      <w:r w:rsidR="00654A3B">
        <w:rPr>
          <w:rFonts w:ascii="Segoe UI" w:hAnsi="Segoe UI" w:cs="Segoe UI"/>
          <w:color w:val="091E42"/>
          <w:sz w:val="20"/>
          <w:szCs w:val="20"/>
        </w:rPr>
        <w:t>limit of 24 characters for the assignment ‘name’ property.</w:t>
      </w:r>
    </w:p>
    <w:tbl>
      <w:tblPr>
        <w:tblStyle w:val="GridTable4-Accent1"/>
        <w:tblpPr w:leftFromText="141" w:rightFromText="141" w:vertAnchor="text" w:horzAnchor="margin" w:tblpY="32"/>
        <w:tblW w:w="10485" w:type="dxa"/>
        <w:tblLook w:val="04A0" w:firstRow="1" w:lastRow="0" w:firstColumn="1" w:lastColumn="0" w:noHBand="0" w:noVBand="1"/>
      </w:tblPr>
      <w:tblGrid>
        <w:gridCol w:w="2119"/>
        <w:gridCol w:w="4252"/>
        <w:gridCol w:w="4114"/>
      </w:tblGrid>
      <w:tr w:rsidR="006967FE" w:rsidRPr="00E0735E" w14:paraId="0EDA8C78" w14:textId="77777777" w:rsidTr="00654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1DF05D67" w14:textId="77777777" w:rsidR="006967FE" w:rsidRPr="00256EE4" w:rsidRDefault="006967FE" w:rsidP="006967FE">
            <w:pPr>
              <w:rPr>
                <w:rFonts w:ascii="Times New Roman" w:hAnsi="Times New Roman" w:cs="Times New Roman"/>
                <w:b w:val="0"/>
                <w:bCs w:val="0"/>
                <w:sz w:val="18"/>
                <w:szCs w:val="18"/>
              </w:rPr>
            </w:pPr>
            <w:r w:rsidRPr="00256EE4">
              <w:rPr>
                <w:sz w:val="18"/>
                <w:szCs w:val="18"/>
              </w:rPr>
              <w:t>Property</w:t>
            </w:r>
          </w:p>
        </w:tc>
        <w:tc>
          <w:tcPr>
            <w:tcW w:w="4252" w:type="dxa"/>
            <w:hideMark/>
          </w:tcPr>
          <w:p w14:paraId="293BFF3A" w14:textId="77777777" w:rsidR="006967FE" w:rsidRPr="00256EE4" w:rsidRDefault="006967FE" w:rsidP="006967FE">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Standard</w:t>
            </w:r>
          </w:p>
        </w:tc>
        <w:tc>
          <w:tcPr>
            <w:tcW w:w="4114" w:type="dxa"/>
            <w:hideMark/>
          </w:tcPr>
          <w:p w14:paraId="7DBB207E" w14:textId="77777777" w:rsidR="006967FE" w:rsidRPr="00256EE4" w:rsidRDefault="006967FE" w:rsidP="006967FE">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6EE4">
              <w:rPr>
                <w:sz w:val="18"/>
                <w:szCs w:val="18"/>
              </w:rPr>
              <w:t>Example(s)</w:t>
            </w:r>
          </w:p>
        </w:tc>
      </w:tr>
      <w:tr w:rsidR="006967FE" w:rsidRPr="00E0735E" w14:paraId="62230372" w14:textId="77777777" w:rsidTr="00654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714B9375" w14:textId="77777777" w:rsidR="006967FE" w:rsidRDefault="006967FE" w:rsidP="006967FE">
            <w:pPr>
              <w:rPr>
                <w:b w:val="0"/>
                <w:bCs w:val="0"/>
                <w:sz w:val="18"/>
                <w:szCs w:val="18"/>
              </w:rPr>
            </w:pPr>
            <w:r w:rsidRPr="0090058A">
              <w:rPr>
                <w:sz w:val="18"/>
                <w:szCs w:val="18"/>
              </w:rPr>
              <w:t>Name</w:t>
            </w:r>
          </w:p>
          <w:p w14:paraId="7B64F4B9" w14:textId="77777777" w:rsidR="006967FE" w:rsidRPr="0090058A" w:rsidRDefault="006967FE" w:rsidP="006967FE">
            <w:pPr>
              <w:rPr>
                <w:sz w:val="18"/>
                <w:szCs w:val="18"/>
              </w:rPr>
            </w:pPr>
            <w:r w:rsidRPr="0090058A">
              <w:rPr>
                <w:rFonts w:ascii="Segoe UI" w:hAnsi="Segoe UI" w:cs="Segoe UI"/>
                <w:color w:val="333333"/>
                <w:sz w:val="18"/>
                <w:szCs w:val="18"/>
              </w:rPr>
              <w:t xml:space="preserve">(max. </w:t>
            </w:r>
            <w:r>
              <w:rPr>
                <w:rFonts w:ascii="Segoe UI" w:hAnsi="Segoe UI" w:cs="Segoe UI"/>
                <w:color w:val="333333"/>
                <w:sz w:val="18"/>
                <w:szCs w:val="18"/>
              </w:rPr>
              <w:t>2</w:t>
            </w:r>
            <w:r w:rsidRPr="0090058A">
              <w:rPr>
                <w:rFonts w:ascii="Segoe UI" w:hAnsi="Segoe UI" w:cs="Segoe UI"/>
                <w:color w:val="333333"/>
                <w:sz w:val="18"/>
                <w:szCs w:val="18"/>
              </w:rPr>
              <w:t>4 char)</w:t>
            </w:r>
          </w:p>
        </w:tc>
        <w:tc>
          <w:tcPr>
            <w:tcW w:w="4252" w:type="dxa"/>
            <w:hideMark/>
          </w:tcPr>
          <w:p w14:paraId="6B0D5BE9" w14:textId="1658F5B5" w:rsidR="006967FE" w:rsidRPr="0090058A" w:rsidRDefault="00954B16" w:rsidP="006967F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&lt;prefix&gt;</w:t>
            </w:r>
            <w:r w:rsidR="006967FE" w:rsidRPr="0090058A">
              <w:rPr>
                <w:sz w:val="18"/>
                <w:szCs w:val="18"/>
              </w:rPr>
              <w:t>-&lt;scope/service&gt;-v&lt;major version&gt;</w:t>
            </w:r>
          </w:p>
        </w:tc>
        <w:tc>
          <w:tcPr>
            <w:tcW w:w="4114" w:type="dxa"/>
            <w:hideMark/>
          </w:tcPr>
          <w:p w14:paraId="7A8BD979" w14:textId="5193757B" w:rsidR="006967FE" w:rsidRPr="0090058A" w:rsidRDefault="006967FE" w:rsidP="006967F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cto-keyvault-v1</w:t>
            </w:r>
            <w:r w:rsidRPr="0090058A">
              <w:rPr>
                <w:rFonts w:ascii="Segoe UI" w:hAnsi="Segoe UI" w:cs="Segoe UI"/>
                <w:color w:val="091E42"/>
                <w:sz w:val="18"/>
                <w:szCs w:val="18"/>
              </w:rPr>
              <w:br/>
            </w:r>
            <w:r w:rsidR="005C317F">
              <w:rPr>
                <w:rFonts w:ascii="Segoe UI" w:hAnsi="Segoe UI" w:cs="Segoe UI"/>
                <w:color w:val="091E42"/>
                <w:sz w:val="18"/>
                <w:szCs w:val="18"/>
              </w:rPr>
              <w:t>emea</w:t>
            </w:r>
            <w:r w:rsidRPr="0090058A">
              <w:rPr>
                <w:rFonts w:ascii="Segoe UI" w:hAnsi="Segoe UI" w:cs="Segoe UI"/>
                <w:color w:val="091E42"/>
                <w:sz w:val="18"/>
                <w:szCs w:val="18"/>
              </w:rPr>
              <w:t>-platform-v1</w:t>
            </w:r>
            <w:r w:rsidRPr="0090058A">
              <w:rPr>
                <w:rFonts w:ascii="Segoe UI" w:hAnsi="Segoe UI" w:cs="Segoe UI"/>
                <w:color w:val="091E42"/>
                <w:sz w:val="18"/>
                <w:szCs w:val="18"/>
              </w:rPr>
              <w:br/>
            </w:r>
            <w:r w:rsidR="005C317F">
              <w:rPr>
                <w:rFonts w:ascii="Segoe UI" w:hAnsi="Segoe UI" w:cs="Segoe UI"/>
                <w:color w:val="091E42"/>
                <w:sz w:val="18"/>
                <w:szCs w:val="18"/>
              </w:rPr>
              <w:t>apac</w:t>
            </w:r>
            <w:r w:rsidRPr="0090058A">
              <w:rPr>
                <w:rFonts w:ascii="Segoe UI" w:hAnsi="Segoe UI" w:cs="Segoe UI"/>
                <w:color w:val="091E42"/>
                <w:sz w:val="18"/>
                <w:szCs w:val="18"/>
              </w:rPr>
              <w:t>-linux-gc-v1</w:t>
            </w:r>
            <w:r w:rsidRPr="0090058A">
              <w:rPr>
                <w:rFonts w:ascii="Segoe UI" w:hAnsi="Segoe UI" w:cs="Segoe UI"/>
                <w:color w:val="091E42"/>
                <w:sz w:val="18"/>
                <w:szCs w:val="18"/>
              </w:rPr>
              <w:br/>
              <w:t>cto-windows-gc-v1</w:t>
            </w:r>
          </w:p>
        </w:tc>
      </w:tr>
      <w:tr w:rsidR="006967FE" w:rsidRPr="00E0735E" w14:paraId="66A577E4" w14:textId="77777777" w:rsidTr="00654A3B">
        <w:tc>
          <w:tcPr>
            <w:cnfStyle w:val="001000000000" w:firstRow="0" w:lastRow="0" w:firstColumn="1" w:lastColumn="0" w:oddVBand="0" w:evenVBand="0" w:oddHBand="0" w:evenHBand="0" w:firstRowFirstColumn="0" w:firstRowLastColumn="0" w:lastRowFirstColumn="0" w:lastRowLastColumn="0"/>
            <w:tcW w:w="2119" w:type="dxa"/>
            <w:hideMark/>
          </w:tcPr>
          <w:p w14:paraId="74481C6E" w14:textId="77777777" w:rsidR="006967FE" w:rsidRDefault="006967FE" w:rsidP="006967FE">
            <w:pPr>
              <w:rPr>
                <w:b w:val="0"/>
                <w:bCs w:val="0"/>
                <w:sz w:val="18"/>
                <w:szCs w:val="18"/>
              </w:rPr>
            </w:pPr>
            <w:r w:rsidRPr="0090058A">
              <w:rPr>
                <w:sz w:val="18"/>
                <w:szCs w:val="18"/>
              </w:rPr>
              <w:t>displayName</w:t>
            </w:r>
          </w:p>
          <w:p w14:paraId="0D779702" w14:textId="77777777" w:rsidR="006967FE" w:rsidRPr="0090058A" w:rsidRDefault="006967FE" w:rsidP="006967FE">
            <w:pPr>
              <w:rPr>
                <w:sz w:val="18"/>
                <w:szCs w:val="18"/>
              </w:rPr>
            </w:pPr>
            <w:r w:rsidRPr="0090058A">
              <w:rPr>
                <w:rFonts w:ascii="Segoe UI" w:hAnsi="Segoe UI" w:cs="Segoe UI"/>
                <w:color w:val="333333"/>
                <w:sz w:val="18"/>
                <w:szCs w:val="18"/>
              </w:rPr>
              <w:t xml:space="preserve">(max. </w:t>
            </w:r>
            <w:r>
              <w:rPr>
                <w:rFonts w:ascii="Segoe UI" w:hAnsi="Segoe UI" w:cs="Segoe UI"/>
                <w:color w:val="333333"/>
                <w:sz w:val="18"/>
                <w:szCs w:val="18"/>
              </w:rPr>
              <w:t>128</w:t>
            </w:r>
            <w:r w:rsidRPr="0090058A">
              <w:rPr>
                <w:rFonts w:ascii="Segoe UI" w:hAnsi="Segoe UI" w:cs="Segoe UI"/>
                <w:color w:val="333333"/>
                <w:sz w:val="18"/>
                <w:szCs w:val="18"/>
              </w:rPr>
              <w:t xml:space="preserve"> char)</w:t>
            </w:r>
          </w:p>
        </w:tc>
        <w:tc>
          <w:tcPr>
            <w:tcW w:w="4252" w:type="dxa"/>
            <w:hideMark/>
          </w:tcPr>
          <w:p w14:paraId="3FE8E2B2" w14:textId="174AC1EE" w:rsidR="006967FE" w:rsidRPr="0090058A" w:rsidRDefault="00954B16" w:rsidP="006967F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&lt;prefix&gt;</w:t>
            </w:r>
            <w:r w:rsidR="006967FE" w:rsidRPr="0090058A">
              <w:rPr>
                <w:sz w:val="18"/>
                <w:szCs w:val="18"/>
              </w:rPr>
              <w:t xml:space="preserve"> - &lt;scope/service&gt; v&lt;major version&gt;</w:t>
            </w:r>
          </w:p>
        </w:tc>
        <w:tc>
          <w:tcPr>
            <w:tcW w:w="4114" w:type="dxa"/>
            <w:hideMark/>
          </w:tcPr>
          <w:p w14:paraId="644D9EA1" w14:textId="77777777" w:rsidR="006967FE" w:rsidRDefault="006967FE" w:rsidP="006967F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CTO - Key Vault v1</w:t>
            </w:r>
          </w:p>
          <w:p w14:paraId="10CB69C5" w14:textId="77777777" w:rsidR="006967FE" w:rsidRPr="0090058A" w:rsidRDefault="006967FE" w:rsidP="006967F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Pr>
                <w:rFonts w:ascii="Segoe UI" w:hAnsi="Segoe UI" w:cs="Segoe UI"/>
                <w:color w:val="091E42"/>
                <w:sz w:val="18"/>
                <w:szCs w:val="18"/>
              </w:rPr>
              <w:t>CTO – Platform v1</w:t>
            </w:r>
          </w:p>
        </w:tc>
      </w:tr>
      <w:tr w:rsidR="006967FE" w:rsidRPr="00E0735E" w14:paraId="7A5B2EB0" w14:textId="77777777" w:rsidTr="00654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14:paraId="74F5510C" w14:textId="77777777" w:rsidR="006967FE" w:rsidRDefault="006967FE" w:rsidP="006967FE">
            <w:pPr>
              <w:rPr>
                <w:b w:val="0"/>
                <w:bCs w:val="0"/>
                <w:sz w:val="18"/>
                <w:szCs w:val="18"/>
              </w:rPr>
            </w:pPr>
            <w:r w:rsidRPr="0090058A">
              <w:rPr>
                <w:sz w:val="18"/>
                <w:szCs w:val="18"/>
              </w:rPr>
              <w:t>Description</w:t>
            </w:r>
          </w:p>
          <w:p w14:paraId="023336CB" w14:textId="77777777" w:rsidR="006967FE" w:rsidRPr="0090058A" w:rsidRDefault="006967FE" w:rsidP="006967FE">
            <w:pPr>
              <w:rPr>
                <w:sz w:val="18"/>
                <w:szCs w:val="18"/>
              </w:rPr>
            </w:pPr>
            <w:r w:rsidRPr="0090058A">
              <w:rPr>
                <w:rFonts w:ascii="Segoe UI" w:hAnsi="Segoe UI" w:cs="Segoe UI"/>
                <w:color w:val="333333"/>
                <w:sz w:val="18"/>
                <w:szCs w:val="18"/>
              </w:rPr>
              <w:t xml:space="preserve">(max. </w:t>
            </w:r>
            <w:r>
              <w:rPr>
                <w:rFonts w:ascii="Segoe UI" w:hAnsi="Segoe UI" w:cs="Segoe UI"/>
                <w:color w:val="333333"/>
                <w:sz w:val="18"/>
                <w:szCs w:val="18"/>
              </w:rPr>
              <w:t>256</w:t>
            </w:r>
            <w:r w:rsidRPr="0090058A">
              <w:rPr>
                <w:rFonts w:ascii="Segoe UI" w:hAnsi="Segoe UI" w:cs="Segoe UI"/>
                <w:color w:val="333333"/>
                <w:sz w:val="18"/>
                <w:szCs w:val="18"/>
              </w:rPr>
              <w:t xml:space="preserve"> char)</w:t>
            </w:r>
          </w:p>
        </w:tc>
        <w:tc>
          <w:tcPr>
            <w:tcW w:w="4252" w:type="dxa"/>
            <w:hideMark/>
          </w:tcPr>
          <w:p w14:paraId="01C9BFEC" w14:textId="77777777" w:rsidR="006967FE" w:rsidRPr="0090058A" w:rsidRDefault="006967FE" w:rsidP="006967FE">
            <w:pPr>
              <w:cnfStyle w:val="000000100000" w:firstRow="0" w:lastRow="0" w:firstColumn="0" w:lastColumn="0" w:oddVBand="0" w:evenVBand="0" w:oddHBand="1" w:evenHBand="0" w:firstRowFirstColumn="0" w:firstRowLastColumn="0" w:lastRowFirstColumn="0" w:lastRowLastColumn="0"/>
              <w:rPr>
                <w:sz w:val="18"/>
                <w:szCs w:val="18"/>
              </w:rPr>
            </w:pPr>
            <w:r>
              <w:rPr>
                <w:color w:val="333333"/>
                <w:sz w:val="18"/>
                <w:szCs w:val="18"/>
              </w:rPr>
              <w:t xml:space="preserve">States the scope </w:t>
            </w:r>
            <w:r w:rsidRPr="0090058A">
              <w:rPr>
                <w:color w:val="333333"/>
                <w:sz w:val="18"/>
                <w:szCs w:val="18"/>
              </w:rPr>
              <w:t xml:space="preserve">the Policy Initiative </w:t>
            </w:r>
            <w:r>
              <w:rPr>
                <w:color w:val="333333"/>
                <w:sz w:val="18"/>
                <w:szCs w:val="18"/>
              </w:rPr>
              <w:t>applies to (for example Azure Service or platform service)</w:t>
            </w:r>
          </w:p>
        </w:tc>
        <w:tc>
          <w:tcPr>
            <w:tcW w:w="4114" w:type="dxa"/>
            <w:hideMark/>
          </w:tcPr>
          <w:p w14:paraId="33D480BA" w14:textId="77777777" w:rsidR="006967FE" w:rsidRPr="0090058A" w:rsidRDefault="006967FE" w:rsidP="006967F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91E42"/>
                <w:sz w:val="18"/>
                <w:szCs w:val="18"/>
                <w:lang w:eastAsia="en-US"/>
              </w:rPr>
            </w:pPr>
            <w:r w:rsidRPr="0090058A">
              <w:rPr>
                <w:rFonts w:ascii="Segoe UI" w:eastAsia="Times New Roman" w:hAnsi="Segoe UI" w:cs="Segoe UI"/>
                <w:color w:val="091E42"/>
                <w:sz w:val="18"/>
                <w:szCs w:val="18"/>
                <w:lang w:eastAsia="en-US"/>
              </w:rPr>
              <w:t>This Policy Set bundles all Policy Definitions for the Azure Key Vault Service</w:t>
            </w:r>
          </w:p>
        </w:tc>
      </w:tr>
    </w:tbl>
    <w:p w14:paraId="51EC000A" w14:textId="16E57BF3" w:rsidR="006967FE" w:rsidRDefault="006967FE" w:rsidP="00900F8F">
      <w:pPr>
        <w:pStyle w:val="NormalWeb"/>
        <w:shd w:val="clear" w:color="auto" w:fill="FFFFFF"/>
        <w:spacing w:before="180" w:beforeAutospacing="0" w:after="0" w:afterAutospacing="0"/>
        <w:rPr>
          <w:rFonts w:ascii="Segoe UI" w:hAnsi="Segoe UI" w:cs="Segoe UI"/>
          <w:color w:val="091E42"/>
          <w:sz w:val="20"/>
          <w:szCs w:val="20"/>
        </w:rPr>
      </w:pPr>
    </w:p>
    <w:tbl>
      <w:tblPr>
        <w:tblStyle w:val="GridTable4-Accent1"/>
        <w:tblpPr w:leftFromText="141" w:rightFromText="141" w:vertAnchor="text" w:horzAnchor="margin" w:tblpY="64"/>
        <w:tblW w:w="0" w:type="auto"/>
        <w:tblLook w:val="04A0" w:firstRow="1" w:lastRow="0" w:firstColumn="1" w:lastColumn="0" w:noHBand="0" w:noVBand="1"/>
      </w:tblPr>
      <w:tblGrid>
        <w:gridCol w:w="2122"/>
        <w:gridCol w:w="8335"/>
      </w:tblGrid>
      <w:tr w:rsidR="006967FE" w14:paraId="764F2755" w14:textId="77777777" w:rsidTr="00654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0BDAB6" w14:textId="77777777" w:rsidR="006967FE" w:rsidRPr="00575624" w:rsidRDefault="006967FE" w:rsidP="006967FE">
            <w:pPr>
              <w:pStyle w:val="NoSpacing"/>
              <w:rPr>
                <w:rFonts w:ascii="Segoe UI" w:hAnsi="Segoe UI" w:cs="Segoe UI"/>
                <w:sz w:val="18"/>
                <w:szCs w:val="18"/>
              </w:rPr>
            </w:pPr>
            <w:r w:rsidRPr="00575624">
              <w:rPr>
                <w:rFonts w:ascii="Segoe UI" w:hAnsi="Segoe UI" w:cs="Segoe UI"/>
                <w:sz w:val="18"/>
                <w:szCs w:val="18"/>
              </w:rPr>
              <w:t>Naming convention</w:t>
            </w:r>
          </w:p>
        </w:tc>
        <w:tc>
          <w:tcPr>
            <w:tcW w:w="8335" w:type="dxa"/>
          </w:tcPr>
          <w:p w14:paraId="17D23530" w14:textId="77777777" w:rsidR="006967FE" w:rsidRPr="00575624" w:rsidRDefault="006967FE" w:rsidP="006967FE">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575624">
              <w:rPr>
                <w:rFonts w:ascii="Segoe UI" w:hAnsi="Segoe UI" w:cs="Segoe UI"/>
                <w:sz w:val="18"/>
                <w:szCs w:val="18"/>
              </w:rPr>
              <w:t>Rationale</w:t>
            </w:r>
          </w:p>
        </w:tc>
      </w:tr>
      <w:tr w:rsidR="006967FE" w14:paraId="71E29CE4" w14:textId="77777777" w:rsidTr="00654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A4F139" w14:textId="77777777" w:rsidR="006967FE" w:rsidRPr="00BC19F4" w:rsidRDefault="006967FE" w:rsidP="006967FE">
            <w:pPr>
              <w:pStyle w:val="NoSpacing"/>
              <w:rPr>
                <w:rFonts w:ascii="Segoe UI" w:hAnsi="Segoe UI" w:cs="Segoe UI"/>
                <w:bCs w:val="0"/>
                <w:sz w:val="18"/>
                <w:szCs w:val="18"/>
              </w:rPr>
            </w:pPr>
            <w:r w:rsidRPr="00BC19F4">
              <w:rPr>
                <w:rFonts w:ascii="Segoe UI" w:hAnsi="Segoe UI" w:cs="Segoe UI"/>
                <w:bCs w:val="0"/>
                <w:sz w:val="18"/>
                <w:szCs w:val="18"/>
              </w:rPr>
              <w:t>name</w:t>
            </w:r>
          </w:p>
        </w:tc>
        <w:tc>
          <w:tcPr>
            <w:tcW w:w="8335" w:type="dxa"/>
          </w:tcPr>
          <w:p w14:paraId="13A8842C" w14:textId="7B2B1BC4" w:rsidR="008B2B16" w:rsidRDefault="006967FE"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The name a Policy </w:t>
            </w:r>
            <w:r w:rsidR="00CC5FC8">
              <w:rPr>
                <w:rFonts w:ascii="Segoe UI" w:hAnsi="Segoe UI" w:cs="Segoe UI"/>
                <w:sz w:val="18"/>
                <w:szCs w:val="18"/>
              </w:rPr>
              <w:t xml:space="preserve">assignment </w:t>
            </w:r>
            <w:r>
              <w:rPr>
                <w:rFonts w:ascii="Segoe UI" w:hAnsi="Segoe UI" w:cs="Segoe UI"/>
                <w:sz w:val="18"/>
                <w:szCs w:val="18"/>
              </w:rPr>
              <w:t xml:space="preserve">must be unique. To support multiple major versions of a Policy </w:t>
            </w:r>
            <w:r w:rsidR="00CC5FC8">
              <w:rPr>
                <w:rFonts w:ascii="Segoe UI" w:hAnsi="Segoe UI" w:cs="Segoe UI"/>
                <w:sz w:val="18"/>
                <w:szCs w:val="18"/>
              </w:rPr>
              <w:t>Assignment</w:t>
            </w:r>
            <w:r>
              <w:rPr>
                <w:rFonts w:ascii="Segoe UI" w:hAnsi="Segoe UI" w:cs="Segoe UI"/>
                <w:sz w:val="18"/>
                <w:szCs w:val="18"/>
              </w:rPr>
              <w:t>, the major version is part of the name.</w:t>
            </w:r>
            <w:r w:rsidR="00F50EF8">
              <w:rPr>
                <w:rFonts w:ascii="Segoe UI" w:hAnsi="Segoe UI" w:cs="Segoe UI"/>
                <w:sz w:val="18"/>
                <w:szCs w:val="18"/>
              </w:rPr>
              <w:t xml:space="preserve"> </w:t>
            </w:r>
          </w:p>
          <w:p w14:paraId="3FD520B2" w14:textId="08ECB5FE" w:rsidR="008B2B16" w:rsidRDefault="008B2B16"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p w14:paraId="7C0E8F89" w14:textId="12146122" w:rsidR="008B2B16" w:rsidRDefault="000F1FB5"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The prefix for a Policy Assignment, can be different </w:t>
            </w:r>
            <w:r w:rsidR="0080651D">
              <w:rPr>
                <w:rFonts w:ascii="Segoe UI" w:hAnsi="Segoe UI" w:cs="Segoe UI"/>
                <w:sz w:val="18"/>
                <w:szCs w:val="18"/>
              </w:rPr>
              <w:t xml:space="preserve">as the one used </w:t>
            </w:r>
            <w:r>
              <w:rPr>
                <w:rFonts w:ascii="Segoe UI" w:hAnsi="Segoe UI" w:cs="Segoe UI"/>
                <w:sz w:val="18"/>
                <w:szCs w:val="18"/>
              </w:rPr>
              <w:t xml:space="preserve">for </w:t>
            </w:r>
            <w:r w:rsidR="0080651D">
              <w:rPr>
                <w:rFonts w:ascii="Segoe UI" w:hAnsi="Segoe UI" w:cs="Segoe UI"/>
                <w:sz w:val="18"/>
                <w:szCs w:val="18"/>
              </w:rPr>
              <w:t xml:space="preserve">your </w:t>
            </w:r>
            <w:r>
              <w:rPr>
                <w:rFonts w:ascii="Segoe UI" w:hAnsi="Segoe UI" w:cs="Segoe UI"/>
                <w:sz w:val="18"/>
                <w:szCs w:val="18"/>
              </w:rPr>
              <w:t>Policy (Initiative) Definitions</w:t>
            </w:r>
            <w:r w:rsidR="0080651D">
              <w:rPr>
                <w:rFonts w:ascii="Segoe UI" w:hAnsi="Segoe UI" w:cs="Segoe UI"/>
                <w:sz w:val="18"/>
                <w:szCs w:val="18"/>
              </w:rPr>
              <w:t xml:space="preserve"> </w:t>
            </w:r>
            <w:r w:rsidR="00E47ED3">
              <w:rPr>
                <w:rFonts w:ascii="Segoe UI" w:hAnsi="Segoe UI" w:cs="Segoe UI"/>
                <w:sz w:val="18"/>
                <w:szCs w:val="18"/>
              </w:rPr>
              <w:t>to enable you to distinguish between different assignments of the same</w:t>
            </w:r>
            <w:r w:rsidR="00D75AC1">
              <w:rPr>
                <w:rFonts w:ascii="Segoe UI" w:hAnsi="Segoe UI" w:cs="Segoe UI"/>
                <w:sz w:val="18"/>
                <w:szCs w:val="18"/>
              </w:rPr>
              <w:t xml:space="preserve"> definition </w:t>
            </w:r>
            <w:r w:rsidR="0080651D">
              <w:rPr>
                <w:rFonts w:ascii="Segoe UI" w:hAnsi="Segoe UI" w:cs="Segoe UI"/>
                <w:sz w:val="18"/>
                <w:szCs w:val="18"/>
              </w:rPr>
              <w:t>(see example).</w:t>
            </w:r>
          </w:p>
          <w:p w14:paraId="570D151E" w14:textId="77777777" w:rsidR="008B2B16" w:rsidRDefault="008B2B16"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p>
          <w:p w14:paraId="33C6EF99" w14:textId="084F3FE2" w:rsidR="006967FE" w:rsidRPr="00575624" w:rsidRDefault="00F50EF8"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Take note of the limitation of 24 characters</w:t>
            </w:r>
            <w:r w:rsidR="00D75AC1">
              <w:rPr>
                <w:rFonts w:ascii="Segoe UI" w:hAnsi="Segoe UI" w:cs="Segoe UI"/>
                <w:sz w:val="18"/>
                <w:szCs w:val="18"/>
              </w:rPr>
              <w:t>, which is much less than the usual 64 characters</w:t>
            </w:r>
            <w:r w:rsidR="00BA0239">
              <w:rPr>
                <w:rFonts w:ascii="Segoe UI" w:hAnsi="Segoe UI" w:cs="Segoe UI"/>
                <w:sz w:val="18"/>
                <w:szCs w:val="18"/>
              </w:rPr>
              <w:t xml:space="preserve"> and also a good reason to limit you prefix to 3-4 chars.</w:t>
            </w:r>
          </w:p>
        </w:tc>
      </w:tr>
      <w:tr w:rsidR="006967FE" w14:paraId="5C1BD645" w14:textId="77777777" w:rsidTr="00654A3B">
        <w:tc>
          <w:tcPr>
            <w:cnfStyle w:val="001000000000" w:firstRow="0" w:lastRow="0" w:firstColumn="1" w:lastColumn="0" w:oddVBand="0" w:evenVBand="0" w:oddHBand="0" w:evenHBand="0" w:firstRowFirstColumn="0" w:firstRowLastColumn="0" w:lastRowFirstColumn="0" w:lastRowLastColumn="0"/>
            <w:tcW w:w="2122" w:type="dxa"/>
          </w:tcPr>
          <w:p w14:paraId="1DA9CEA4" w14:textId="77777777" w:rsidR="006967FE" w:rsidRPr="00BC19F4" w:rsidRDefault="006967FE" w:rsidP="006967FE">
            <w:pPr>
              <w:pStyle w:val="NoSpacing"/>
              <w:rPr>
                <w:rFonts w:ascii="Segoe UI" w:hAnsi="Segoe UI" w:cs="Segoe UI"/>
                <w:bCs w:val="0"/>
                <w:sz w:val="18"/>
                <w:szCs w:val="18"/>
              </w:rPr>
            </w:pPr>
            <w:r w:rsidRPr="00BC19F4">
              <w:rPr>
                <w:rFonts w:ascii="Segoe UI" w:hAnsi="Segoe UI" w:cs="Segoe UI"/>
                <w:bCs w:val="0"/>
                <w:sz w:val="18"/>
                <w:szCs w:val="18"/>
              </w:rPr>
              <w:t>displayName</w:t>
            </w:r>
          </w:p>
        </w:tc>
        <w:tc>
          <w:tcPr>
            <w:tcW w:w="8335" w:type="dxa"/>
          </w:tcPr>
          <w:p w14:paraId="16692E24" w14:textId="77777777" w:rsidR="006967FE" w:rsidRPr="00575624" w:rsidRDefault="006967FE" w:rsidP="006967FE">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The displayName is a ‘human friendly’ version of the name property as it’s the displayName that is visible in the Azure Portal.</w:t>
            </w:r>
          </w:p>
        </w:tc>
      </w:tr>
      <w:tr w:rsidR="006967FE" w14:paraId="16D57943" w14:textId="77777777" w:rsidTr="00654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F801F0" w14:textId="77777777" w:rsidR="006967FE" w:rsidRPr="00BC19F4" w:rsidRDefault="006967FE" w:rsidP="006967FE">
            <w:pPr>
              <w:pStyle w:val="NoSpacing"/>
              <w:rPr>
                <w:rFonts w:ascii="Segoe UI" w:hAnsi="Segoe UI" w:cs="Segoe UI"/>
                <w:bCs w:val="0"/>
                <w:sz w:val="18"/>
                <w:szCs w:val="18"/>
              </w:rPr>
            </w:pPr>
            <w:r w:rsidRPr="00BC19F4">
              <w:rPr>
                <w:rFonts w:ascii="Segoe UI" w:hAnsi="Segoe UI" w:cs="Segoe UI"/>
                <w:bCs w:val="0"/>
                <w:sz w:val="18"/>
                <w:szCs w:val="18"/>
              </w:rPr>
              <w:t>Description</w:t>
            </w:r>
          </w:p>
        </w:tc>
        <w:tc>
          <w:tcPr>
            <w:tcW w:w="8335" w:type="dxa"/>
          </w:tcPr>
          <w:p w14:paraId="6F6F2B1A" w14:textId="67031458" w:rsidR="006967FE" w:rsidRPr="00575624" w:rsidRDefault="006967FE" w:rsidP="006967FE">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ascii="Segoe UI" w:hAnsi="Segoe UI" w:cs="Segoe UI"/>
                <w:sz w:val="18"/>
                <w:szCs w:val="18"/>
              </w:rPr>
              <w:t>Required to understand the purpose/effect</w:t>
            </w:r>
            <w:r w:rsidR="00550127">
              <w:rPr>
                <w:rFonts w:ascii="Segoe UI" w:hAnsi="Segoe UI" w:cs="Segoe UI"/>
                <w:sz w:val="18"/>
                <w:szCs w:val="18"/>
              </w:rPr>
              <w:t>/scope</w:t>
            </w:r>
            <w:r>
              <w:rPr>
                <w:rFonts w:ascii="Segoe UI" w:hAnsi="Segoe UI" w:cs="Segoe UI"/>
                <w:sz w:val="18"/>
                <w:szCs w:val="18"/>
              </w:rPr>
              <w:t xml:space="preserve"> of the Policy </w:t>
            </w:r>
            <w:r w:rsidR="00550127">
              <w:rPr>
                <w:rFonts w:ascii="Segoe UI" w:hAnsi="Segoe UI" w:cs="Segoe UI"/>
                <w:sz w:val="18"/>
                <w:szCs w:val="18"/>
              </w:rPr>
              <w:t>assignment</w:t>
            </w:r>
            <w:r>
              <w:rPr>
                <w:rFonts w:ascii="Segoe UI" w:hAnsi="Segoe UI" w:cs="Segoe UI"/>
                <w:sz w:val="18"/>
                <w:szCs w:val="18"/>
              </w:rPr>
              <w:t>.</w:t>
            </w:r>
          </w:p>
        </w:tc>
      </w:tr>
    </w:tbl>
    <w:p w14:paraId="7CD0E374" w14:textId="0DC20826" w:rsidR="006967FE" w:rsidRDefault="006967FE" w:rsidP="00900F8F">
      <w:pPr>
        <w:pStyle w:val="NormalWeb"/>
        <w:shd w:val="clear" w:color="auto" w:fill="FFFFFF"/>
        <w:spacing w:before="180" w:beforeAutospacing="0" w:after="0" w:afterAutospacing="0"/>
        <w:rPr>
          <w:rFonts w:ascii="Segoe UI" w:hAnsi="Segoe UI" w:cs="Segoe UI"/>
          <w:color w:val="091E42"/>
          <w:sz w:val="20"/>
          <w:szCs w:val="20"/>
        </w:rPr>
      </w:pPr>
    </w:p>
    <w:p w14:paraId="67BF5C44" w14:textId="77777777" w:rsidR="006967FE" w:rsidRPr="00900F8F" w:rsidRDefault="006967FE" w:rsidP="00900F8F">
      <w:pPr>
        <w:pStyle w:val="NormalWeb"/>
        <w:shd w:val="clear" w:color="auto" w:fill="FFFFFF"/>
        <w:spacing w:before="180" w:beforeAutospacing="0" w:after="0" w:afterAutospacing="0"/>
        <w:rPr>
          <w:rFonts w:ascii="Segoe UI" w:hAnsi="Segoe UI" w:cs="Segoe UI"/>
          <w:color w:val="091E42"/>
          <w:sz w:val="20"/>
          <w:szCs w:val="20"/>
        </w:rPr>
      </w:pPr>
    </w:p>
    <w:p w14:paraId="4C09A950" w14:textId="77777777" w:rsidR="00574ED4" w:rsidRPr="00FE5D3C" w:rsidRDefault="00574ED4" w:rsidP="00FE5D3C">
      <w:pPr>
        <w:pStyle w:val="Heading1NumMS"/>
      </w:pPr>
      <w:bookmarkStart w:id="22" w:name="_Toc98314744"/>
      <w:r w:rsidRPr="00FE5D3C">
        <w:lastRenderedPageBreak/>
        <w:t>Versioning</w:t>
      </w:r>
      <w:bookmarkEnd w:id="22"/>
    </w:p>
    <w:p w14:paraId="29B1305D" w14:textId="1DBD4F90" w:rsidR="00574ED4" w:rsidRPr="00F97E70"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F97E70">
        <w:rPr>
          <w:rFonts w:ascii="Segoe UI" w:hAnsi="Segoe UI" w:cs="Segoe UI"/>
          <w:color w:val="091E42"/>
          <w:sz w:val="20"/>
          <w:szCs w:val="20"/>
        </w:rPr>
        <w:t xml:space="preserve">Versioning of Policy (Initiative) </w:t>
      </w:r>
      <w:r w:rsidR="00F97E70">
        <w:rPr>
          <w:rFonts w:ascii="Segoe UI" w:hAnsi="Segoe UI" w:cs="Segoe UI"/>
          <w:color w:val="091E42"/>
          <w:sz w:val="20"/>
          <w:szCs w:val="20"/>
        </w:rPr>
        <w:t>d</w:t>
      </w:r>
      <w:r w:rsidRPr="00F97E70">
        <w:rPr>
          <w:rFonts w:ascii="Segoe UI" w:hAnsi="Segoe UI" w:cs="Segoe UI"/>
          <w:color w:val="091E42"/>
          <w:sz w:val="20"/>
          <w:szCs w:val="20"/>
        </w:rPr>
        <w:t>efinitions</w:t>
      </w:r>
      <w:r w:rsidR="00466800">
        <w:rPr>
          <w:rStyle w:val="FootnoteReference"/>
          <w:rFonts w:ascii="Segoe UI" w:hAnsi="Segoe UI" w:cs="Segoe UI"/>
          <w:color w:val="091E42"/>
          <w:sz w:val="20"/>
          <w:szCs w:val="20"/>
        </w:rPr>
        <w:footnoteReference w:id="3"/>
      </w:r>
      <w:r w:rsidRPr="00F97E70">
        <w:rPr>
          <w:rFonts w:ascii="Segoe UI" w:hAnsi="Segoe UI" w:cs="Segoe UI"/>
          <w:color w:val="091E42"/>
          <w:sz w:val="20"/>
          <w:szCs w:val="20"/>
        </w:rPr>
        <w:t xml:space="preserve"> is based on Semantic Versioning. A Semantic Version contains a Major (</w:t>
      </w:r>
      <w:r w:rsidRPr="00F97E70">
        <w:rPr>
          <w:rStyle w:val="Strong"/>
          <w:rFonts w:ascii="Segoe UI" w:hAnsi="Segoe UI" w:cs="Segoe UI"/>
          <w:color w:val="091E42"/>
          <w:sz w:val="20"/>
          <w:szCs w:val="20"/>
        </w:rPr>
        <w:t>1</w:t>
      </w:r>
      <w:r w:rsidRPr="00F97E70">
        <w:rPr>
          <w:rFonts w:ascii="Segoe UI" w:hAnsi="Segoe UI" w:cs="Segoe UI"/>
          <w:color w:val="091E42"/>
          <w:sz w:val="20"/>
          <w:szCs w:val="20"/>
        </w:rPr>
        <w:t>.0.0), Minor (1.</w:t>
      </w:r>
      <w:r w:rsidRPr="00F97E70">
        <w:rPr>
          <w:rStyle w:val="Strong"/>
          <w:rFonts w:ascii="Segoe UI" w:hAnsi="Segoe UI" w:cs="Segoe UI"/>
          <w:color w:val="091E42"/>
          <w:sz w:val="20"/>
          <w:szCs w:val="20"/>
        </w:rPr>
        <w:t>0</w:t>
      </w:r>
      <w:r w:rsidRPr="00F97E70">
        <w:rPr>
          <w:rFonts w:ascii="Segoe UI" w:hAnsi="Segoe UI" w:cs="Segoe UI"/>
          <w:color w:val="091E42"/>
          <w:sz w:val="20"/>
          <w:szCs w:val="20"/>
        </w:rPr>
        <w:t>.0) and Patch (1.0.</w:t>
      </w:r>
      <w:r w:rsidRPr="00F97E70">
        <w:rPr>
          <w:rStyle w:val="Strong"/>
          <w:rFonts w:ascii="Segoe UI" w:hAnsi="Segoe UI" w:cs="Segoe UI"/>
          <w:color w:val="091E42"/>
          <w:sz w:val="20"/>
          <w:szCs w:val="20"/>
        </w:rPr>
        <w:t>0</w:t>
      </w:r>
      <w:r w:rsidRPr="00F97E70">
        <w:rPr>
          <w:rFonts w:ascii="Segoe UI" w:hAnsi="Segoe UI" w:cs="Segoe UI"/>
          <w:color w:val="091E42"/>
          <w:sz w:val="20"/>
          <w:szCs w:val="20"/>
        </w:rPr>
        <w:t>) part, which are used to define the impact of a change. The table below describes which part of the version needs to be updated for different changes</w:t>
      </w:r>
      <w:r w:rsidR="00466800">
        <w:rPr>
          <w:rFonts w:ascii="Segoe UI" w:hAnsi="Segoe UI" w:cs="Segoe UI"/>
          <w:color w:val="091E42"/>
          <w:sz w:val="20"/>
          <w:szCs w:val="20"/>
        </w:rPr>
        <w:t>.</w:t>
      </w:r>
    </w:p>
    <w:p w14:paraId="0D993282" w14:textId="6A495B56" w:rsidR="00574ED4" w:rsidRPr="00304238" w:rsidRDefault="00574ED4" w:rsidP="00304238">
      <w:pPr>
        <w:pStyle w:val="Heading2NumMS"/>
      </w:pPr>
      <w:bookmarkStart w:id="23" w:name="_Toc98314745"/>
      <w:r w:rsidRPr="00304238">
        <w:t>Changes to Policy</w:t>
      </w:r>
      <w:r w:rsidR="00304238">
        <w:t xml:space="preserve"> definitions</w:t>
      </w:r>
      <w:bookmarkEnd w:id="23"/>
    </w:p>
    <w:tbl>
      <w:tblPr>
        <w:tblStyle w:val="GridTable4-Accent1"/>
        <w:tblW w:w="10624" w:type="dxa"/>
        <w:tblLook w:val="04A0" w:firstRow="1" w:lastRow="0" w:firstColumn="1" w:lastColumn="0" w:noHBand="0" w:noVBand="1"/>
      </w:tblPr>
      <w:tblGrid>
        <w:gridCol w:w="4103"/>
        <w:gridCol w:w="992"/>
        <w:gridCol w:w="5529"/>
      </w:tblGrid>
      <w:tr w:rsidR="008529E6" w14:paraId="6EEBCE44" w14:textId="77777777" w:rsidTr="00A80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49336D15" w14:textId="77777777" w:rsidR="00574ED4" w:rsidRPr="00A80326" w:rsidRDefault="00574ED4" w:rsidP="00574ED4">
            <w:pPr>
              <w:pStyle w:val="NormalWeb"/>
              <w:spacing w:before="3" w:beforeAutospacing="0" w:after="0" w:afterAutospacing="0"/>
              <w:rPr>
                <w:rFonts w:ascii="Segoe UI" w:hAnsi="Segoe UI" w:cs="Segoe UI"/>
                <w:sz w:val="18"/>
                <w:szCs w:val="18"/>
              </w:rPr>
            </w:pPr>
            <w:r w:rsidRPr="00A80326">
              <w:rPr>
                <w:rFonts w:ascii="Segoe UI" w:hAnsi="Segoe UI" w:cs="Segoe UI"/>
                <w:sz w:val="18"/>
                <w:szCs w:val="18"/>
              </w:rPr>
              <w:t>Change</w:t>
            </w:r>
          </w:p>
        </w:tc>
        <w:tc>
          <w:tcPr>
            <w:tcW w:w="992" w:type="dxa"/>
            <w:hideMark/>
          </w:tcPr>
          <w:p w14:paraId="54EC9FE3" w14:textId="77777777" w:rsidR="00574ED4" w:rsidRPr="00A80326" w:rsidRDefault="00574ED4" w:rsidP="00574ED4">
            <w:pPr>
              <w:pStyle w:val="NormalWeb"/>
              <w:spacing w:before="3"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A80326">
              <w:rPr>
                <w:rFonts w:ascii="Segoe UI" w:hAnsi="Segoe UI" w:cs="Segoe UI"/>
                <w:sz w:val="18"/>
                <w:szCs w:val="18"/>
              </w:rPr>
              <w:t>Part</w:t>
            </w:r>
          </w:p>
        </w:tc>
        <w:tc>
          <w:tcPr>
            <w:tcW w:w="5529" w:type="dxa"/>
            <w:hideMark/>
          </w:tcPr>
          <w:p w14:paraId="14BE9877" w14:textId="77777777" w:rsidR="00574ED4" w:rsidRPr="00A80326" w:rsidRDefault="00574ED4" w:rsidP="00574ED4">
            <w:pPr>
              <w:pStyle w:val="NormalWeb"/>
              <w:spacing w:before="3"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A80326">
              <w:rPr>
                <w:rFonts w:ascii="Segoe UI" w:hAnsi="Segoe UI" w:cs="Segoe UI"/>
                <w:sz w:val="18"/>
                <w:szCs w:val="18"/>
              </w:rPr>
              <w:t>Reasoning</w:t>
            </w:r>
          </w:p>
        </w:tc>
      </w:tr>
      <w:tr w:rsidR="00AE606D" w14:paraId="10742526"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6754FA04"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Rule logic changes</w:t>
            </w:r>
          </w:p>
        </w:tc>
        <w:tc>
          <w:tcPr>
            <w:tcW w:w="992" w:type="dxa"/>
            <w:hideMark/>
          </w:tcPr>
          <w:p w14:paraId="42085A46"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Major</w:t>
            </w:r>
          </w:p>
        </w:tc>
        <w:tc>
          <w:tcPr>
            <w:tcW w:w="5529" w:type="dxa"/>
            <w:hideMark/>
          </w:tcPr>
          <w:p w14:paraId="557BFBB5"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Changes the result of policy evaluation</w:t>
            </w:r>
          </w:p>
        </w:tc>
      </w:tr>
      <w:tr w:rsidR="00AE606D" w14:paraId="3997E7F8"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52C1E6D7"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ifNotExists existence condition changes</w:t>
            </w:r>
          </w:p>
        </w:tc>
        <w:tc>
          <w:tcPr>
            <w:tcW w:w="992" w:type="dxa"/>
            <w:hideMark/>
          </w:tcPr>
          <w:p w14:paraId="73C19D3F"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Major</w:t>
            </w:r>
          </w:p>
        </w:tc>
        <w:tc>
          <w:tcPr>
            <w:tcW w:w="5529" w:type="dxa"/>
            <w:hideMark/>
          </w:tcPr>
          <w:p w14:paraId="65BA5D3D"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Changes the result of policy evaluation</w:t>
            </w:r>
          </w:p>
        </w:tc>
      </w:tr>
      <w:tr w:rsidR="00AE606D" w14:paraId="7AC0F00D"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13AAE3C6"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Major changes to the effect of the policy (i.e. adding a new resource to a deployment)</w:t>
            </w:r>
          </w:p>
        </w:tc>
        <w:tc>
          <w:tcPr>
            <w:tcW w:w="992" w:type="dxa"/>
            <w:hideMark/>
          </w:tcPr>
          <w:p w14:paraId="1DF0CBC5"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Major</w:t>
            </w:r>
          </w:p>
        </w:tc>
        <w:tc>
          <w:tcPr>
            <w:tcW w:w="5529" w:type="dxa"/>
            <w:hideMark/>
          </w:tcPr>
          <w:p w14:paraId="39C5F7D1"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Either requires different structure of the policy (e.g. audit -&gt; auditIfNotExists), or changes the result of the deployment (E.g. deployIfNotExists policy)</w:t>
            </w:r>
          </w:p>
        </w:tc>
      </w:tr>
      <w:tr w:rsidR="00AE606D" w14:paraId="219EB641"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56C62ED6"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Changes to effect details that don't meet the major version criteria</w:t>
            </w:r>
          </w:p>
        </w:tc>
        <w:tc>
          <w:tcPr>
            <w:tcW w:w="992" w:type="dxa"/>
            <w:hideMark/>
          </w:tcPr>
          <w:p w14:paraId="0BFFBB5C"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6CC3764F" w14:textId="2F12E192" w:rsidR="00574ED4" w:rsidRPr="0090058A" w:rsidRDefault="00B9768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Pr>
                <w:rFonts w:ascii="Segoe UI" w:hAnsi="Segoe UI" w:cs="Segoe UI"/>
                <w:color w:val="091E42"/>
                <w:sz w:val="18"/>
                <w:szCs w:val="18"/>
              </w:rPr>
              <w:t xml:space="preserve">Changes that </w:t>
            </w:r>
            <w:r w:rsidR="008F1CED">
              <w:rPr>
                <w:rFonts w:ascii="Segoe UI" w:hAnsi="Segoe UI" w:cs="Segoe UI"/>
                <w:color w:val="091E42"/>
                <w:sz w:val="18"/>
                <w:szCs w:val="18"/>
              </w:rPr>
              <w:t>have no impact on policy evaluation</w:t>
            </w:r>
          </w:p>
        </w:tc>
      </w:tr>
      <w:tr w:rsidR="00AE606D" w14:paraId="20AA6522"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60C29156"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Adding new parameter allowed values</w:t>
            </w:r>
          </w:p>
        </w:tc>
        <w:tc>
          <w:tcPr>
            <w:tcW w:w="992" w:type="dxa"/>
            <w:hideMark/>
          </w:tcPr>
          <w:p w14:paraId="234E7326"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13A449A8"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Does not change the result of policy evaluation, but rather expands the scope (e.g. add additional locations to the allowedLocations parameter)</w:t>
            </w:r>
          </w:p>
        </w:tc>
      </w:tr>
      <w:tr w:rsidR="00AE606D" w14:paraId="5A6446FC"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43F69E8C"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Adding new parameters (with default values)</w:t>
            </w:r>
          </w:p>
        </w:tc>
        <w:tc>
          <w:tcPr>
            <w:tcW w:w="992" w:type="dxa"/>
            <w:hideMark/>
          </w:tcPr>
          <w:p w14:paraId="672D287D"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4A773620"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Replacing a hard coded value with a parameter that has the hard coded value as default value</w:t>
            </w:r>
          </w:p>
        </w:tc>
      </w:tr>
      <w:tr w:rsidR="00AE606D" w14:paraId="4D3BCE31"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540417D3"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Other minor changes to existing parameters</w:t>
            </w:r>
          </w:p>
        </w:tc>
        <w:tc>
          <w:tcPr>
            <w:tcW w:w="992" w:type="dxa"/>
            <w:hideMark/>
          </w:tcPr>
          <w:p w14:paraId="3C12D12B"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38EF3E75"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Changes to metadata</w:t>
            </w:r>
          </w:p>
        </w:tc>
      </w:tr>
      <w:tr w:rsidR="00AE606D" w14:paraId="3672CAD7"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0A6216C7"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String changes (displayName, description, etc…)</w:t>
            </w:r>
          </w:p>
        </w:tc>
        <w:tc>
          <w:tcPr>
            <w:tcW w:w="992" w:type="dxa"/>
            <w:hideMark/>
          </w:tcPr>
          <w:p w14:paraId="70109620"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Patch</w:t>
            </w:r>
          </w:p>
        </w:tc>
        <w:tc>
          <w:tcPr>
            <w:tcW w:w="5529" w:type="dxa"/>
            <w:hideMark/>
          </w:tcPr>
          <w:p w14:paraId="475C2E8E" w14:textId="77777777" w:rsidR="00574ED4" w:rsidRPr="0090058A" w:rsidRDefault="00574ED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Does not affect the result of policy evaluations</w:t>
            </w:r>
          </w:p>
        </w:tc>
      </w:tr>
      <w:tr w:rsidR="00AE606D" w14:paraId="4B589391"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6CDC57FE" w14:textId="77777777" w:rsidR="00574ED4" w:rsidRPr="00A80326" w:rsidRDefault="00574ED4">
            <w:pPr>
              <w:pStyle w:val="NormalWeb"/>
              <w:spacing w:before="0"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Other metadata changes</w:t>
            </w:r>
          </w:p>
        </w:tc>
        <w:tc>
          <w:tcPr>
            <w:tcW w:w="992" w:type="dxa"/>
            <w:hideMark/>
          </w:tcPr>
          <w:p w14:paraId="5C28ACD3"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Patch</w:t>
            </w:r>
          </w:p>
        </w:tc>
        <w:tc>
          <w:tcPr>
            <w:tcW w:w="5529" w:type="dxa"/>
            <w:hideMark/>
          </w:tcPr>
          <w:p w14:paraId="1F7AF6BE" w14:textId="77777777" w:rsidR="00574ED4" w:rsidRPr="0090058A" w:rsidRDefault="00574ED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Changes to the policy definition metadata</w:t>
            </w:r>
          </w:p>
        </w:tc>
      </w:tr>
    </w:tbl>
    <w:p w14:paraId="2021F287" w14:textId="3B4AF92C" w:rsidR="00574ED4" w:rsidRPr="00304238" w:rsidRDefault="00574ED4" w:rsidP="00304238">
      <w:pPr>
        <w:pStyle w:val="Heading2NumMS"/>
      </w:pPr>
      <w:bookmarkStart w:id="24" w:name="_Toc98314746"/>
      <w:r w:rsidRPr="00304238">
        <w:t>Changes to Policy Initiative</w:t>
      </w:r>
      <w:r w:rsidR="00304238">
        <w:t xml:space="preserve"> definitions</w:t>
      </w:r>
      <w:bookmarkEnd w:id="24"/>
    </w:p>
    <w:tbl>
      <w:tblPr>
        <w:tblStyle w:val="GridTable4-Accent1"/>
        <w:tblW w:w="10624" w:type="dxa"/>
        <w:tblLook w:val="04A0" w:firstRow="1" w:lastRow="0" w:firstColumn="1" w:lastColumn="0" w:noHBand="0" w:noVBand="1"/>
      </w:tblPr>
      <w:tblGrid>
        <w:gridCol w:w="4103"/>
        <w:gridCol w:w="992"/>
        <w:gridCol w:w="5529"/>
      </w:tblGrid>
      <w:tr w:rsidR="00AE606D" w14:paraId="7F5FCD2E" w14:textId="77777777" w:rsidTr="00A80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5161D825" w14:textId="77777777" w:rsidR="00574ED4" w:rsidRPr="00A80326" w:rsidRDefault="00574ED4" w:rsidP="0090058A">
            <w:pPr>
              <w:pStyle w:val="NormalWeb"/>
              <w:spacing w:before="3" w:beforeAutospacing="0" w:after="0" w:afterAutospacing="0"/>
              <w:rPr>
                <w:rFonts w:ascii="Segoe UI" w:hAnsi="Segoe UI" w:cs="Segoe UI"/>
                <w:b w:val="0"/>
                <w:bCs w:val="0"/>
                <w:sz w:val="18"/>
                <w:szCs w:val="18"/>
              </w:rPr>
            </w:pPr>
            <w:r w:rsidRPr="00A80326">
              <w:rPr>
                <w:rFonts w:ascii="Segoe UI" w:hAnsi="Segoe UI" w:cs="Segoe UI"/>
                <w:sz w:val="18"/>
                <w:szCs w:val="18"/>
              </w:rPr>
              <w:t>Change</w:t>
            </w:r>
          </w:p>
        </w:tc>
        <w:tc>
          <w:tcPr>
            <w:tcW w:w="992" w:type="dxa"/>
            <w:hideMark/>
          </w:tcPr>
          <w:p w14:paraId="31ADD8A3" w14:textId="77777777" w:rsidR="00574ED4" w:rsidRPr="00A80326" w:rsidRDefault="00574ED4" w:rsidP="0090058A">
            <w:pPr>
              <w:pStyle w:val="NormalWeb"/>
              <w:spacing w:before="3"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8"/>
                <w:szCs w:val="18"/>
              </w:rPr>
            </w:pPr>
            <w:r w:rsidRPr="00A80326">
              <w:rPr>
                <w:rFonts w:ascii="Segoe UI" w:hAnsi="Segoe UI" w:cs="Segoe UI"/>
                <w:sz w:val="18"/>
                <w:szCs w:val="18"/>
              </w:rPr>
              <w:t>Part</w:t>
            </w:r>
          </w:p>
        </w:tc>
        <w:tc>
          <w:tcPr>
            <w:tcW w:w="5529" w:type="dxa"/>
            <w:hideMark/>
          </w:tcPr>
          <w:p w14:paraId="755CACD8" w14:textId="77777777" w:rsidR="00574ED4" w:rsidRPr="00A80326" w:rsidRDefault="00574ED4" w:rsidP="0090058A">
            <w:pPr>
              <w:pStyle w:val="NormalWeb"/>
              <w:spacing w:before="3" w:beforeAutospacing="0" w:after="0" w:afterAutospacing="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8"/>
                <w:szCs w:val="18"/>
              </w:rPr>
            </w:pPr>
            <w:r w:rsidRPr="00A80326">
              <w:rPr>
                <w:rFonts w:ascii="Segoe UI" w:hAnsi="Segoe UI" w:cs="Segoe UI"/>
                <w:sz w:val="18"/>
                <w:szCs w:val="18"/>
              </w:rPr>
              <w:t>Reasoning</w:t>
            </w:r>
          </w:p>
        </w:tc>
      </w:tr>
      <w:tr w:rsidR="00AE606D" w14:paraId="428C54CB"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194F6183"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Addition or removal of a policy definition from the policy set</w:t>
            </w:r>
          </w:p>
        </w:tc>
        <w:tc>
          <w:tcPr>
            <w:tcW w:w="992" w:type="dxa"/>
            <w:hideMark/>
          </w:tcPr>
          <w:p w14:paraId="155CA58D"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Major</w:t>
            </w:r>
          </w:p>
        </w:tc>
        <w:tc>
          <w:tcPr>
            <w:tcW w:w="5529" w:type="dxa"/>
            <w:hideMark/>
          </w:tcPr>
          <w:p w14:paraId="1E47C63A"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Doesn’t require unassignment of PolicySet. However, the added policy can impact the existing environment depending on the effect of the policy.</w:t>
            </w:r>
          </w:p>
        </w:tc>
      </w:tr>
      <w:tr w:rsidR="00AE606D" w14:paraId="68734436"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1C9DD2A7"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Adding new parameter allowed values</w:t>
            </w:r>
          </w:p>
        </w:tc>
        <w:tc>
          <w:tcPr>
            <w:tcW w:w="992" w:type="dxa"/>
            <w:hideMark/>
          </w:tcPr>
          <w:p w14:paraId="6DA72183"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3FBD9E6B"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See changes to Policy</w:t>
            </w:r>
          </w:p>
        </w:tc>
      </w:tr>
      <w:tr w:rsidR="00AE606D" w14:paraId="3CC16B25"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290CC78D"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Adding new parameters (with default values)</w:t>
            </w:r>
          </w:p>
        </w:tc>
        <w:tc>
          <w:tcPr>
            <w:tcW w:w="992" w:type="dxa"/>
            <w:hideMark/>
          </w:tcPr>
          <w:p w14:paraId="6A503055"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215B0AFE"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See changes to Policy</w:t>
            </w:r>
          </w:p>
        </w:tc>
      </w:tr>
      <w:tr w:rsidR="00AE606D" w14:paraId="7F653303"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63383F1C"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Other minor changes to existing parameters</w:t>
            </w:r>
          </w:p>
        </w:tc>
        <w:tc>
          <w:tcPr>
            <w:tcW w:w="992" w:type="dxa"/>
            <w:hideMark/>
          </w:tcPr>
          <w:p w14:paraId="7FD9F8BF"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Minor</w:t>
            </w:r>
          </w:p>
        </w:tc>
        <w:tc>
          <w:tcPr>
            <w:tcW w:w="5529" w:type="dxa"/>
            <w:hideMark/>
          </w:tcPr>
          <w:p w14:paraId="6828C6F2"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See changes to Policy</w:t>
            </w:r>
          </w:p>
        </w:tc>
      </w:tr>
      <w:tr w:rsidR="00AE606D" w14:paraId="27F33767" w14:textId="77777777" w:rsidTr="00A80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3" w:type="dxa"/>
            <w:hideMark/>
          </w:tcPr>
          <w:p w14:paraId="6862F904"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tring changes (displayName, description, etc…)</w:t>
            </w:r>
          </w:p>
        </w:tc>
        <w:tc>
          <w:tcPr>
            <w:tcW w:w="992" w:type="dxa"/>
            <w:hideMark/>
          </w:tcPr>
          <w:p w14:paraId="37F80344"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Patch</w:t>
            </w:r>
          </w:p>
        </w:tc>
        <w:tc>
          <w:tcPr>
            <w:tcW w:w="5529" w:type="dxa"/>
            <w:hideMark/>
          </w:tcPr>
          <w:p w14:paraId="40A2285C" w14:textId="77777777" w:rsidR="00574ED4" w:rsidRPr="0090058A" w:rsidRDefault="00574ED4" w:rsidP="0090058A">
            <w:pPr>
              <w:pStyle w:val="NormalWeb"/>
              <w:spacing w:before="3" w:beforeAutospacing="0" w:after="0" w:afterAutospacing="0"/>
              <w:cnfStyle w:val="000000100000" w:firstRow="0" w:lastRow="0" w:firstColumn="0" w:lastColumn="0" w:oddVBand="0" w:evenVBand="0" w:oddHBand="1"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See changes to Policy</w:t>
            </w:r>
          </w:p>
        </w:tc>
      </w:tr>
      <w:tr w:rsidR="00AE606D" w14:paraId="17EADF2D" w14:textId="77777777" w:rsidTr="00A80326">
        <w:tc>
          <w:tcPr>
            <w:cnfStyle w:val="001000000000" w:firstRow="0" w:lastRow="0" w:firstColumn="1" w:lastColumn="0" w:oddVBand="0" w:evenVBand="0" w:oddHBand="0" w:evenHBand="0" w:firstRowFirstColumn="0" w:firstRowLastColumn="0" w:lastRowFirstColumn="0" w:lastRowLastColumn="0"/>
            <w:tcW w:w="4103" w:type="dxa"/>
            <w:hideMark/>
          </w:tcPr>
          <w:p w14:paraId="38A12610" w14:textId="77777777" w:rsidR="00574ED4" w:rsidRPr="00A80326" w:rsidRDefault="00574ED4" w:rsidP="0090058A">
            <w:pPr>
              <w:pStyle w:val="NormalWeb"/>
              <w:spacing w:before="3" w:beforeAutospacing="0" w:after="0" w:afterAutospacing="0"/>
              <w:rPr>
                <w:rFonts w:ascii="Segoe UI" w:hAnsi="Segoe UI" w:cs="Segoe UI"/>
                <w:b w:val="0"/>
                <w:bCs w:val="0"/>
                <w:color w:val="091E42"/>
                <w:sz w:val="18"/>
                <w:szCs w:val="18"/>
              </w:rPr>
            </w:pPr>
            <w:r w:rsidRPr="00A80326">
              <w:rPr>
                <w:rFonts w:ascii="Segoe UI" w:hAnsi="Segoe UI" w:cs="Segoe UI"/>
                <w:b w:val="0"/>
                <w:bCs w:val="0"/>
                <w:color w:val="091E42"/>
                <w:sz w:val="18"/>
                <w:szCs w:val="18"/>
              </w:rPr>
              <w:t>Other metadata changes</w:t>
            </w:r>
          </w:p>
        </w:tc>
        <w:tc>
          <w:tcPr>
            <w:tcW w:w="992" w:type="dxa"/>
            <w:hideMark/>
          </w:tcPr>
          <w:p w14:paraId="193DFDC5"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Patch</w:t>
            </w:r>
          </w:p>
        </w:tc>
        <w:tc>
          <w:tcPr>
            <w:tcW w:w="5529" w:type="dxa"/>
            <w:hideMark/>
          </w:tcPr>
          <w:p w14:paraId="7A3D2CC1" w14:textId="77777777" w:rsidR="00574ED4" w:rsidRPr="0090058A" w:rsidRDefault="00574ED4" w:rsidP="0090058A">
            <w:pPr>
              <w:pStyle w:val="NormalWeb"/>
              <w:spacing w:before="3"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color w:val="091E42"/>
                <w:sz w:val="18"/>
                <w:szCs w:val="18"/>
              </w:rPr>
            </w:pPr>
            <w:r w:rsidRPr="0090058A">
              <w:rPr>
                <w:rFonts w:ascii="Segoe UI" w:hAnsi="Segoe UI" w:cs="Segoe UI"/>
                <w:color w:val="091E42"/>
                <w:sz w:val="18"/>
                <w:szCs w:val="18"/>
              </w:rPr>
              <w:t>See changes to Policy</w:t>
            </w:r>
          </w:p>
        </w:tc>
      </w:tr>
    </w:tbl>
    <w:p w14:paraId="5EA71D47" w14:textId="318C8B77" w:rsidR="00304238" w:rsidRDefault="00304238" w:rsidP="00304238">
      <w:pPr>
        <w:pStyle w:val="Normal00"/>
      </w:pPr>
    </w:p>
    <w:p w14:paraId="77CF1531" w14:textId="77777777" w:rsidR="00304238" w:rsidRDefault="00304238" w:rsidP="00304238">
      <w:pPr>
        <w:pStyle w:val="Normal00"/>
      </w:pPr>
    </w:p>
    <w:p w14:paraId="28808CF4" w14:textId="2A9CDBC0" w:rsidR="00574ED4" w:rsidRPr="00304238" w:rsidRDefault="00574ED4" w:rsidP="00304238">
      <w:pPr>
        <w:pStyle w:val="Heading1NumMS"/>
      </w:pPr>
      <w:bookmarkStart w:id="25" w:name="_Toc98314747"/>
      <w:r w:rsidRPr="00304238">
        <w:lastRenderedPageBreak/>
        <w:t>Release notes</w:t>
      </w:r>
      <w:bookmarkEnd w:id="25"/>
    </w:p>
    <w:p w14:paraId="66AC2AAE" w14:textId="10A195B9" w:rsidR="00574ED4" w:rsidRPr="008529E6" w:rsidRDefault="008529E6" w:rsidP="00574ED4">
      <w:pPr>
        <w:pStyle w:val="NormalWeb"/>
        <w:shd w:val="clear" w:color="auto" w:fill="FFFFFF"/>
        <w:spacing w:before="180" w:beforeAutospacing="0" w:after="0" w:afterAutospacing="0"/>
        <w:rPr>
          <w:rFonts w:ascii="Segoe UI" w:hAnsi="Segoe UI" w:cs="Segoe UI"/>
          <w:color w:val="091E42"/>
          <w:sz w:val="20"/>
          <w:szCs w:val="20"/>
        </w:rPr>
      </w:pPr>
      <w:r>
        <w:rPr>
          <w:rFonts w:ascii="Segoe UI" w:hAnsi="Segoe UI" w:cs="Segoe UI"/>
          <w:color w:val="091E42"/>
          <w:sz w:val="20"/>
          <w:szCs w:val="20"/>
        </w:rPr>
        <w:t xml:space="preserve">In a complex environment, multiple stakeholders can be </w:t>
      </w:r>
      <w:r w:rsidR="00650C40">
        <w:rPr>
          <w:rFonts w:ascii="Segoe UI" w:hAnsi="Segoe UI" w:cs="Segoe UI"/>
          <w:color w:val="091E42"/>
          <w:sz w:val="20"/>
          <w:szCs w:val="20"/>
        </w:rPr>
        <w:t>making</w:t>
      </w:r>
      <w:r>
        <w:rPr>
          <w:rFonts w:ascii="Segoe UI" w:hAnsi="Segoe UI" w:cs="Segoe UI"/>
          <w:color w:val="091E42"/>
          <w:sz w:val="20"/>
          <w:szCs w:val="20"/>
        </w:rPr>
        <w:t xml:space="preserve"> </w:t>
      </w:r>
      <w:r w:rsidR="00574ED4" w:rsidRPr="008529E6">
        <w:rPr>
          <w:rFonts w:ascii="Segoe UI" w:hAnsi="Segoe UI" w:cs="Segoe UI"/>
          <w:color w:val="091E42"/>
          <w:sz w:val="20"/>
          <w:szCs w:val="20"/>
        </w:rPr>
        <w:t>changes to Policy</w:t>
      </w:r>
      <w:r>
        <w:rPr>
          <w:rFonts w:ascii="Segoe UI" w:hAnsi="Segoe UI" w:cs="Segoe UI"/>
          <w:color w:val="091E42"/>
          <w:sz w:val="20"/>
          <w:szCs w:val="20"/>
        </w:rPr>
        <w:t xml:space="preserve"> (Initiative) definitions and assignments</w:t>
      </w:r>
      <w:r w:rsidR="00574ED4" w:rsidRPr="008529E6">
        <w:rPr>
          <w:rFonts w:ascii="Segoe UI" w:hAnsi="Segoe UI" w:cs="Segoe UI"/>
          <w:color w:val="091E42"/>
          <w:sz w:val="20"/>
          <w:szCs w:val="20"/>
        </w:rPr>
        <w:t xml:space="preserve">, it's challenging to keep </w:t>
      </w:r>
      <w:r w:rsidR="00511E23" w:rsidRPr="008529E6">
        <w:rPr>
          <w:rFonts w:ascii="Segoe UI" w:hAnsi="Segoe UI" w:cs="Segoe UI"/>
          <w:color w:val="091E42"/>
          <w:sz w:val="20"/>
          <w:szCs w:val="20"/>
        </w:rPr>
        <w:t>up to date</w:t>
      </w:r>
      <w:r w:rsidR="00574ED4" w:rsidRPr="008529E6">
        <w:rPr>
          <w:rFonts w:ascii="Segoe UI" w:hAnsi="Segoe UI" w:cs="Segoe UI"/>
          <w:color w:val="091E42"/>
          <w:sz w:val="20"/>
          <w:szCs w:val="20"/>
        </w:rPr>
        <w:t xml:space="preserve"> with the changes. What has changed and do other </w:t>
      </w:r>
      <w:r>
        <w:rPr>
          <w:rFonts w:ascii="Segoe UI" w:hAnsi="Segoe UI" w:cs="Segoe UI"/>
          <w:color w:val="091E42"/>
          <w:sz w:val="20"/>
          <w:szCs w:val="20"/>
        </w:rPr>
        <w:t xml:space="preserve">stakeholders </w:t>
      </w:r>
      <w:r w:rsidR="00574ED4" w:rsidRPr="008529E6">
        <w:rPr>
          <w:rFonts w:ascii="Segoe UI" w:hAnsi="Segoe UI" w:cs="Segoe UI"/>
          <w:color w:val="091E42"/>
          <w:sz w:val="20"/>
          <w:szCs w:val="20"/>
        </w:rPr>
        <w:t>need to move to a new major version of a Policy Initiative? That's where release notes come in to help keep track of the changes.</w:t>
      </w:r>
    </w:p>
    <w:p w14:paraId="10C70127" w14:textId="2626CC0F" w:rsidR="00605A3A"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8529E6">
        <w:rPr>
          <w:rFonts w:ascii="Segoe UI" w:hAnsi="Segoe UI" w:cs="Segoe UI"/>
          <w:color w:val="091E42"/>
          <w:sz w:val="20"/>
          <w:szCs w:val="20"/>
        </w:rPr>
        <w:t>Whenever a </w:t>
      </w:r>
      <w:r w:rsidRPr="008529E6">
        <w:rPr>
          <w:rStyle w:val="Strong"/>
          <w:rFonts w:ascii="Segoe UI" w:hAnsi="Segoe UI" w:cs="Segoe UI"/>
          <w:color w:val="091E42"/>
          <w:sz w:val="20"/>
          <w:szCs w:val="20"/>
        </w:rPr>
        <w:t>production</w:t>
      </w:r>
      <w:r w:rsidRPr="008529E6">
        <w:rPr>
          <w:rFonts w:ascii="Segoe UI" w:hAnsi="Segoe UI" w:cs="Segoe UI"/>
          <w:color w:val="091E42"/>
          <w:sz w:val="20"/>
          <w:szCs w:val="20"/>
        </w:rPr>
        <w:t xml:space="preserve"> update is implemented for a Policy </w:t>
      </w:r>
      <w:r w:rsidR="008529E6">
        <w:rPr>
          <w:rFonts w:ascii="Segoe UI" w:hAnsi="Segoe UI" w:cs="Segoe UI"/>
          <w:color w:val="091E42"/>
          <w:sz w:val="20"/>
          <w:szCs w:val="20"/>
        </w:rPr>
        <w:t>(Initiative) d</w:t>
      </w:r>
      <w:r w:rsidRPr="008529E6">
        <w:rPr>
          <w:rFonts w:ascii="Segoe UI" w:hAnsi="Segoe UI" w:cs="Segoe UI"/>
          <w:color w:val="091E42"/>
          <w:sz w:val="20"/>
          <w:szCs w:val="20"/>
        </w:rPr>
        <w:t>efinition, make sure a </w:t>
      </w:r>
      <w:r w:rsidRPr="008529E6">
        <w:rPr>
          <w:rStyle w:val="Strong"/>
          <w:rFonts w:ascii="Segoe UI" w:hAnsi="Segoe UI" w:cs="Segoe UI"/>
          <w:color w:val="091E42"/>
          <w:sz w:val="20"/>
          <w:szCs w:val="20"/>
        </w:rPr>
        <w:t>release note</w:t>
      </w:r>
      <w:r w:rsidR="00605A3A">
        <w:rPr>
          <w:rStyle w:val="Strong"/>
          <w:rFonts w:ascii="Segoe UI" w:hAnsi="Segoe UI" w:cs="Segoe UI"/>
          <w:color w:val="091E42"/>
          <w:sz w:val="20"/>
          <w:szCs w:val="20"/>
        </w:rPr>
        <w:t xml:space="preserve"> </w:t>
      </w:r>
      <w:r w:rsidR="00605A3A" w:rsidRPr="00605A3A">
        <w:rPr>
          <w:rStyle w:val="Strong"/>
          <w:rFonts w:ascii="Segoe UI" w:hAnsi="Segoe UI" w:cs="Segoe UI"/>
          <w:b w:val="0"/>
          <w:bCs w:val="0"/>
          <w:color w:val="091E42"/>
          <w:sz w:val="20"/>
          <w:szCs w:val="20"/>
        </w:rPr>
        <w:t>file</w:t>
      </w:r>
      <w:r w:rsidRPr="008529E6">
        <w:rPr>
          <w:rFonts w:ascii="Segoe UI" w:hAnsi="Segoe UI" w:cs="Segoe UI"/>
          <w:color w:val="091E42"/>
          <w:sz w:val="20"/>
          <w:szCs w:val="20"/>
        </w:rPr>
        <w:t> is </w:t>
      </w:r>
      <w:r w:rsidRPr="008529E6">
        <w:rPr>
          <w:rStyle w:val="Strong"/>
          <w:rFonts w:ascii="Segoe UI" w:hAnsi="Segoe UI" w:cs="Segoe UI"/>
          <w:color w:val="091E42"/>
          <w:sz w:val="20"/>
          <w:szCs w:val="20"/>
        </w:rPr>
        <w:t>created</w:t>
      </w:r>
      <w:r w:rsidRPr="008529E6">
        <w:rPr>
          <w:rFonts w:ascii="Segoe UI" w:hAnsi="Segoe UI" w:cs="Segoe UI"/>
          <w:color w:val="091E42"/>
          <w:sz w:val="20"/>
          <w:szCs w:val="20"/>
        </w:rPr>
        <w:t>, or </w:t>
      </w:r>
      <w:r w:rsidRPr="008529E6">
        <w:rPr>
          <w:rStyle w:val="Strong"/>
          <w:rFonts w:ascii="Segoe UI" w:hAnsi="Segoe UI" w:cs="Segoe UI"/>
          <w:color w:val="091E42"/>
          <w:sz w:val="20"/>
          <w:szCs w:val="20"/>
        </w:rPr>
        <w:t>updated</w:t>
      </w:r>
      <w:r w:rsidRPr="008529E6">
        <w:rPr>
          <w:rFonts w:ascii="Segoe UI" w:hAnsi="Segoe UI" w:cs="Segoe UI"/>
          <w:color w:val="091E42"/>
          <w:sz w:val="20"/>
          <w:szCs w:val="20"/>
        </w:rPr>
        <w:t>, that describes the changes. </w:t>
      </w:r>
      <w:r w:rsidR="00605A3A" w:rsidRPr="008529E6">
        <w:rPr>
          <w:rFonts w:ascii="Segoe UI" w:hAnsi="Segoe UI" w:cs="Segoe UI"/>
          <w:color w:val="091E42"/>
          <w:sz w:val="20"/>
          <w:szCs w:val="20"/>
        </w:rPr>
        <w:t>A new release note is created for each major version</w:t>
      </w:r>
      <w:r w:rsidR="00605A3A">
        <w:rPr>
          <w:rFonts w:ascii="Segoe UI" w:hAnsi="Segoe UI" w:cs="Segoe UI"/>
          <w:color w:val="091E42"/>
          <w:sz w:val="20"/>
          <w:szCs w:val="20"/>
        </w:rPr>
        <w:t xml:space="preserve">. </w:t>
      </w:r>
    </w:p>
    <w:p w14:paraId="79D50FA1" w14:textId="77777777" w:rsidR="00304238" w:rsidRPr="00304238" w:rsidRDefault="00304238" w:rsidP="00304238">
      <w:pPr>
        <w:pStyle w:val="Heading2NumMS"/>
        <w:rPr>
          <w:sz w:val="56"/>
          <w:szCs w:val="48"/>
        </w:rPr>
      </w:pPr>
      <w:bookmarkStart w:id="26" w:name="_Toc98314748"/>
      <w:r w:rsidRPr="00304238">
        <w:t>Policy definitions</w:t>
      </w:r>
      <w:bookmarkEnd w:id="26"/>
    </w:p>
    <w:p w14:paraId="75EE3E55" w14:textId="5034B315" w:rsidR="00574ED4" w:rsidRDefault="008529E6" w:rsidP="00574ED4">
      <w:pPr>
        <w:pStyle w:val="NormalWeb"/>
        <w:shd w:val="clear" w:color="auto" w:fill="FFFFFF"/>
        <w:spacing w:before="180" w:beforeAutospacing="0" w:after="0" w:afterAutospacing="0"/>
        <w:rPr>
          <w:rFonts w:ascii="Segoe UI" w:hAnsi="Segoe UI" w:cs="Segoe UI"/>
          <w:color w:val="091E42"/>
          <w:sz w:val="20"/>
          <w:szCs w:val="20"/>
        </w:rPr>
      </w:pPr>
      <w:r>
        <w:rPr>
          <w:rFonts w:ascii="Segoe UI" w:hAnsi="Segoe UI" w:cs="Segoe UI"/>
          <w:color w:val="091E42"/>
          <w:sz w:val="20"/>
          <w:szCs w:val="20"/>
        </w:rPr>
        <w:t>The sample folder structure below shows</w:t>
      </w:r>
      <w:r w:rsidR="00605A3A">
        <w:rPr>
          <w:rFonts w:ascii="Segoe UI" w:hAnsi="Segoe UI" w:cs="Segoe UI"/>
          <w:color w:val="091E42"/>
          <w:sz w:val="20"/>
          <w:szCs w:val="20"/>
        </w:rPr>
        <w:t xml:space="preserve"> how release notes can be added to the structure:</w:t>
      </w:r>
    </w:p>
    <w:p w14:paraId="0FF3D6B0" w14:textId="77777777" w:rsidR="00605A3A" w:rsidRDefault="00605A3A" w:rsidP="00605A3A">
      <w:pPr>
        <w:pStyle w:val="NormalWeb"/>
        <w:keepNext/>
        <w:shd w:val="clear" w:color="auto" w:fill="FFFFFF"/>
        <w:spacing w:before="180" w:beforeAutospacing="0" w:after="0" w:afterAutospacing="0"/>
      </w:pPr>
      <w:r w:rsidRPr="00605A3A">
        <w:rPr>
          <w:rFonts w:ascii="Segoe UI" w:hAnsi="Segoe UI" w:cs="Segoe UI"/>
          <w:noProof/>
          <w:color w:val="091E42"/>
          <w:sz w:val="20"/>
          <w:szCs w:val="20"/>
        </w:rPr>
        <w:drawing>
          <wp:inline distT="0" distB="0" distL="0" distR="0" wp14:anchorId="0F4B6E3C" wp14:editId="3EE8A595">
            <wp:extent cx="2108934" cy="2297375"/>
            <wp:effectExtent l="0" t="0" r="5715" b="825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2"/>
                    <a:stretch>
                      <a:fillRect/>
                    </a:stretch>
                  </pic:blipFill>
                  <pic:spPr>
                    <a:xfrm>
                      <a:off x="0" y="0"/>
                      <a:ext cx="2119013" cy="2308355"/>
                    </a:xfrm>
                    <a:prstGeom prst="rect">
                      <a:avLst/>
                    </a:prstGeom>
                  </pic:spPr>
                </pic:pic>
              </a:graphicData>
            </a:graphic>
          </wp:inline>
        </w:drawing>
      </w:r>
    </w:p>
    <w:p w14:paraId="5D04A9C4" w14:textId="219F3136" w:rsidR="00605A3A" w:rsidRDefault="00605A3A" w:rsidP="00605A3A">
      <w:pPr>
        <w:pStyle w:val="Caption"/>
      </w:pPr>
      <w:r>
        <w:t xml:space="preserve">Figure </w:t>
      </w:r>
      <w:r>
        <w:fldChar w:fldCharType="begin"/>
      </w:r>
      <w:r>
        <w:instrText xml:space="preserve"> SEQ Figure \* ARABIC </w:instrText>
      </w:r>
      <w:r>
        <w:fldChar w:fldCharType="separate"/>
      </w:r>
      <w:r w:rsidR="00240801">
        <w:rPr>
          <w:noProof/>
        </w:rPr>
        <w:t>5</w:t>
      </w:r>
      <w:r>
        <w:fldChar w:fldCharType="end"/>
      </w:r>
      <w:r>
        <w:t xml:space="preserve"> - Example folder structure for </w:t>
      </w:r>
      <w:r w:rsidR="00F568CF">
        <w:t xml:space="preserve">Policy definition </w:t>
      </w:r>
      <w:r>
        <w:t>release notes</w:t>
      </w:r>
    </w:p>
    <w:p w14:paraId="63505264" w14:textId="34A8312D" w:rsidR="00605A3A" w:rsidRDefault="00605A3A" w:rsidP="00605A3A">
      <w:pPr>
        <w:rPr>
          <w:sz w:val="20"/>
          <w:szCs w:val="20"/>
        </w:rPr>
      </w:pPr>
      <w:r w:rsidRPr="00605A3A">
        <w:rPr>
          <w:sz w:val="20"/>
          <w:szCs w:val="20"/>
        </w:rPr>
        <w:t>The release note filename matches the filename of the Policy definition in a 1:1 relationship.</w:t>
      </w:r>
    </w:p>
    <w:p w14:paraId="7557185C" w14:textId="3FF34BFF" w:rsidR="00574ED4" w:rsidRPr="008529E6"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8529E6">
        <w:rPr>
          <w:rFonts w:ascii="Segoe UI" w:hAnsi="Segoe UI" w:cs="Segoe UI"/>
          <w:color w:val="091E42"/>
          <w:sz w:val="20"/>
          <w:szCs w:val="20"/>
        </w:rPr>
        <w:t xml:space="preserve">The screenshot below shows an example of a release note for a new major version of </w:t>
      </w:r>
      <w:r w:rsidR="00605A3A">
        <w:rPr>
          <w:rFonts w:ascii="Segoe UI" w:hAnsi="Segoe UI" w:cs="Segoe UI"/>
          <w:color w:val="091E42"/>
          <w:sz w:val="20"/>
          <w:szCs w:val="20"/>
        </w:rPr>
        <w:t xml:space="preserve">a </w:t>
      </w:r>
      <w:r w:rsidRPr="008529E6">
        <w:rPr>
          <w:rFonts w:ascii="Segoe UI" w:hAnsi="Segoe UI" w:cs="Segoe UI"/>
          <w:color w:val="091E42"/>
          <w:sz w:val="20"/>
          <w:szCs w:val="20"/>
        </w:rPr>
        <w:t xml:space="preserve">Policy Definition. Any minor or bugfixes that are implemented </w:t>
      </w:r>
      <w:r w:rsidR="00387384">
        <w:rPr>
          <w:rFonts w:ascii="Segoe UI" w:hAnsi="Segoe UI" w:cs="Segoe UI"/>
          <w:color w:val="091E42"/>
          <w:sz w:val="20"/>
          <w:szCs w:val="20"/>
        </w:rPr>
        <w:t xml:space="preserve">afterwards </w:t>
      </w:r>
      <w:r w:rsidRPr="008529E6">
        <w:rPr>
          <w:rFonts w:ascii="Segoe UI" w:hAnsi="Segoe UI" w:cs="Segoe UI"/>
          <w:color w:val="091E42"/>
          <w:sz w:val="20"/>
          <w:szCs w:val="20"/>
        </w:rPr>
        <w:t>are added to this release note:</w:t>
      </w:r>
    </w:p>
    <w:p w14:paraId="34C14D51" w14:textId="77777777" w:rsidR="009E0610" w:rsidRDefault="009E0610" w:rsidP="009E0610">
      <w:pPr>
        <w:pStyle w:val="NormalWeb"/>
        <w:keepNext/>
        <w:shd w:val="clear" w:color="auto" w:fill="FFFFFF"/>
        <w:spacing w:before="180" w:beforeAutospacing="0" w:after="0" w:afterAutospacing="0"/>
      </w:pPr>
      <w:r w:rsidRPr="009E0610">
        <w:rPr>
          <w:rFonts w:ascii="Segoe UI" w:hAnsi="Segoe UI" w:cs="Segoe UI"/>
          <w:noProof/>
          <w:color w:val="091E42"/>
          <w:sz w:val="20"/>
          <w:szCs w:val="20"/>
        </w:rPr>
        <w:drawing>
          <wp:inline distT="0" distB="0" distL="0" distR="0" wp14:anchorId="097267D2" wp14:editId="6F0173D6">
            <wp:extent cx="3536032" cy="2203614"/>
            <wp:effectExtent l="0" t="0" r="762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3"/>
                    <a:stretch>
                      <a:fillRect/>
                    </a:stretch>
                  </pic:blipFill>
                  <pic:spPr>
                    <a:xfrm>
                      <a:off x="0" y="0"/>
                      <a:ext cx="3540012" cy="2206095"/>
                    </a:xfrm>
                    <a:prstGeom prst="rect">
                      <a:avLst/>
                    </a:prstGeom>
                  </pic:spPr>
                </pic:pic>
              </a:graphicData>
            </a:graphic>
          </wp:inline>
        </w:drawing>
      </w:r>
    </w:p>
    <w:p w14:paraId="294E7710" w14:textId="47C67397" w:rsidR="00574ED4" w:rsidRPr="008529E6" w:rsidRDefault="009E0610" w:rsidP="009E0610">
      <w:pPr>
        <w:pStyle w:val="Caption"/>
        <w:rPr>
          <w:rFonts w:ascii="Segoe UI" w:hAnsi="Segoe UI" w:cs="Segoe UI"/>
          <w:color w:val="091E42"/>
          <w:sz w:val="20"/>
          <w:szCs w:val="20"/>
        </w:rPr>
      </w:pPr>
      <w:r>
        <w:t xml:space="preserve">Figure </w:t>
      </w:r>
      <w:r>
        <w:fldChar w:fldCharType="begin"/>
      </w:r>
      <w:r>
        <w:instrText xml:space="preserve"> SEQ Figure \* ARABIC </w:instrText>
      </w:r>
      <w:r>
        <w:fldChar w:fldCharType="separate"/>
      </w:r>
      <w:r w:rsidR="00240801">
        <w:rPr>
          <w:noProof/>
        </w:rPr>
        <w:t>6</w:t>
      </w:r>
      <w:r>
        <w:fldChar w:fldCharType="end"/>
      </w:r>
      <w:r>
        <w:t xml:space="preserve"> - Example Policy definition release note</w:t>
      </w:r>
    </w:p>
    <w:p w14:paraId="423A6692" w14:textId="4C841D61" w:rsidR="00574ED4" w:rsidRPr="00304238" w:rsidRDefault="00574ED4" w:rsidP="00304238">
      <w:pPr>
        <w:pStyle w:val="Heading2NumMS"/>
      </w:pPr>
      <w:bookmarkStart w:id="27" w:name="_Toc98314749"/>
      <w:r w:rsidRPr="00304238">
        <w:lastRenderedPageBreak/>
        <w:t>Policy Initiative</w:t>
      </w:r>
      <w:r w:rsidR="00F568CF" w:rsidRPr="00304238">
        <w:t>s</w:t>
      </w:r>
      <w:bookmarkEnd w:id="27"/>
    </w:p>
    <w:p w14:paraId="557DCD00" w14:textId="77777777" w:rsidR="00574ED4" w:rsidRPr="00F568CF"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F568CF">
        <w:rPr>
          <w:rFonts w:ascii="Segoe UI" w:hAnsi="Segoe UI" w:cs="Segoe UI"/>
          <w:color w:val="091E42"/>
          <w:sz w:val="20"/>
          <w:szCs w:val="20"/>
        </w:rPr>
        <w:t>A new release note is created for each major version and is placed in the subfolder of the Policy Initiative Category, as shown in the example below:</w:t>
      </w:r>
    </w:p>
    <w:p w14:paraId="43DB08C1" w14:textId="77777777" w:rsidR="00F568CF" w:rsidRDefault="00F568CF" w:rsidP="00F568CF">
      <w:pPr>
        <w:pStyle w:val="NormalWeb"/>
        <w:keepNext/>
        <w:shd w:val="clear" w:color="auto" w:fill="FFFFFF"/>
        <w:spacing w:before="180" w:beforeAutospacing="0" w:after="0" w:afterAutospacing="0"/>
      </w:pPr>
      <w:r w:rsidRPr="00F568CF">
        <w:rPr>
          <w:rFonts w:ascii="Segoe UI" w:hAnsi="Segoe UI" w:cs="Segoe UI"/>
          <w:noProof/>
          <w:color w:val="091E42"/>
          <w:sz w:val="20"/>
          <w:szCs w:val="20"/>
        </w:rPr>
        <w:drawing>
          <wp:inline distT="0" distB="0" distL="0" distR="0" wp14:anchorId="532B6FD8" wp14:editId="700037C0">
            <wp:extent cx="1860266" cy="1326673"/>
            <wp:effectExtent l="0" t="0" r="6985" b="6985"/>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24"/>
                    <a:stretch>
                      <a:fillRect/>
                    </a:stretch>
                  </pic:blipFill>
                  <pic:spPr>
                    <a:xfrm>
                      <a:off x="0" y="0"/>
                      <a:ext cx="1863660" cy="1329093"/>
                    </a:xfrm>
                    <a:prstGeom prst="rect">
                      <a:avLst/>
                    </a:prstGeom>
                  </pic:spPr>
                </pic:pic>
              </a:graphicData>
            </a:graphic>
          </wp:inline>
        </w:drawing>
      </w:r>
    </w:p>
    <w:p w14:paraId="562E4A4C" w14:textId="10910F37" w:rsidR="00574ED4" w:rsidRPr="00F568CF" w:rsidRDefault="00F568CF" w:rsidP="00F568CF">
      <w:pPr>
        <w:pStyle w:val="Caption"/>
        <w:rPr>
          <w:rFonts w:ascii="Segoe UI" w:hAnsi="Segoe UI" w:cs="Segoe UI"/>
          <w:color w:val="091E42"/>
          <w:sz w:val="20"/>
          <w:szCs w:val="20"/>
        </w:rPr>
      </w:pPr>
      <w:r>
        <w:t xml:space="preserve">Figure </w:t>
      </w:r>
      <w:r>
        <w:fldChar w:fldCharType="begin"/>
      </w:r>
      <w:r>
        <w:instrText xml:space="preserve"> SEQ Figure \* ARABIC </w:instrText>
      </w:r>
      <w:r>
        <w:fldChar w:fldCharType="separate"/>
      </w:r>
      <w:r w:rsidR="00240801">
        <w:rPr>
          <w:noProof/>
        </w:rPr>
        <w:t>7</w:t>
      </w:r>
      <w:r>
        <w:fldChar w:fldCharType="end"/>
      </w:r>
      <w:r>
        <w:t xml:space="preserve"> - Example folder structure for Policy Initiatives</w:t>
      </w:r>
    </w:p>
    <w:p w14:paraId="48E52285" w14:textId="571F3540" w:rsidR="00574ED4" w:rsidRPr="00F568CF"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F568CF">
        <w:rPr>
          <w:rFonts w:ascii="Segoe UI" w:hAnsi="Segoe UI" w:cs="Segoe UI"/>
          <w:color w:val="091E42"/>
          <w:sz w:val="20"/>
          <w:szCs w:val="20"/>
        </w:rPr>
        <w:t>The release note is named after the Policy Initiati</w:t>
      </w:r>
      <w:r w:rsidR="00F568CF" w:rsidRPr="00F568CF">
        <w:rPr>
          <w:rFonts w:ascii="Segoe UI" w:hAnsi="Segoe UI" w:cs="Segoe UI"/>
          <w:color w:val="091E42"/>
          <w:sz w:val="20"/>
          <w:szCs w:val="20"/>
        </w:rPr>
        <w:t>v</w:t>
      </w:r>
      <w:r w:rsidRPr="00F568CF">
        <w:rPr>
          <w:rFonts w:ascii="Segoe UI" w:hAnsi="Segoe UI" w:cs="Segoe UI"/>
          <w:color w:val="091E42"/>
          <w:sz w:val="20"/>
          <w:szCs w:val="20"/>
        </w:rPr>
        <w:t xml:space="preserve">e </w:t>
      </w:r>
      <w:r w:rsidR="00F568CF" w:rsidRPr="00F568CF">
        <w:rPr>
          <w:rFonts w:ascii="Segoe UI" w:hAnsi="Segoe UI" w:cs="Segoe UI"/>
          <w:color w:val="091E42"/>
          <w:sz w:val="20"/>
          <w:szCs w:val="20"/>
        </w:rPr>
        <w:t xml:space="preserve">definition </w:t>
      </w:r>
      <w:r w:rsidRPr="00F568CF">
        <w:rPr>
          <w:rFonts w:ascii="Segoe UI" w:hAnsi="Segoe UI" w:cs="Segoe UI"/>
          <w:color w:val="091E42"/>
          <w:sz w:val="20"/>
          <w:szCs w:val="20"/>
        </w:rPr>
        <w:t xml:space="preserve">file </w:t>
      </w:r>
      <w:r w:rsidR="00F568CF" w:rsidRPr="00F568CF">
        <w:rPr>
          <w:rFonts w:ascii="Segoe UI" w:hAnsi="Segoe UI" w:cs="Segoe UI"/>
          <w:color w:val="091E42"/>
          <w:sz w:val="20"/>
          <w:szCs w:val="20"/>
        </w:rPr>
        <w:t>in</w:t>
      </w:r>
      <w:r w:rsidRPr="00F568CF">
        <w:rPr>
          <w:rFonts w:ascii="Segoe UI" w:hAnsi="Segoe UI" w:cs="Segoe UI"/>
          <w:color w:val="091E42"/>
          <w:sz w:val="20"/>
          <w:szCs w:val="20"/>
        </w:rPr>
        <w:t xml:space="preserve"> a 1:1 </w:t>
      </w:r>
      <w:r w:rsidR="00F568CF" w:rsidRPr="00F568CF">
        <w:rPr>
          <w:rFonts w:ascii="Segoe UI" w:hAnsi="Segoe UI" w:cs="Segoe UI"/>
          <w:color w:val="091E42"/>
          <w:sz w:val="20"/>
          <w:szCs w:val="20"/>
        </w:rPr>
        <w:t>relationship.</w:t>
      </w:r>
    </w:p>
    <w:p w14:paraId="196A2B26" w14:textId="792B2E8E" w:rsidR="00574ED4" w:rsidRPr="00F568CF" w:rsidRDefault="00574ED4" w:rsidP="00574ED4">
      <w:pPr>
        <w:pStyle w:val="NormalWeb"/>
        <w:shd w:val="clear" w:color="auto" w:fill="FFFFFF"/>
        <w:spacing w:before="180" w:beforeAutospacing="0" w:after="0" w:afterAutospacing="0"/>
        <w:rPr>
          <w:rFonts w:ascii="Segoe UI" w:hAnsi="Segoe UI" w:cs="Segoe UI"/>
          <w:color w:val="091E42"/>
          <w:sz w:val="20"/>
          <w:szCs w:val="20"/>
        </w:rPr>
      </w:pPr>
      <w:r w:rsidRPr="00F568CF">
        <w:rPr>
          <w:rFonts w:ascii="Segoe UI" w:hAnsi="Segoe UI" w:cs="Segoe UI"/>
          <w:color w:val="091E42"/>
          <w:sz w:val="20"/>
          <w:szCs w:val="20"/>
        </w:rPr>
        <w:t xml:space="preserve">The screenshot below shows an example of a release note for a new major version of </w:t>
      </w:r>
      <w:r w:rsidR="00F568CF">
        <w:rPr>
          <w:rFonts w:ascii="Segoe UI" w:hAnsi="Segoe UI" w:cs="Segoe UI"/>
          <w:color w:val="091E42"/>
          <w:sz w:val="20"/>
          <w:szCs w:val="20"/>
        </w:rPr>
        <w:t xml:space="preserve">a </w:t>
      </w:r>
      <w:r w:rsidRPr="00F568CF">
        <w:rPr>
          <w:rFonts w:ascii="Segoe UI" w:hAnsi="Segoe UI" w:cs="Segoe UI"/>
          <w:color w:val="091E42"/>
          <w:sz w:val="20"/>
          <w:szCs w:val="20"/>
        </w:rPr>
        <w:t xml:space="preserve">Policy Initiative. Any minor or bugfixes that are implemented </w:t>
      </w:r>
      <w:r w:rsidR="00F568CF" w:rsidRPr="00F568CF">
        <w:rPr>
          <w:rFonts w:ascii="Segoe UI" w:hAnsi="Segoe UI" w:cs="Segoe UI"/>
          <w:color w:val="091E42"/>
          <w:sz w:val="20"/>
          <w:szCs w:val="20"/>
        </w:rPr>
        <w:t>later</w:t>
      </w:r>
      <w:r w:rsidRPr="00F568CF">
        <w:rPr>
          <w:rFonts w:ascii="Segoe UI" w:hAnsi="Segoe UI" w:cs="Segoe UI"/>
          <w:color w:val="091E42"/>
          <w:sz w:val="20"/>
          <w:szCs w:val="20"/>
        </w:rPr>
        <w:t xml:space="preserve"> are added to this release note:</w:t>
      </w:r>
    </w:p>
    <w:p w14:paraId="19061AB0" w14:textId="5187A2F6" w:rsidR="00574ED4" w:rsidRDefault="00F568CF" w:rsidP="00574ED4">
      <w:pPr>
        <w:pStyle w:val="NormalWeb"/>
        <w:shd w:val="clear" w:color="auto" w:fill="FFFFFF"/>
        <w:spacing w:before="180" w:beforeAutospacing="0" w:after="0" w:afterAutospacing="0"/>
        <w:rPr>
          <w:rFonts w:ascii="Segoe UI" w:hAnsi="Segoe UI" w:cs="Segoe UI"/>
          <w:color w:val="091E42"/>
          <w:sz w:val="21"/>
          <w:szCs w:val="21"/>
        </w:rPr>
      </w:pPr>
      <w:r w:rsidRPr="00F568CF">
        <w:rPr>
          <w:rFonts w:ascii="Segoe UI" w:hAnsi="Segoe UI" w:cs="Segoe UI"/>
          <w:noProof/>
          <w:color w:val="091E42"/>
          <w:sz w:val="21"/>
          <w:szCs w:val="21"/>
        </w:rPr>
        <w:drawing>
          <wp:inline distT="0" distB="0" distL="0" distR="0" wp14:anchorId="5B83952D" wp14:editId="61FEC912">
            <wp:extent cx="3557108" cy="2457781"/>
            <wp:effectExtent l="0" t="0" r="571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5"/>
                    <a:stretch>
                      <a:fillRect/>
                    </a:stretch>
                  </pic:blipFill>
                  <pic:spPr>
                    <a:xfrm>
                      <a:off x="0" y="0"/>
                      <a:ext cx="3570675" cy="2467155"/>
                    </a:xfrm>
                    <a:prstGeom prst="rect">
                      <a:avLst/>
                    </a:prstGeom>
                  </pic:spPr>
                </pic:pic>
              </a:graphicData>
            </a:graphic>
          </wp:inline>
        </w:drawing>
      </w:r>
    </w:p>
    <w:p w14:paraId="1A3A892A" w14:textId="77777777"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p>
    <w:p w14:paraId="52ACBEB6" w14:textId="5800917B" w:rsidR="00574ED4" w:rsidRDefault="00574ED4" w:rsidP="00574ED4">
      <w:pPr>
        <w:rPr>
          <w:rFonts w:ascii="Times New Roman" w:hAnsi="Times New Roman" w:cs="Times New Roman"/>
          <w:sz w:val="24"/>
          <w:szCs w:val="24"/>
        </w:rPr>
      </w:pPr>
    </w:p>
    <w:p w14:paraId="481D3DA2" w14:textId="3246D29D" w:rsidR="00574ED4" w:rsidRDefault="00574ED4" w:rsidP="00304238">
      <w:pPr>
        <w:pStyle w:val="Heading1NumMS"/>
      </w:pPr>
      <w:bookmarkStart w:id="28" w:name="_Toc98314750"/>
      <w:r w:rsidRPr="00304238">
        <w:lastRenderedPageBreak/>
        <w:t>Development process Azure Policy artifacts</w:t>
      </w:r>
      <w:bookmarkEnd w:id="28"/>
    </w:p>
    <w:p w14:paraId="620A92E5" w14:textId="34CC8915" w:rsidR="00E80DCE" w:rsidRPr="00E80DCE" w:rsidRDefault="00E80DCE" w:rsidP="00E80DCE">
      <w:pPr>
        <w:pStyle w:val="BodyMS"/>
      </w:pPr>
      <w:r>
        <w:t>TBD</w:t>
      </w:r>
      <w:r w:rsidR="00D04387">
        <w:t xml:space="preserve"> (dependant on selected Azure Policy deployment solution)</w:t>
      </w:r>
    </w:p>
    <w:p w14:paraId="0CF8BAAD" w14:textId="77777777" w:rsidR="00304238" w:rsidRPr="00304238" w:rsidRDefault="00304238" w:rsidP="00304238">
      <w:pPr>
        <w:pStyle w:val="BodyMS"/>
      </w:pPr>
    </w:p>
    <w:p w14:paraId="0A839880" w14:textId="77777777" w:rsidR="00574ED4" w:rsidRPr="00304238" w:rsidRDefault="00574ED4" w:rsidP="00304238">
      <w:pPr>
        <w:pStyle w:val="Heading1NumMS"/>
      </w:pPr>
      <w:bookmarkStart w:id="29" w:name="_Toc98314751"/>
      <w:r w:rsidRPr="00304238">
        <w:lastRenderedPageBreak/>
        <w:t>Testing Azure Policy artifacts</w:t>
      </w:r>
      <w:bookmarkEnd w:id="29"/>
    </w:p>
    <w:p w14:paraId="757E1C38" w14:textId="24A55F1B"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r>
        <w:rPr>
          <w:rFonts w:ascii="Segoe UI" w:hAnsi="Segoe UI" w:cs="Segoe UI"/>
          <w:color w:val="091E42"/>
          <w:sz w:val="21"/>
          <w:szCs w:val="21"/>
        </w:rPr>
        <w:t xml:space="preserve">Azure Policy allows for platform-level desired state control, meaning a ‘Deny’ Policy on a Management Group </w:t>
      </w:r>
      <w:r w:rsidR="00E80DCE">
        <w:rPr>
          <w:rFonts w:ascii="Segoe UI" w:hAnsi="Segoe UI" w:cs="Segoe UI"/>
          <w:color w:val="091E42"/>
          <w:sz w:val="21"/>
          <w:szCs w:val="21"/>
        </w:rPr>
        <w:t>s</w:t>
      </w:r>
      <w:r>
        <w:rPr>
          <w:rFonts w:ascii="Segoe UI" w:hAnsi="Segoe UI" w:cs="Segoe UI"/>
          <w:color w:val="091E42"/>
          <w:sz w:val="21"/>
          <w:szCs w:val="21"/>
        </w:rPr>
        <w:t>cope can affect all deployments in the hierarchy below. Because of the implications a misconfiguration of Azure Policy may have, it is important to properly test the effect the Policy has on an environment and its products/services.</w:t>
      </w:r>
    </w:p>
    <w:p w14:paraId="4E3293F2" w14:textId="0DF4CAAD" w:rsidR="00574ED4" w:rsidRDefault="00574ED4" w:rsidP="00304238">
      <w:pPr>
        <w:shd w:val="clear" w:color="auto" w:fill="FFFFFF"/>
        <w:spacing w:before="60" w:after="100" w:afterAutospacing="1" w:line="240" w:lineRule="auto"/>
        <w:rPr>
          <w:rFonts w:ascii="Segoe UI" w:hAnsi="Segoe UI" w:cs="Segoe UI"/>
          <w:color w:val="091E42"/>
          <w:sz w:val="21"/>
          <w:szCs w:val="21"/>
        </w:rPr>
      </w:pPr>
    </w:p>
    <w:p w14:paraId="03100626" w14:textId="78BCB97E" w:rsidR="00304238" w:rsidRDefault="00304238" w:rsidP="00304238">
      <w:pPr>
        <w:pStyle w:val="Heading2NumMS"/>
      </w:pPr>
      <w:bookmarkStart w:id="30" w:name="_Toc98314752"/>
      <w:r>
        <w:t>Engineering environment</w:t>
      </w:r>
      <w:bookmarkEnd w:id="30"/>
    </w:p>
    <w:p w14:paraId="7B250451" w14:textId="073DAFA6" w:rsidR="00E80DCE" w:rsidRPr="00E80DCE" w:rsidRDefault="00E80DCE" w:rsidP="00E80DCE">
      <w:pPr>
        <w:pStyle w:val="BodyMS"/>
      </w:pPr>
      <w:r>
        <w:t>TBD</w:t>
      </w:r>
    </w:p>
    <w:p w14:paraId="22B26E86" w14:textId="77777777" w:rsidR="00E80DCE" w:rsidRPr="00E80DCE" w:rsidRDefault="00E80DCE" w:rsidP="00E80DCE">
      <w:pPr>
        <w:pStyle w:val="BodyMS"/>
      </w:pPr>
    </w:p>
    <w:p w14:paraId="05628548" w14:textId="77777777" w:rsidR="00574ED4" w:rsidRPr="00E80DCE" w:rsidRDefault="00574ED4" w:rsidP="00E80DCE">
      <w:pPr>
        <w:pStyle w:val="Heading2NumMS"/>
      </w:pPr>
      <w:bookmarkStart w:id="31" w:name="_Toc98314753"/>
      <w:r w:rsidRPr="00E80DCE">
        <w:t>End-to-end test plan</w:t>
      </w:r>
      <w:bookmarkEnd w:id="31"/>
    </w:p>
    <w:p w14:paraId="2F9FD0E2" w14:textId="3C786245" w:rsidR="00574ED4" w:rsidRDefault="00574ED4" w:rsidP="00574ED4">
      <w:pPr>
        <w:pStyle w:val="NormalWeb"/>
        <w:shd w:val="clear" w:color="auto" w:fill="FFFFFF"/>
        <w:spacing w:before="180" w:beforeAutospacing="0" w:after="0" w:afterAutospacing="0"/>
        <w:rPr>
          <w:rFonts w:ascii="Segoe UI" w:hAnsi="Segoe UI" w:cs="Segoe UI"/>
          <w:color w:val="091E42"/>
          <w:sz w:val="21"/>
          <w:szCs w:val="21"/>
        </w:rPr>
      </w:pPr>
      <w:r>
        <w:rPr>
          <w:rFonts w:ascii="Segoe UI" w:hAnsi="Segoe UI" w:cs="Segoe UI"/>
          <w:color w:val="091E42"/>
          <w:sz w:val="21"/>
          <w:szCs w:val="21"/>
        </w:rPr>
        <w:t xml:space="preserve">When developing Azure Policy objects, it is important to validate that they </w:t>
      </w:r>
      <w:r w:rsidR="0024591C">
        <w:rPr>
          <w:rFonts w:ascii="Segoe UI" w:hAnsi="Segoe UI" w:cs="Segoe UI"/>
          <w:color w:val="091E42"/>
          <w:sz w:val="21"/>
          <w:szCs w:val="21"/>
        </w:rPr>
        <w:t>work</w:t>
      </w:r>
      <w:r>
        <w:rPr>
          <w:rFonts w:ascii="Segoe UI" w:hAnsi="Segoe UI" w:cs="Segoe UI"/>
          <w:color w:val="091E42"/>
          <w:sz w:val="21"/>
          <w:szCs w:val="21"/>
        </w:rPr>
        <w:t xml:space="preserve"> as </w:t>
      </w:r>
      <w:r w:rsidR="0024591C">
        <w:rPr>
          <w:rFonts w:ascii="Segoe UI" w:hAnsi="Segoe UI" w:cs="Segoe UI"/>
          <w:color w:val="091E42"/>
          <w:sz w:val="21"/>
          <w:szCs w:val="21"/>
        </w:rPr>
        <w:t>intended</w:t>
      </w:r>
      <w:r>
        <w:rPr>
          <w:rFonts w:ascii="Segoe UI" w:hAnsi="Segoe UI" w:cs="Segoe UI"/>
          <w:color w:val="091E42"/>
          <w:sz w:val="21"/>
          <w:szCs w:val="21"/>
        </w:rPr>
        <w:t xml:space="preserve">. As changes are merged to the </w:t>
      </w:r>
      <w:r w:rsidR="0024591C">
        <w:rPr>
          <w:rFonts w:ascii="Segoe UI" w:hAnsi="Segoe UI" w:cs="Segoe UI"/>
          <w:color w:val="091E42"/>
          <w:sz w:val="21"/>
          <w:szCs w:val="21"/>
        </w:rPr>
        <w:t>‘m</w:t>
      </w:r>
      <w:r w:rsidR="00E80DCE">
        <w:rPr>
          <w:rFonts w:ascii="Segoe UI" w:hAnsi="Segoe UI" w:cs="Segoe UI"/>
          <w:color w:val="091E42"/>
          <w:sz w:val="21"/>
          <w:szCs w:val="21"/>
        </w:rPr>
        <w:t>ain</w:t>
      </w:r>
      <w:r w:rsidR="0024591C">
        <w:rPr>
          <w:rFonts w:ascii="Segoe UI" w:hAnsi="Segoe UI" w:cs="Segoe UI"/>
          <w:color w:val="091E42"/>
          <w:sz w:val="21"/>
          <w:szCs w:val="21"/>
        </w:rPr>
        <w:t>’</w:t>
      </w:r>
      <w:r>
        <w:rPr>
          <w:rFonts w:ascii="Segoe UI" w:hAnsi="Segoe UI" w:cs="Segoe UI"/>
          <w:color w:val="091E42"/>
          <w:sz w:val="21"/>
          <w:szCs w:val="21"/>
        </w:rPr>
        <w:t xml:space="preserve"> branch after testing, it is </w:t>
      </w:r>
      <w:r w:rsidR="0086610A">
        <w:rPr>
          <w:rFonts w:ascii="Segoe UI" w:hAnsi="Segoe UI" w:cs="Segoe UI"/>
          <w:color w:val="091E42"/>
          <w:sz w:val="21"/>
          <w:szCs w:val="21"/>
        </w:rPr>
        <w:t>recommended</w:t>
      </w:r>
      <w:r>
        <w:rPr>
          <w:rFonts w:ascii="Segoe UI" w:hAnsi="Segoe UI" w:cs="Segoe UI"/>
          <w:color w:val="091E42"/>
          <w:sz w:val="21"/>
          <w:szCs w:val="21"/>
        </w:rPr>
        <w:t xml:space="preserve"> to </w:t>
      </w:r>
      <w:r w:rsidR="00E80DCE">
        <w:rPr>
          <w:rFonts w:ascii="Segoe UI" w:hAnsi="Segoe UI" w:cs="Segoe UI"/>
          <w:color w:val="091E42"/>
          <w:sz w:val="21"/>
          <w:szCs w:val="21"/>
        </w:rPr>
        <w:t xml:space="preserve">document and </w:t>
      </w:r>
      <w:r>
        <w:rPr>
          <w:rFonts w:ascii="Segoe UI" w:hAnsi="Segoe UI" w:cs="Segoe UI"/>
          <w:color w:val="091E42"/>
          <w:sz w:val="21"/>
          <w:szCs w:val="21"/>
        </w:rPr>
        <w:t xml:space="preserve">include </w:t>
      </w:r>
      <w:r w:rsidR="00E80DCE">
        <w:rPr>
          <w:rFonts w:ascii="Segoe UI" w:hAnsi="Segoe UI" w:cs="Segoe UI"/>
          <w:color w:val="091E42"/>
          <w:sz w:val="21"/>
          <w:szCs w:val="21"/>
        </w:rPr>
        <w:t xml:space="preserve">a reference to </w:t>
      </w:r>
      <w:r>
        <w:rPr>
          <w:rFonts w:ascii="Segoe UI" w:hAnsi="Segoe UI" w:cs="Segoe UI"/>
          <w:color w:val="091E42"/>
          <w:sz w:val="21"/>
          <w:szCs w:val="21"/>
        </w:rPr>
        <w:t>the test results in the Pull Request. As such, the reviewer will find it less difficult to review the Pull Request, and if everything checks out, approve it. </w:t>
      </w:r>
    </w:p>
    <w:p w14:paraId="211D2AA5" w14:textId="6723ED02" w:rsidR="00574ED4" w:rsidRPr="00E97F5E" w:rsidRDefault="00574ED4" w:rsidP="00574ED4">
      <w:pPr>
        <w:pStyle w:val="auto-cursor-target"/>
        <w:shd w:val="clear" w:color="auto" w:fill="FFFFFF"/>
        <w:spacing w:before="180" w:beforeAutospacing="0" w:after="0" w:afterAutospacing="0"/>
        <w:rPr>
          <w:rFonts w:ascii="Segoe UI" w:hAnsi="Segoe UI" w:cs="Segoe UI"/>
          <w:color w:val="091E42"/>
          <w:sz w:val="21"/>
          <w:szCs w:val="21"/>
          <w:lang w:val="en-US"/>
        </w:rPr>
      </w:pPr>
      <w:r w:rsidRPr="00E97F5E">
        <w:rPr>
          <w:rFonts w:ascii="Segoe UI" w:hAnsi="Segoe UI" w:cs="Segoe UI"/>
          <w:color w:val="091E42"/>
          <w:sz w:val="21"/>
          <w:szCs w:val="21"/>
          <w:lang w:val="en-US"/>
        </w:rPr>
        <w:t xml:space="preserve">As part of a successful and complete test, </w:t>
      </w:r>
      <w:r w:rsidR="008A3F3B">
        <w:rPr>
          <w:rFonts w:ascii="Segoe UI" w:hAnsi="Segoe UI" w:cs="Segoe UI"/>
          <w:color w:val="091E42"/>
          <w:sz w:val="21"/>
          <w:szCs w:val="21"/>
          <w:lang w:val="en-US"/>
        </w:rPr>
        <w:t xml:space="preserve">consider taking </w:t>
      </w:r>
      <w:r w:rsidRPr="00E97F5E">
        <w:rPr>
          <w:rFonts w:ascii="Segoe UI" w:hAnsi="Segoe UI" w:cs="Segoe UI"/>
          <w:color w:val="091E42"/>
          <w:sz w:val="21"/>
          <w:szCs w:val="21"/>
          <w:lang w:val="en-US"/>
        </w:rPr>
        <w:t>the following steps:</w:t>
      </w:r>
    </w:p>
    <w:p w14:paraId="76F9CCC9" w14:textId="3D84B374" w:rsidR="00574ED4" w:rsidRDefault="00574ED4" w:rsidP="00E80DCE">
      <w:pPr>
        <w:numPr>
          <w:ilvl w:val="0"/>
          <w:numId w:val="26"/>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Deploy two Azure Resources (one compliant and one incompliant) that you are trying to evaluate against in</w:t>
      </w:r>
      <w:r w:rsidR="0086610A">
        <w:rPr>
          <w:rFonts w:ascii="Segoe UI" w:hAnsi="Segoe UI" w:cs="Segoe UI"/>
          <w:color w:val="091E42"/>
          <w:sz w:val="21"/>
          <w:szCs w:val="21"/>
        </w:rPr>
        <w:t xml:space="preserve"> a Policy engineering</w:t>
      </w:r>
      <w:r>
        <w:rPr>
          <w:rFonts w:ascii="Segoe UI" w:hAnsi="Segoe UI" w:cs="Segoe UI"/>
          <w:color w:val="091E42"/>
          <w:sz w:val="21"/>
          <w:szCs w:val="21"/>
        </w:rPr>
        <w:t xml:space="preserve"> environment</w:t>
      </w:r>
    </w:p>
    <w:p w14:paraId="68323AD8" w14:textId="792E5C4A"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 xml:space="preserve">If </w:t>
      </w:r>
      <w:r w:rsidR="00E80DCE">
        <w:rPr>
          <w:rFonts w:ascii="Segoe UI" w:hAnsi="Segoe UI" w:cs="Segoe UI"/>
          <w:color w:val="091E42"/>
          <w:sz w:val="21"/>
          <w:szCs w:val="21"/>
        </w:rPr>
        <w:t>e</w:t>
      </w:r>
      <w:r>
        <w:rPr>
          <w:rFonts w:ascii="Segoe UI" w:hAnsi="Segoe UI" w:cs="Segoe UI"/>
          <w:color w:val="091E42"/>
          <w:sz w:val="21"/>
          <w:szCs w:val="21"/>
        </w:rPr>
        <w:t xml:space="preserve">xisting </w:t>
      </w:r>
      <w:r w:rsidR="00E80DCE">
        <w:rPr>
          <w:rFonts w:ascii="Segoe UI" w:hAnsi="Segoe UI" w:cs="Segoe UI"/>
          <w:color w:val="091E42"/>
          <w:sz w:val="21"/>
          <w:szCs w:val="21"/>
        </w:rPr>
        <w:t>‘automation</w:t>
      </w:r>
      <w:r>
        <w:rPr>
          <w:rFonts w:ascii="Segoe UI" w:hAnsi="Segoe UI" w:cs="Segoe UI"/>
          <w:color w:val="091E42"/>
          <w:sz w:val="21"/>
          <w:szCs w:val="21"/>
        </w:rPr>
        <w:t xml:space="preserve">' exists, deploy the Azure Service using </w:t>
      </w:r>
      <w:r w:rsidR="00E80DCE">
        <w:rPr>
          <w:rFonts w:ascii="Segoe UI" w:hAnsi="Segoe UI" w:cs="Segoe UI"/>
          <w:color w:val="091E42"/>
          <w:sz w:val="21"/>
          <w:szCs w:val="21"/>
        </w:rPr>
        <w:t>the automation to get a representative deployment of the service</w:t>
      </w:r>
    </w:p>
    <w:p w14:paraId="6A086C2C" w14:textId="708D52C9"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Create a branch that you will use for the test use case. All changes/additions/modifications must be done from this branch so you do not impact other tests that might be on-going</w:t>
      </w:r>
    </w:p>
    <w:p w14:paraId="602ACFEA"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Create the custom policy (Initiative) definitions</w:t>
      </w:r>
    </w:p>
    <w:p w14:paraId="65772E7B"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Assign the Policy Initiative scoped to the Resource Group where you deployed your two test resources</w:t>
      </w:r>
    </w:p>
    <w:p w14:paraId="283F02CC"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Trigger Policy evaluation</w:t>
      </w:r>
    </w:p>
    <w:p w14:paraId="145B04FC"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See if the evaluation is done correctly. Change settings to validate that the evaluation result changes as expected </w:t>
      </w:r>
    </w:p>
    <w:p w14:paraId="02DAE5DB" w14:textId="0E46A513"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091E42"/>
          <w:sz w:val="21"/>
          <w:szCs w:val="21"/>
        </w:rPr>
        <w:t>Define test scenarios for your policy and document the test results</w:t>
      </w:r>
      <w:r w:rsidR="00E80DCE">
        <w:rPr>
          <w:rFonts w:ascii="Segoe UI" w:hAnsi="Segoe UI" w:cs="Segoe UI"/>
          <w:color w:val="091E42"/>
          <w:sz w:val="21"/>
          <w:szCs w:val="21"/>
        </w:rPr>
        <w:t xml:space="preserve"> </w:t>
      </w:r>
    </w:p>
    <w:p w14:paraId="22B0BFC7"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333333"/>
          <w:sz w:val="21"/>
          <w:szCs w:val="21"/>
        </w:rPr>
        <w:t>Proceed to fill the following checks:</w:t>
      </w:r>
    </w:p>
    <w:p w14:paraId="71B9F821" w14:textId="450D9A90" w:rsidR="00574ED4" w:rsidRDefault="00574ED4" w:rsidP="00E80DCE">
      <w:pPr>
        <w:numPr>
          <w:ilvl w:val="1"/>
          <w:numId w:val="26"/>
        </w:numPr>
        <w:shd w:val="clear" w:color="auto" w:fill="FFFFFF"/>
        <w:spacing w:before="100" w:beforeAutospacing="1" w:after="100" w:afterAutospacing="1" w:line="240" w:lineRule="auto"/>
        <w:rPr>
          <w:rFonts w:ascii="Segoe UI" w:hAnsi="Segoe UI" w:cs="Segoe UI"/>
          <w:color w:val="091E42"/>
          <w:sz w:val="21"/>
          <w:szCs w:val="21"/>
        </w:rPr>
      </w:pPr>
      <w:r>
        <w:rPr>
          <w:rFonts w:ascii="Segoe UI" w:hAnsi="Segoe UI" w:cs="Segoe UI"/>
          <w:color w:val="091E42"/>
          <w:sz w:val="21"/>
          <w:szCs w:val="21"/>
        </w:rPr>
        <w:t>If applicable: is the '</w:t>
      </w:r>
      <w:r w:rsidR="00E80DCE">
        <w:rPr>
          <w:rFonts w:ascii="Segoe UI" w:hAnsi="Segoe UI" w:cs="Segoe UI"/>
          <w:color w:val="091E42"/>
          <w:sz w:val="21"/>
          <w:szCs w:val="21"/>
        </w:rPr>
        <w:t>automated</w:t>
      </w:r>
      <w:r>
        <w:rPr>
          <w:rFonts w:ascii="Segoe UI" w:hAnsi="Segoe UI" w:cs="Segoe UI"/>
          <w:color w:val="091E42"/>
          <w:sz w:val="21"/>
          <w:szCs w:val="21"/>
        </w:rPr>
        <w:t>' deployment compliant by default?</w:t>
      </w:r>
    </w:p>
    <w:p w14:paraId="0670FBBC" w14:textId="77777777" w:rsidR="00574ED4" w:rsidRDefault="00574ED4" w:rsidP="00E80DCE">
      <w:pPr>
        <w:numPr>
          <w:ilvl w:val="1"/>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333333"/>
          <w:sz w:val="21"/>
          <w:szCs w:val="21"/>
        </w:rPr>
        <w:t>Did you test all angles of the Policy?</w:t>
      </w:r>
    </w:p>
    <w:p w14:paraId="37760495" w14:textId="77777777" w:rsidR="00574ED4" w:rsidRDefault="00574ED4" w:rsidP="00E80DCE">
      <w:pPr>
        <w:numPr>
          <w:ilvl w:val="1"/>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333333"/>
          <w:sz w:val="21"/>
          <w:szCs w:val="21"/>
        </w:rPr>
        <w:t>Did you extract data about the test results?</w:t>
      </w:r>
    </w:p>
    <w:p w14:paraId="459AA531"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Fonts w:ascii="Segoe UI" w:hAnsi="Segoe UI" w:cs="Segoe UI"/>
          <w:color w:val="333333"/>
          <w:sz w:val="21"/>
          <w:szCs w:val="21"/>
        </w:rPr>
        <w:t>Test complete</w:t>
      </w:r>
    </w:p>
    <w:p w14:paraId="58C01334" w14:textId="77777777" w:rsidR="00574ED4" w:rsidRDefault="00574ED4" w:rsidP="00E80DCE">
      <w:pPr>
        <w:numPr>
          <w:ilvl w:val="0"/>
          <w:numId w:val="26"/>
        </w:numPr>
        <w:shd w:val="clear" w:color="auto" w:fill="FFFFFF"/>
        <w:spacing w:before="60" w:after="100" w:afterAutospacing="1" w:line="240" w:lineRule="auto"/>
        <w:rPr>
          <w:rFonts w:ascii="Segoe UI" w:hAnsi="Segoe UI" w:cs="Segoe UI"/>
          <w:color w:val="091E42"/>
          <w:sz w:val="21"/>
          <w:szCs w:val="21"/>
        </w:rPr>
      </w:pPr>
      <w:r>
        <w:rPr>
          <w:rStyle w:val="inline-comment-marker"/>
          <w:rFonts w:ascii="Segoe UI" w:hAnsi="Segoe UI" w:cs="Segoe UI"/>
          <w:color w:val="333333"/>
          <w:sz w:val="21"/>
          <w:szCs w:val="21"/>
        </w:rPr>
        <w:t>Clean</w:t>
      </w:r>
      <w:r>
        <w:rPr>
          <w:rFonts w:ascii="Segoe UI" w:hAnsi="Segoe UI" w:cs="Segoe UI"/>
          <w:color w:val="333333"/>
          <w:sz w:val="21"/>
          <w:szCs w:val="21"/>
        </w:rPr>
        <w:t>-up test environment </w:t>
      </w:r>
    </w:p>
    <w:p w14:paraId="7EAD16E3" w14:textId="77777777" w:rsidR="00574ED4" w:rsidRPr="00574ED4" w:rsidRDefault="00574ED4" w:rsidP="00574ED4">
      <w:pPr>
        <w:pStyle w:val="BodyMS"/>
      </w:pPr>
    </w:p>
    <w:bookmarkEnd w:id="5"/>
    <w:p w14:paraId="6224FEEC" w14:textId="77777777" w:rsidR="007D5159" w:rsidRPr="007D5159" w:rsidRDefault="007D5159" w:rsidP="007D5159">
      <w:pPr>
        <w:pStyle w:val="BodyMS"/>
      </w:pPr>
    </w:p>
    <w:sectPr w:rsidR="007D5159" w:rsidRPr="007D5159" w:rsidSect="00D0003F">
      <w:headerReference w:type="default" r:id="rId26"/>
      <w:footerReference w:type="default" r:id="rId27"/>
      <w:pgSz w:w="11907" w:h="16839" w:code="9"/>
      <w:pgMar w:top="720" w:right="720" w:bottom="720" w:left="72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EA4B" w14:textId="77777777" w:rsidR="00644197" w:rsidRDefault="00644197">
      <w:r>
        <w:separator/>
      </w:r>
    </w:p>
  </w:endnote>
  <w:endnote w:type="continuationSeparator" w:id="0">
    <w:p w14:paraId="26914FB1" w14:textId="77777777" w:rsidR="00644197" w:rsidRDefault="00644197">
      <w:r>
        <w:continuationSeparator/>
      </w:r>
    </w:p>
  </w:endnote>
  <w:endnote w:type="continuationNotice" w:id="1">
    <w:p w14:paraId="4E441DB1" w14:textId="77777777" w:rsidR="00644197" w:rsidRDefault="006441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Gill Sans Ultra Bold"/>
    <w:charset w:val="00"/>
    <w:family w:val="swiss"/>
    <w:pitch w:val="variable"/>
    <w:sig w:usb0="00000001"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 w:name="SWMacro">
    <w:panose1 w:val="00000000000000000000"/>
    <w:charset w:val="00"/>
    <w:family w:val="modern"/>
    <w:notTrueType/>
    <w:pitch w:val="variable"/>
    <w:sig w:usb0="A00002AF" w:usb1="500078F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3FB4" w14:textId="77777777" w:rsidR="004A0444" w:rsidRDefault="004A0444" w:rsidP="0010530E">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4DAC87EC" w14:textId="77777777" w:rsidR="004A0444" w:rsidRDefault="004A0444" w:rsidP="0010530E">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EE75707" w14:textId="77777777" w:rsidR="004A0444" w:rsidRDefault="004A0444" w:rsidP="0010530E">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2011 Microsoft. All rights reserved. Any use or distribution of these materials without the express authorization of Microsoft is strictly prohibited.</w:t>
    </w:r>
  </w:p>
  <w:p w14:paraId="3C028FC5" w14:textId="77777777" w:rsidR="004A0444" w:rsidRDefault="004A0444" w:rsidP="0010530E">
    <w:pPr>
      <w:pStyle w:val="DisclaimerTextMS"/>
    </w:pPr>
    <w:r>
      <w:t>Microsoft and Windows are either registered trademarks or trademarks of Microsoft in the United States and/or other countries.</w:t>
    </w:r>
  </w:p>
  <w:p w14:paraId="49524584" w14:textId="77777777" w:rsidR="004A0444" w:rsidRPr="006D7E4C" w:rsidRDefault="004A0444" w:rsidP="00014F08">
    <w:pPr>
      <w:pStyle w:val="Footer"/>
      <w:spacing w:after="120"/>
      <w:ind w:left="0"/>
    </w:pPr>
  </w:p>
  <w:p w14:paraId="7441C7B2" w14:textId="77777777" w:rsidR="004A0444" w:rsidRPr="00124DD6" w:rsidRDefault="004A0444" w:rsidP="00307209">
    <w:pPr>
      <w:pStyle w:val="FooterPageNumber"/>
      <w:pBdr>
        <w:top w:val="single" w:sz="4" w:space="1" w:color="17365D" w:themeColor="text2" w:themeShade="BF"/>
      </w:pBdr>
    </w:pPr>
    <w:r w:rsidRPr="00124DD6">
      <w:t xml:space="preserve">Page </w:t>
    </w:r>
    <w:r>
      <w:fldChar w:fldCharType="begin"/>
    </w:r>
    <w:r>
      <w:instrText xml:space="preserve"> PAGE  \* roman  \* MERGEFORMAT </w:instrText>
    </w:r>
    <w:r>
      <w:fldChar w:fldCharType="separate"/>
    </w:r>
    <w:r>
      <w:rPr>
        <w:noProof/>
      </w:rPr>
      <w:t>ii</w:t>
    </w:r>
    <w:r>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4A0444" w:rsidRPr="00A045D7" w14:paraId="3934CA0A" w14:textId="77777777" w:rsidTr="00B15012">
      <w:tc>
        <w:tcPr>
          <w:tcW w:w="2088" w:type="dxa"/>
        </w:tcPr>
        <w:p w14:paraId="1A96E357" w14:textId="77777777" w:rsidR="004A0444" w:rsidRPr="00A045D7" w:rsidRDefault="004A0444" w:rsidP="00B15012">
          <w:pPr>
            <w:pStyle w:val="Footer"/>
            <w:ind w:left="-180"/>
          </w:pPr>
          <w:r>
            <w:rPr>
              <w:noProof/>
              <w:lang w:val="nl-NL" w:eastAsia="nl-NL"/>
            </w:rPr>
            <w:drawing>
              <wp:inline distT="0" distB="0" distL="0" distR="0" wp14:anchorId="0810B044" wp14:editId="0346DEAC">
                <wp:extent cx="1362075" cy="285750"/>
                <wp:effectExtent l="19050" t="0" r="9525" b="0"/>
                <wp:docPr id="69" name="Picture 52"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299C34D5" w14:textId="68690C79" w:rsidR="004A0444" w:rsidRPr="00187D8F" w:rsidRDefault="00654A3B" w:rsidP="00B15012">
          <w:pPr>
            <w:pStyle w:val="FooterSmall"/>
          </w:pPr>
          <w:sdt>
            <w:sdtPr>
              <w:alias w:val="Title"/>
              <w:id w:val="-1561939360"/>
              <w:dataBinding w:prefixMappings="xmlns:ns0='http://purl.org/dc/elements/1.1/' xmlns:ns1='http://schemas.openxmlformats.org/package/2006/metadata/core-properties' " w:xpath="/ns1:coreProperties[1]/ns0:title[1]" w:storeItemID="{6C3C8BC8-F283-45AE-878A-BAB7291924A1}"/>
              <w:text/>
            </w:sdtPr>
            <w:sdtEndPr/>
            <w:sdtContent>
              <w:r w:rsidR="00E85419">
                <w:t>Azure Policy</w:t>
              </w:r>
            </w:sdtContent>
          </w:sdt>
          <w:r w:rsidR="004A0444" w:rsidRPr="00187D8F">
            <w:t xml:space="preserve">, </w:t>
          </w:r>
          <w:sdt>
            <w:sdtPr>
              <w:alias w:val="Subject"/>
              <w:id w:val="1608541433"/>
              <w:dataBinding w:prefixMappings="xmlns:ns0='http://purl.org/dc/elements/1.1/' xmlns:ns1='http://schemas.openxmlformats.org/package/2006/metadata/core-properties' " w:xpath="/ns1:coreProperties[1]/ns0:subject[1]" w:storeItemID="{6C3C8BC8-F283-45AE-878A-BAB7291924A1}"/>
              <w:text/>
            </w:sdtPr>
            <w:sdtEndPr/>
            <w:sdtContent>
              <w:r w:rsidR="00E85419">
                <w:t>Azure Policy Governance</w:t>
              </w:r>
            </w:sdtContent>
          </w:sdt>
          <w:r w:rsidR="004A0444" w:rsidRPr="00187D8F">
            <w:t xml:space="preserve">, Version 1.0 </w:t>
          </w:r>
          <w:sdt>
            <w:sdtPr>
              <w:alias w:val="Document Status"/>
              <w:id w:val="-229003477"/>
              <w:dataBinding w:prefixMappings="xmlns:ns0='http://schemas.microsoft.com/office/2006/metadata/properties' xmlns:ns1='http://www.w3.org/2001/XMLSchema-instance' xmlns:ns2='6b7050bb-d6ec-437c-8573-15dd31c1da8f' " w:xpath="/ns0:properties[1]/documentManagement[1]/ns2:Document_x0020_Status[1]" w:storeItemID="{00000000-0000-0000-0000-000000000000}"/>
              <w:dropDownList>
                <w:listItem w:value="[Document Status]"/>
              </w:dropDownList>
            </w:sdtPr>
            <w:sdtEndPr/>
            <w:sdtContent>
              <w:r w:rsidR="004A0444" w:rsidRPr="00187D8F">
                <w:t>Draft</w:t>
              </w:r>
            </w:sdtContent>
          </w:sdt>
        </w:p>
        <w:p w14:paraId="68A39A01" w14:textId="7857336D" w:rsidR="004A0444" w:rsidRPr="00124DD6" w:rsidRDefault="004A0444" w:rsidP="00B15012">
          <w:pPr>
            <w:pStyle w:val="FooterSmall"/>
          </w:pPr>
          <w:r w:rsidRPr="00124DD6">
            <w:t xml:space="preserve">Prepared by </w:t>
          </w:r>
          <w:sdt>
            <w:sdtPr>
              <w:alias w:val="Author"/>
              <w:id w:val="1861540432"/>
              <w:dataBinding w:prefixMappings="xmlns:ns0='http://purl.org/dc/elements/1.1/' xmlns:ns1='http://schemas.openxmlformats.org/package/2006/metadata/core-properties' " w:xpath="/ns1:coreProperties[1]/ns0:creator[1]" w:storeItemID="{6C3C8BC8-F283-45AE-878A-BAB7291924A1}"/>
              <w:text/>
            </w:sdtPr>
            <w:sdtEndPr/>
            <w:sdtContent>
              <w:r w:rsidR="00E85419">
                <w:t>Don Koning</w:t>
              </w:r>
            </w:sdtContent>
          </w:sdt>
        </w:p>
        <w:p w14:paraId="67581544" w14:textId="6D2C9532" w:rsidR="004A0444" w:rsidRPr="00124DD6" w:rsidRDefault="004A0444" w:rsidP="00951F21">
          <w:pPr>
            <w:pStyle w:val="FooterSmall"/>
          </w:pPr>
          <w:r w:rsidRPr="00124DD6">
            <w:t>"</w:t>
          </w:r>
          <w:fldSimple w:instr=" FILENAME   \* MERGEFORMAT ">
            <w:r>
              <w:rPr>
                <w:noProof/>
              </w:rPr>
              <w:t>Deloitte_Private_Cloud_Phase 2 - 1 0  Final incl Deloitte hours</w:t>
            </w:r>
          </w:fldSimple>
          <w:r w:rsidRPr="00124DD6">
            <w:t xml:space="preserve">" last modified on </w:t>
          </w:r>
          <w:r>
            <w:fldChar w:fldCharType="begin"/>
          </w:r>
          <w:r>
            <w:instrText xml:space="preserve"> SAVEDATE  \@ "d MMM. yy"  \* MERGEFORMAT </w:instrText>
          </w:r>
          <w:r>
            <w:fldChar w:fldCharType="separate"/>
          </w:r>
          <w:r w:rsidR="00FD0F8C">
            <w:rPr>
              <w:noProof/>
            </w:rPr>
            <w:t>18 Mar. 22</w:t>
          </w:r>
          <w:r>
            <w:rPr>
              <w:noProof/>
            </w:rPr>
            <w:fldChar w:fldCharType="end"/>
          </w:r>
          <w:r w:rsidRPr="00124DD6">
            <w:t xml:space="preserve">, Rev </w:t>
          </w:r>
          <w:fldSimple w:instr=" REVNUM   \* MERGEFORMAT ">
            <w:r>
              <w:rPr>
                <w:noProof/>
              </w:rPr>
              <w:t>3</w:t>
            </w:r>
          </w:fldSimple>
        </w:p>
      </w:tc>
    </w:tr>
  </w:tbl>
  <w:p w14:paraId="3937B088" w14:textId="77777777" w:rsidR="004A0444" w:rsidRPr="00124DD6" w:rsidRDefault="004A0444" w:rsidP="00B15012">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AFD7" w14:textId="08B223C5" w:rsidR="004A0444" w:rsidRPr="00A045D7" w:rsidRDefault="004A0444" w:rsidP="00B15012">
    <w:pPr>
      <w:pStyle w:val="Footer"/>
      <w:ind w:right="-567"/>
      <w:jc w:val="right"/>
    </w:pPr>
  </w:p>
  <w:p w14:paraId="4DEFAF5C" w14:textId="77777777" w:rsidR="004A0444" w:rsidRPr="00A045D7" w:rsidRDefault="004A0444" w:rsidP="00B15012">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37B0" w14:textId="77777777" w:rsidR="004A0444" w:rsidRPr="00A045D7" w:rsidRDefault="004A0444" w:rsidP="00307209">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E758E6">
      <w:rPr>
        <w:noProof/>
      </w:rPr>
      <w:t>ii</w:t>
    </w:r>
    <w:r>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4A0444" w:rsidRPr="00A045D7" w14:paraId="2F024792" w14:textId="77777777" w:rsidTr="00B15012">
      <w:tc>
        <w:tcPr>
          <w:tcW w:w="2088" w:type="dxa"/>
        </w:tcPr>
        <w:p w14:paraId="2A9E1083" w14:textId="2D2F88B7" w:rsidR="004A0444" w:rsidRPr="00A045D7" w:rsidRDefault="004A0444" w:rsidP="00B15012">
          <w:pPr>
            <w:pStyle w:val="Footer"/>
            <w:ind w:left="-180"/>
          </w:pPr>
        </w:p>
      </w:tc>
      <w:tc>
        <w:tcPr>
          <w:tcW w:w="7200" w:type="dxa"/>
        </w:tcPr>
        <w:p w14:paraId="5C3D1959" w14:textId="72524F26" w:rsidR="004A0444" w:rsidRPr="00124DD6" w:rsidRDefault="004A0444" w:rsidP="00A55A60">
          <w:pPr>
            <w:pStyle w:val="FooterSmall"/>
          </w:pPr>
        </w:p>
      </w:tc>
    </w:tr>
  </w:tbl>
  <w:p w14:paraId="05807686" w14:textId="77777777" w:rsidR="004A0444" w:rsidRPr="00124DD6" w:rsidRDefault="004A0444" w:rsidP="00B15012">
    <w:pPr>
      <w:pStyle w:val="FooterSmall"/>
    </w:pPr>
  </w:p>
  <w:p w14:paraId="2C4F94EC" w14:textId="77777777" w:rsidR="004A0444" w:rsidRDefault="004A044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0B8D" w14:textId="231C6067" w:rsidR="004A0444" w:rsidRPr="00A045D7" w:rsidRDefault="004A0444" w:rsidP="00307209">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E758E6">
      <w:rPr>
        <w:noProof/>
      </w:rPr>
      <w:t>3</w:t>
    </w:r>
    <w:r>
      <w:fldChar w:fldCharType="end"/>
    </w:r>
  </w:p>
  <w:tbl>
    <w:tblPr>
      <w:tblW w:w="9288" w:type="dxa"/>
      <w:tblInd w:w="-227" w:type="dxa"/>
      <w:tblLayout w:type="fixed"/>
      <w:tblLook w:val="01E0" w:firstRow="1" w:lastRow="1" w:firstColumn="1" w:lastColumn="1" w:noHBand="0" w:noVBand="0"/>
    </w:tblPr>
    <w:tblGrid>
      <w:gridCol w:w="2088"/>
      <w:gridCol w:w="7200"/>
    </w:tblGrid>
    <w:tr w:rsidR="004A0444" w:rsidRPr="00187D8F" w14:paraId="7C2EEAC0" w14:textId="77777777" w:rsidTr="00B15012">
      <w:tc>
        <w:tcPr>
          <w:tcW w:w="2088" w:type="dxa"/>
        </w:tcPr>
        <w:p w14:paraId="54BE1EA0" w14:textId="7380E1B1" w:rsidR="004A0444" w:rsidRPr="00A045D7" w:rsidRDefault="004A0444" w:rsidP="00B15012">
          <w:pPr>
            <w:pStyle w:val="Footer"/>
            <w:ind w:left="-180"/>
          </w:pPr>
        </w:p>
      </w:tc>
      <w:tc>
        <w:tcPr>
          <w:tcW w:w="7200" w:type="dxa"/>
        </w:tcPr>
        <w:p w14:paraId="38C86DF4" w14:textId="3ED330FC" w:rsidR="004A0444" w:rsidRPr="00E85419" w:rsidRDefault="004A0444" w:rsidP="00632C90">
          <w:pPr>
            <w:pStyle w:val="FooterSmall"/>
            <w:tabs>
              <w:tab w:val="center" w:pos="3492"/>
            </w:tabs>
          </w:pPr>
        </w:p>
      </w:tc>
    </w:tr>
  </w:tbl>
  <w:p w14:paraId="2EF0C209" w14:textId="77777777" w:rsidR="004A0444" w:rsidRPr="00E85419" w:rsidRDefault="004A0444" w:rsidP="00B15012">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39A8" w14:textId="77777777" w:rsidR="00644197" w:rsidRDefault="00644197">
      <w:r>
        <w:separator/>
      </w:r>
    </w:p>
  </w:footnote>
  <w:footnote w:type="continuationSeparator" w:id="0">
    <w:p w14:paraId="19493914" w14:textId="77777777" w:rsidR="00644197" w:rsidRDefault="00644197">
      <w:r>
        <w:continuationSeparator/>
      </w:r>
    </w:p>
  </w:footnote>
  <w:footnote w:type="continuationNotice" w:id="1">
    <w:p w14:paraId="38D827C9" w14:textId="77777777" w:rsidR="00644197" w:rsidRDefault="00644197">
      <w:pPr>
        <w:spacing w:after="0" w:line="240" w:lineRule="auto"/>
      </w:pPr>
    </w:p>
  </w:footnote>
  <w:footnote w:id="2">
    <w:p w14:paraId="2D053A9A" w14:textId="3CF7F823" w:rsidR="0085176A" w:rsidRPr="0085176A" w:rsidRDefault="0085176A" w:rsidP="0085176A">
      <w:pPr>
        <w:pStyle w:val="NormalWeb"/>
        <w:shd w:val="clear" w:color="auto" w:fill="FFFFFF"/>
        <w:spacing w:before="180" w:beforeAutospacing="0" w:after="0" w:afterAutospacing="0"/>
        <w:rPr>
          <w:rFonts w:ascii="Segoe UI" w:hAnsi="Segoe UI" w:cs="Segoe UI"/>
          <w:color w:val="091E42"/>
          <w:sz w:val="20"/>
          <w:szCs w:val="20"/>
        </w:rPr>
      </w:pPr>
      <w:r>
        <w:rPr>
          <w:rStyle w:val="FootnoteReference"/>
        </w:rPr>
        <w:footnoteRef/>
      </w:r>
      <w:r>
        <w:t xml:space="preserve"> </w:t>
      </w:r>
      <w:r w:rsidRPr="0085176A">
        <w:rPr>
          <w:rFonts w:ascii="Segoe UI" w:hAnsi="Segoe UI" w:cs="Segoe UI"/>
          <w:color w:val="091E42"/>
          <w:sz w:val="18"/>
          <w:szCs w:val="18"/>
        </w:rPr>
        <w:t>Use the </w:t>
      </w:r>
      <w:hyperlink r:id="rId1" w:history="1">
        <w:r w:rsidRPr="0085176A">
          <w:rPr>
            <w:rStyle w:val="Hyperlink"/>
            <w:rFonts w:ascii="Segoe UI" w:hAnsi="Segoe UI" w:cs="Segoe UI"/>
            <w:color w:val="0052CC"/>
            <w:sz w:val="18"/>
            <w:szCs w:val="18"/>
            <w:u w:val="none"/>
          </w:rPr>
          <w:t>Microsoft recommended abbreviations</w:t>
        </w:r>
      </w:hyperlink>
      <w:r w:rsidRPr="0085176A">
        <w:rPr>
          <w:rFonts w:ascii="Segoe UI" w:hAnsi="Segoe UI" w:cs="Segoe UI"/>
          <w:color w:val="091E42"/>
          <w:sz w:val="18"/>
          <w:szCs w:val="18"/>
        </w:rPr>
        <w:t> for service/scope where possible. </w:t>
      </w:r>
    </w:p>
  </w:footnote>
  <w:footnote w:id="3">
    <w:p w14:paraId="02A2007D" w14:textId="34E04A5A" w:rsidR="00466800" w:rsidRPr="003A245F" w:rsidRDefault="00466800">
      <w:pPr>
        <w:pStyle w:val="FootnoteText"/>
      </w:pPr>
      <w:r>
        <w:rPr>
          <w:rStyle w:val="FootnoteReference"/>
        </w:rPr>
        <w:footnoteRef/>
      </w:r>
      <w:r>
        <w:t xml:space="preserve"> </w:t>
      </w:r>
      <w:r w:rsidRPr="003A245F">
        <w:t xml:space="preserve">Source: </w:t>
      </w:r>
      <w:r w:rsidR="003A245F" w:rsidRPr="003A245F">
        <w:t>https://github.com/Azure/azure-policy/blob/master/built-in-policies/README.md#versioning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F48A" w14:textId="5C670B9C" w:rsidR="004A0444" w:rsidRPr="00B62C25" w:rsidRDefault="004A0444" w:rsidP="00450D2E">
    <w:pPr>
      <w:pStyle w:val="HeaderUnderline"/>
      <w:pBdr>
        <w:bottom w:val="single" w:sz="12" w:space="1" w:color="17365D" w:themeColor="text2" w:themeShade="BF"/>
      </w:pBdr>
    </w:pPr>
    <w:r w:rsidRPr="0075069A">
      <w:rPr>
        <w:noProof/>
        <w:lang w:val="nl-NL" w:eastAsia="nl-NL"/>
      </w:rPr>
      <w:drawing>
        <wp:anchor distT="0" distB="0" distL="114300" distR="114300" simplePos="0" relativeHeight="251658241" behindDoc="0" locked="0" layoutInCell="1" allowOverlap="1" wp14:anchorId="56D2010A" wp14:editId="517EC9CD">
          <wp:simplePos x="0" y="0"/>
          <wp:positionH relativeFrom="column">
            <wp:posOffset>-492693</wp:posOffset>
          </wp:positionH>
          <wp:positionV relativeFrom="paragraph">
            <wp:posOffset>-227191</wp:posOffset>
          </wp:positionV>
          <wp:extent cx="1621996" cy="446049"/>
          <wp:effectExtent l="57150" t="57150" r="54610" b="49530"/>
          <wp:wrapNone/>
          <wp:docPr id="68" name="Picture 7" descr="ribb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_image.jpg"/>
                  <pic:cNvPicPr/>
                </pic:nvPicPr>
                <pic:blipFill>
                  <a:blip r:embed="rId1"/>
                  <a:stretch>
                    <a:fillRect/>
                  </a:stretch>
                </pic:blipFill>
                <pic:spPr>
                  <a:xfrm>
                    <a:off x="0" y="0"/>
                    <a:ext cx="1621996" cy="446049"/>
                  </a:xfrm>
                  <a:prstGeom prst="rect">
                    <a:avLst/>
                  </a:prstGeom>
                  <a:ln w="3175">
                    <a:noFill/>
                  </a:ln>
                  <a:scene3d>
                    <a:camera prst="orthographicFront"/>
                    <a:lightRig rig="threePt" dir="t"/>
                  </a:scene3d>
                  <a:sp3d contourW="12700">
                    <a:contourClr>
                      <a:schemeClr val="bg1"/>
                    </a:contourClr>
                  </a:sp3d>
                </pic:spPr>
              </pic:pic>
            </a:graphicData>
          </a:graphic>
        </wp:anchor>
      </w:drawing>
    </w:r>
    <w:fldSimple w:instr=" TITLE   \* MERGEFORMAT ">
      <w:r w:rsidR="00B47A45">
        <w:t>Azure Policy</w:t>
      </w:r>
    </w:fldSimple>
    <w:r>
      <w:fldChar w:fldCharType="begin"/>
    </w:r>
    <w:r>
      <w:instrText xml:space="preserve"> IF </w:instrText>
    </w:r>
    <w:fldSimple w:instr=" DOCPROPERTY  Confidential  \* MERGEFORMAT ">
      <w:r>
        <w:instrText>0</w:instrText>
      </w:r>
    </w:fldSimple>
    <w:r>
      <w:instrText xml:space="preserve"> &lt;&gt; 0 " Confidential" "" \* MERGEFORMAT </w:instrText>
    </w:r>
    <w:r>
      <w:fldChar w:fldCharType="end"/>
    </w:r>
  </w:p>
  <w:p w14:paraId="46021D5C" w14:textId="77777777" w:rsidR="004A0444" w:rsidRDefault="004A0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676E" w14:textId="5349D119" w:rsidR="004A0444" w:rsidRPr="00B62C25" w:rsidRDefault="004A0444" w:rsidP="00307209">
    <w:pPr>
      <w:pStyle w:val="HeaderUnderline"/>
      <w:pBdr>
        <w:bottom w:val="single" w:sz="12" w:space="1" w:color="17365D" w:themeColor="text2" w:themeShade="BF"/>
      </w:pBdr>
    </w:pPr>
    <w:r w:rsidRPr="0075069A">
      <w:rPr>
        <w:noProof/>
        <w:lang w:val="nl-NL" w:eastAsia="nl-NL"/>
      </w:rPr>
      <w:drawing>
        <wp:anchor distT="0" distB="0" distL="114300" distR="114300" simplePos="0" relativeHeight="251658240" behindDoc="0" locked="0" layoutInCell="1" allowOverlap="1" wp14:anchorId="31E7BD8E" wp14:editId="225FB107">
          <wp:simplePos x="0" y="0"/>
          <wp:positionH relativeFrom="column">
            <wp:posOffset>-492693</wp:posOffset>
          </wp:positionH>
          <wp:positionV relativeFrom="paragraph">
            <wp:posOffset>-227191</wp:posOffset>
          </wp:positionV>
          <wp:extent cx="1621996" cy="446049"/>
          <wp:effectExtent l="57150" t="57150" r="54610" b="49530"/>
          <wp:wrapNone/>
          <wp:docPr id="25" name="Picture 7" descr="ribb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_image.jpg"/>
                  <pic:cNvPicPr/>
                </pic:nvPicPr>
                <pic:blipFill>
                  <a:blip r:embed="rId1"/>
                  <a:stretch>
                    <a:fillRect/>
                  </a:stretch>
                </pic:blipFill>
                <pic:spPr>
                  <a:xfrm>
                    <a:off x="0" y="0"/>
                    <a:ext cx="1621996" cy="446049"/>
                  </a:xfrm>
                  <a:prstGeom prst="rect">
                    <a:avLst/>
                  </a:prstGeom>
                  <a:ln w="3175">
                    <a:noFill/>
                  </a:ln>
                  <a:scene3d>
                    <a:camera prst="orthographicFront"/>
                    <a:lightRig rig="threePt" dir="t"/>
                  </a:scene3d>
                  <a:sp3d contourW="12700">
                    <a:contourClr>
                      <a:schemeClr val="bg1"/>
                    </a:contourClr>
                  </a:sp3d>
                </pic:spPr>
              </pic:pic>
            </a:graphicData>
          </a:graphic>
        </wp:anchor>
      </w:drawing>
    </w:r>
    <w:fldSimple w:instr=" TITLE   \* MERGEFORMAT ">
      <w:r w:rsidR="007D5159">
        <w:t>Azure Policy</w:t>
      </w:r>
    </w:fldSimple>
    <w:r>
      <w:fldChar w:fldCharType="begin"/>
    </w:r>
    <w:r>
      <w:instrText xml:space="preserve"> IF </w:instrText>
    </w:r>
    <w:fldSimple w:instr=" DOCPROPERTY  Confidential  \* MERGEFORMAT ">
      <w:r w:rsidR="007D5159">
        <w:instrText>0</w:instrText>
      </w:r>
    </w:fldSimple>
    <w:r>
      <w:instrText xml:space="preserve"> &lt;&gt; 0 " Confidential" "" \* MERGEFORMAT </w:instrText>
    </w:r>
    <w:r>
      <w:fldChar w:fldCharType="end"/>
    </w:r>
  </w:p>
  <w:p w14:paraId="49F2ABBF" w14:textId="77777777" w:rsidR="004A0444" w:rsidRDefault="004A04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9DD22B6"/>
    <w:multiLevelType w:val="multilevel"/>
    <w:tmpl w:val="9BC68E68"/>
    <w:numStyleLink w:val="BulletsTable"/>
  </w:abstractNum>
  <w:abstractNum w:abstractNumId="3" w15:restartNumberingAfterBreak="0">
    <w:nsid w:val="0A5A61D4"/>
    <w:multiLevelType w:val="multilevel"/>
    <w:tmpl w:val="94248EDA"/>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10011967"/>
    <w:multiLevelType w:val="hybridMultilevel"/>
    <w:tmpl w:val="7324B1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F153AA"/>
    <w:multiLevelType w:val="multilevel"/>
    <w:tmpl w:val="B88A12E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5451C6B"/>
    <w:multiLevelType w:val="multilevel"/>
    <w:tmpl w:val="3BB61938"/>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sz w:val="32"/>
        <w:szCs w:val="32"/>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771F88"/>
    <w:multiLevelType w:val="multilevel"/>
    <w:tmpl w:val="94248EDA"/>
    <w:styleLink w:val="MSBullets"/>
    <w:lvl w:ilvl="0">
      <w:start w:val="1"/>
      <w:numFmt w:val="bullet"/>
      <w:lvlText w:val="▪"/>
      <w:lvlJc w:val="left"/>
      <w:pPr>
        <w:ind w:left="360" w:hanging="360"/>
      </w:pPr>
      <w:rPr>
        <w:rFonts w:ascii="Segoe" w:hAnsi="Segoe" w:hint="default"/>
        <w:color w:val="557EB9"/>
      </w:rPr>
    </w:lvl>
    <w:lvl w:ilvl="1">
      <w:start w:val="1"/>
      <w:numFmt w:val="bullet"/>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C2B2A27"/>
    <w:multiLevelType w:val="multilevel"/>
    <w:tmpl w:val="B16AD97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DA552E"/>
    <w:multiLevelType w:val="hybridMultilevel"/>
    <w:tmpl w:val="6CF08B3A"/>
    <w:lvl w:ilvl="0" w:tplc="AA40CE74">
      <w:start w:val="1"/>
      <w:numFmt w:val="bullet"/>
      <w:pStyle w:val="BulletedBodyText"/>
      <w:lvlText w:val=""/>
      <w:lvlJc w:val="left"/>
      <w:pPr>
        <w:ind w:left="414" w:hanging="360"/>
      </w:pPr>
      <w:rPr>
        <w:rFonts w:ascii="Symbol" w:hAnsi="Symbol" w:hint="default"/>
      </w:rPr>
    </w:lvl>
    <w:lvl w:ilvl="1" w:tplc="04090003">
      <w:start w:val="1"/>
      <w:numFmt w:val="bullet"/>
      <w:lvlText w:val="o"/>
      <w:lvlJc w:val="left"/>
      <w:pPr>
        <w:ind w:left="1134" w:hanging="360"/>
      </w:pPr>
      <w:rPr>
        <w:rFonts w:ascii="Courier New" w:hAnsi="Courier New" w:cs="Courier New" w:hint="default"/>
      </w:rPr>
    </w:lvl>
    <w:lvl w:ilvl="2" w:tplc="04090005">
      <w:start w:val="1"/>
      <w:numFmt w:val="bullet"/>
      <w:lvlText w:val=""/>
      <w:lvlJc w:val="left"/>
      <w:pPr>
        <w:ind w:left="1854" w:hanging="360"/>
      </w:pPr>
      <w:rPr>
        <w:rFonts w:ascii="Wingdings" w:hAnsi="Wingdings" w:hint="default"/>
      </w:rPr>
    </w:lvl>
    <w:lvl w:ilvl="3" w:tplc="04090001">
      <w:start w:val="1"/>
      <w:numFmt w:val="bullet"/>
      <w:lvlText w:val=""/>
      <w:lvlJc w:val="left"/>
      <w:pPr>
        <w:ind w:left="2574" w:hanging="360"/>
      </w:pPr>
      <w:rPr>
        <w:rFonts w:ascii="Symbol" w:hAnsi="Symbol" w:hint="default"/>
      </w:rPr>
    </w:lvl>
    <w:lvl w:ilvl="4" w:tplc="04090003">
      <w:start w:val="1"/>
      <w:numFmt w:val="bullet"/>
      <w:lvlText w:val="o"/>
      <w:lvlJc w:val="left"/>
      <w:pPr>
        <w:ind w:left="3294" w:hanging="360"/>
      </w:pPr>
      <w:rPr>
        <w:rFonts w:ascii="Courier New" w:hAnsi="Courier New" w:cs="Courier New" w:hint="default"/>
      </w:rPr>
    </w:lvl>
    <w:lvl w:ilvl="5" w:tplc="04090005">
      <w:start w:val="1"/>
      <w:numFmt w:val="bullet"/>
      <w:lvlText w:val=""/>
      <w:lvlJc w:val="left"/>
      <w:pPr>
        <w:ind w:left="4014" w:hanging="360"/>
      </w:pPr>
      <w:rPr>
        <w:rFonts w:ascii="Wingdings" w:hAnsi="Wingdings" w:hint="default"/>
      </w:rPr>
    </w:lvl>
    <w:lvl w:ilvl="6" w:tplc="04090001">
      <w:start w:val="1"/>
      <w:numFmt w:val="bullet"/>
      <w:lvlText w:val=""/>
      <w:lvlJc w:val="left"/>
      <w:pPr>
        <w:ind w:left="4734" w:hanging="360"/>
      </w:pPr>
      <w:rPr>
        <w:rFonts w:ascii="Symbol" w:hAnsi="Symbol" w:hint="default"/>
      </w:rPr>
    </w:lvl>
    <w:lvl w:ilvl="7" w:tplc="04090003">
      <w:start w:val="1"/>
      <w:numFmt w:val="bullet"/>
      <w:lvlText w:val="o"/>
      <w:lvlJc w:val="left"/>
      <w:pPr>
        <w:ind w:left="5454" w:hanging="360"/>
      </w:pPr>
      <w:rPr>
        <w:rFonts w:ascii="Courier New" w:hAnsi="Courier New" w:cs="Courier New" w:hint="default"/>
      </w:rPr>
    </w:lvl>
    <w:lvl w:ilvl="8" w:tplc="04090005">
      <w:start w:val="1"/>
      <w:numFmt w:val="bullet"/>
      <w:lvlText w:val=""/>
      <w:lvlJc w:val="left"/>
      <w:pPr>
        <w:ind w:left="6174" w:hanging="360"/>
      </w:pPr>
      <w:rPr>
        <w:rFonts w:ascii="Wingdings" w:hAnsi="Wingdings" w:hint="default"/>
      </w:rPr>
    </w:lvl>
  </w:abstractNum>
  <w:abstractNum w:abstractNumId="12"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4"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5" w15:restartNumberingAfterBreak="0">
    <w:nsid w:val="458F49F1"/>
    <w:multiLevelType w:val="multilevel"/>
    <w:tmpl w:val="BFEA11AE"/>
    <w:numStyleLink w:val="NumberBulletStylesMS"/>
  </w:abstractNum>
  <w:abstractNum w:abstractNumId="1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15:restartNumberingAfterBreak="0">
    <w:nsid w:val="4A0C047A"/>
    <w:multiLevelType w:val="multilevel"/>
    <w:tmpl w:val="92A8D828"/>
    <w:numStyleLink w:val="Bullets"/>
  </w:abstractNum>
  <w:abstractNum w:abstractNumId="18" w15:restartNumberingAfterBreak="0">
    <w:nsid w:val="4D4E73EC"/>
    <w:multiLevelType w:val="hybridMultilevel"/>
    <w:tmpl w:val="E9FC0F04"/>
    <w:lvl w:ilvl="0" w:tplc="8AE05298">
      <w:start w:val="1"/>
      <w:numFmt w:val="bullet"/>
      <w:pStyle w:val="BulletedLis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4D85223D"/>
    <w:multiLevelType w:val="multilevel"/>
    <w:tmpl w:val="2F1482CE"/>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5A704B7F"/>
    <w:multiLevelType w:val="hybridMultilevel"/>
    <w:tmpl w:val="523E80B0"/>
    <w:lvl w:ilvl="0" w:tplc="4AA87844">
      <w:start w:val="1"/>
      <w:numFmt w:val="bullet"/>
      <w:pStyle w:val="VTListBullet1"/>
      <w:lvlText w:val=""/>
      <w:lvlJc w:val="left"/>
      <w:pPr>
        <w:ind w:left="756" w:hanging="360"/>
      </w:pPr>
      <w:rPr>
        <w:rFonts w:ascii="Symbol" w:hAnsi="Symbol" w:hint="default"/>
        <w:color w:val="000000" w:themeColor="text1" w:themeShade="8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1E7B95"/>
    <w:multiLevelType w:val="multilevel"/>
    <w:tmpl w:val="9E0838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3"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E4F2650"/>
    <w:multiLevelType w:val="hybridMultilevel"/>
    <w:tmpl w:val="EF8E9F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32F3503"/>
    <w:multiLevelType w:val="multilevel"/>
    <w:tmpl w:val="F34E8A28"/>
    <w:lvl w:ilvl="0">
      <w:start w:val="1"/>
      <w:numFmt w:val="decimal"/>
      <w:lvlText w:val="%1."/>
      <w:lvlJc w:val="left"/>
      <w:pPr>
        <w:tabs>
          <w:tab w:val="num" w:pos="360"/>
        </w:tabs>
        <w:ind w:left="360" w:hanging="360"/>
      </w:pPr>
    </w:lvl>
    <w:lvl w:ilvl="1">
      <w:numFmt w:val="bullet"/>
      <w:lvlText w:val=""/>
      <w:lvlJc w:val="left"/>
      <w:pPr>
        <w:tabs>
          <w:tab w:val="num" w:pos="1080"/>
        </w:tabs>
        <w:ind w:left="1080" w:hanging="360"/>
      </w:pPr>
      <w:rPr>
        <w:rFonts w:ascii="Symbol" w:hAnsi="Symbol" w:hint="default"/>
        <w:sz w:val="20"/>
      </w:rPr>
    </w:lvl>
    <w:lvl w:ilvl="2">
      <w:numFmt w:val="bullet"/>
      <w:lvlText w:val=""/>
      <w:lvlJc w:val="left"/>
      <w:pPr>
        <w:tabs>
          <w:tab w:val="num" w:pos="1800"/>
        </w:tabs>
        <w:ind w:left="1800" w:hanging="360"/>
      </w:pPr>
      <w:rPr>
        <w:rFonts w:ascii="Symbol" w:hAnsi="Symbol" w:hint="default"/>
        <w:sz w:val="20"/>
      </w:r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6"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27" w15:restartNumberingAfterBreak="0">
    <w:nsid w:val="7C227B36"/>
    <w:multiLevelType w:val="hybridMultilevel"/>
    <w:tmpl w:val="29C6FE3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20271385">
    <w:abstractNumId w:val="16"/>
  </w:num>
  <w:num w:numId="2" w16cid:durableId="1256280729">
    <w:abstractNumId w:val="13"/>
  </w:num>
  <w:num w:numId="3" w16cid:durableId="1309244130">
    <w:abstractNumId w:val="8"/>
  </w:num>
  <w:num w:numId="4" w16cid:durableId="1702781396">
    <w:abstractNumId w:val="26"/>
  </w:num>
  <w:num w:numId="5" w16cid:durableId="663776815">
    <w:abstractNumId w:val="0"/>
  </w:num>
  <w:num w:numId="6" w16cid:durableId="589393808">
    <w:abstractNumId w:val="22"/>
  </w:num>
  <w:num w:numId="7" w16cid:durableId="1078747049">
    <w:abstractNumId w:val="7"/>
  </w:num>
  <w:num w:numId="8" w16cid:durableId="882250309">
    <w:abstractNumId w:val="23"/>
  </w:num>
  <w:num w:numId="9" w16cid:durableId="707411309">
    <w:abstractNumId w:val="12"/>
  </w:num>
  <w:num w:numId="10" w16cid:durableId="1489981257">
    <w:abstractNumId w:val="12"/>
  </w:num>
  <w:num w:numId="11" w16cid:durableId="1962875810">
    <w:abstractNumId w:val="14"/>
  </w:num>
  <w:num w:numId="12" w16cid:durableId="1022053071">
    <w:abstractNumId w:val="6"/>
  </w:num>
  <w:num w:numId="13" w16cid:durableId="114909364">
    <w:abstractNumId w:val="9"/>
  </w:num>
  <w:num w:numId="14" w16cid:durableId="125513439">
    <w:abstractNumId w:val="1"/>
  </w:num>
  <w:num w:numId="15" w16cid:durableId="2017808293">
    <w:abstractNumId w:val="19"/>
  </w:num>
  <w:num w:numId="16" w16cid:durableId="214708646">
    <w:abstractNumId w:val="15"/>
  </w:num>
  <w:num w:numId="17" w16cid:durableId="1432046441">
    <w:abstractNumId w:val="11"/>
  </w:num>
  <w:num w:numId="18" w16cid:durableId="54280757">
    <w:abstractNumId w:val="2"/>
  </w:num>
  <w:num w:numId="19" w16cid:durableId="540825557">
    <w:abstractNumId w:val="3"/>
  </w:num>
  <w:num w:numId="20" w16cid:durableId="937756865">
    <w:abstractNumId w:val="17"/>
  </w:num>
  <w:num w:numId="21" w16cid:durableId="1899778456">
    <w:abstractNumId w:val="18"/>
  </w:num>
  <w:num w:numId="22" w16cid:durableId="2105346491">
    <w:abstractNumId w:val="20"/>
  </w:num>
  <w:num w:numId="23" w16cid:durableId="735590395">
    <w:abstractNumId w:val="25"/>
  </w:num>
  <w:num w:numId="24" w16cid:durableId="1255749369">
    <w:abstractNumId w:val="21"/>
  </w:num>
  <w:num w:numId="25" w16cid:durableId="936601003">
    <w:abstractNumId w:val="10"/>
  </w:num>
  <w:num w:numId="26" w16cid:durableId="1894854736">
    <w:abstractNumId w:val="5"/>
  </w:num>
  <w:num w:numId="27" w16cid:durableId="1860311361">
    <w:abstractNumId w:val="27"/>
  </w:num>
  <w:num w:numId="28" w16cid:durableId="303245023">
    <w:abstractNumId w:val="24"/>
  </w:num>
  <w:num w:numId="29" w16cid:durableId="90800247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83"/>
    <w:rsid w:val="0000001E"/>
    <w:rsid w:val="000016C4"/>
    <w:rsid w:val="00003245"/>
    <w:rsid w:val="00007415"/>
    <w:rsid w:val="00011CA3"/>
    <w:rsid w:val="000147EB"/>
    <w:rsid w:val="00014F08"/>
    <w:rsid w:val="00020DD5"/>
    <w:rsid w:val="000224FD"/>
    <w:rsid w:val="0002294F"/>
    <w:rsid w:val="00022A22"/>
    <w:rsid w:val="00023680"/>
    <w:rsid w:val="000269C3"/>
    <w:rsid w:val="00026C55"/>
    <w:rsid w:val="00027EEE"/>
    <w:rsid w:val="00031ED4"/>
    <w:rsid w:val="0003267C"/>
    <w:rsid w:val="0003280B"/>
    <w:rsid w:val="00032C81"/>
    <w:rsid w:val="00036A0F"/>
    <w:rsid w:val="00040231"/>
    <w:rsid w:val="00040253"/>
    <w:rsid w:val="00042942"/>
    <w:rsid w:val="00042AAD"/>
    <w:rsid w:val="00043F72"/>
    <w:rsid w:val="0004501D"/>
    <w:rsid w:val="00045DD0"/>
    <w:rsid w:val="00046DC2"/>
    <w:rsid w:val="00046E21"/>
    <w:rsid w:val="0005067A"/>
    <w:rsid w:val="00050BD3"/>
    <w:rsid w:val="000511B9"/>
    <w:rsid w:val="000516F3"/>
    <w:rsid w:val="00051AF6"/>
    <w:rsid w:val="00053F86"/>
    <w:rsid w:val="00054F28"/>
    <w:rsid w:val="000565B0"/>
    <w:rsid w:val="0005739A"/>
    <w:rsid w:val="00057DD5"/>
    <w:rsid w:val="00060F2D"/>
    <w:rsid w:val="000612BF"/>
    <w:rsid w:val="0006145A"/>
    <w:rsid w:val="00061BAC"/>
    <w:rsid w:val="00061F9E"/>
    <w:rsid w:val="00064B32"/>
    <w:rsid w:val="00064B82"/>
    <w:rsid w:val="000650F3"/>
    <w:rsid w:val="00067021"/>
    <w:rsid w:val="000678B6"/>
    <w:rsid w:val="0007056A"/>
    <w:rsid w:val="00070AB9"/>
    <w:rsid w:val="00070ECC"/>
    <w:rsid w:val="000743C9"/>
    <w:rsid w:val="00074717"/>
    <w:rsid w:val="00077905"/>
    <w:rsid w:val="00077ED6"/>
    <w:rsid w:val="00080239"/>
    <w:rsid w:val="00080445"/>
    <w:rsid w:val="00080AB9"/>
    <w:rsid w:val="00083255"/>
    <w:rsid w:val="00083A0B"/>
    <w:rsid w:val="000840C0"/>
    <w:rsid w:val="0008434B"/>
    <w:rsid w:val="00085974"/>
    <w:rsid w:val="00090387"/>
    <w:rsid w:val="00090CBA"/>
    <w:rsid w:val="000912ED"/>
    <w:rsid w:val="00091E36"/>
    <w:rsid w:val="00092551"/>
    <w:rsid w:val="000940F1"/>
    <w:rsid w:val="000948E1"/>
    <w:rsid w:val="0009533E"/>
    <w:rsid w:val="00096CD5"/>
    <w:rsid w:val="000A122A"/>
    <w:rsid w:val="000A1379"/>
    <w:rsid w:val="000A7681"/>
    <w:rsid w:val="000B009E"/>
    <w:rsid w:val="000B01D5"/>
    <w:rsid w:val="000B0659"/>
    <w:rsid w:val="000B1A1E"/>
    <w:rsid w:val="000B66BA"/>
    <w:rsid w:val="000C0D55"/>
    <w:rsid w:val="000C1A53"/>
    <w:rsid w:val="000C2319"/>
    <w:rsid w:val="000C27F1"/>
    <w:rsid w:val="000C2E9B"/>
    <w:rsid w:val="000C3D7B"/>
    <w:rsid w:val="000C5113"/>
    <w:rsid w:val="000C622D"/>
    <w:rsid w:val="000C7E9B"/>
    <w:rsid w:val="000D116E"/>
    <w:rsid w:val="000D387E"/>
    <w:rsid w:val="000D3F3D"/>
    <w:rsid w:val="000D4404"/>
    <w:rsid w:val="000D4614"/>
    <w:rsid w:val="000D4F15"/>
    <w:rsid w:val="000D4FC8"/>
    <w:rsid w:val="000D5684"/>
    <w:rsid w:val="000D5F41"/>
    <w:rsid w:val="000D6EEF"/>
    <w:rsid w:val="000E18AE"/>
    <w:rsid w:val="000E1CB1"/>
    <w:rsid w:val="000E49C6"/>
    <w:rsid w:val="000E546F"/>
    <w:rsid w:val="000E673D"/>
    <w:rsid w:val="000E7409"/>
    <w:rsid w:val="000E7E86"/>
    <w:rsid w:val="000F13E2"/>
    <w:rsid w:val="000F16FD"/>
    <w:rsid w:val="000F1D22"/>
    <w:rsid w:val="000F1FB5"/>
    <w:rsid w:val="000F2CAB"/>
    <w:rsid w:val="000F3523"/>
    <w:rsid w:val="000F3C6C"/>
    <w:rsid w:val="000F4890"/>
    <w:rsid w:val="000F5067"/>
    <w:rsid w:val="000F6D43"/>
    <w:rsid w:val="00100E9E"/>
    <w:rsid w:val="00102AB5"/>
    <w:rsid w:val="00103A79"/>
    <w:rsid w:val="001043F1"/>
    <w:rsid w:val="00104708"/>
    <w:rsid w:val="0010517F"/>
    <w:rsid w:val="0010530E"/>
    <w:rsid w:val="0010588E"/>
    <w:rsid w:val="00105DFA"/>
    <w:rsid w:val="00105F37"/>
    <w:rsid w:val="001078EC"/>
    <w:rsid w:val="00110694"/>
    <w:rsid w:val="00110BBD"/>
    <w:rsid w:val="001122FF"/>
    <w:rsid w:val="00112ACC"/>
    <w:rsid w:val="00114346"/>
    <w:rsid w:val="001143E6"/>
    <w:rsid w:val="001145BC"/>
    <w:rsid w:val="00117710"/>
    <w:rsid w:val="00117E4A"/>
    <w:rsid w:val="00120525"/>
    <w:rsid w:val="00123F19"/>
    <w:rsid w:val="001251BE"/>
    <w:rsid w:val="00125270"/>
    <w:rsid w:val="00125A9B"/>
    <w:rsid w:val="00125E1A"/>
    <w:rsid w:val="00125EB6"/>
    <w:rsid w:val="00126589"/>
    <w:rsid w:val="001269F9"/>
    <w:rsid w:val="001272BA"/>
    <w:rsid w:val="001273BD"/>
    <w:rsid w:val="00127C41"/>
    <w:rsid w:val="00132789"/>
    <w:rsid w:val="00133554"/>
    <w:rsid w:val="00134C3A"/>
    <w:rsid w:val="001350A2"/>
    <w:rsid w:val="001350F9"/>
    <w:rsid w:val="00135DC1"/>
    <w:rsid w:val="0013679A"/>
    <w:rsid w:val="00137117"/>
    <w:rsid w:val="0014194D"/>
    <w:rsid w:val="00144544"/>
    <w:rsid w:val="00146772"/>
    <w:rsid w:val="0014683E"/>
    <w:rsid w:val="00147794"/>
    <w:rsid w:val="00147D9C"/>
    <w:rsid w:val="00150FBE"/>
    <w:rsid w:val="001516C5"/>
    <w:rsid w:val="00152854"/>
    <w:rsid w:val="001536D5"/>
    <w:rsid w:val="001543F6"/>
    <w:rsid w:val="00154DF7"/>
    <w:rsid w:val="001555C2"/>
    <w:rsid w:val="00155B9F"/>
    <w:rsid w:val="00155F3D"/>
    <w:rsid w:val="00156EE3"/>
    <w:rsid w:val="001579FC"/>
    <w:rsid w:val="00160F4A"/>
    <w:rsid w:val="001616E8"/>
    <w:rsid w:val="001622ED"/>
    <w:rsid w:val="00162F46"/>
    <w:rsid w:val="001635E8"/>
    <w:rsid w:val="001667B6"/>
    <w:rsid w:val="00166BDE"/>
    <w:rsid w:val="00166D3C"/>
    <w:rsid w:val="00167CA6"/>
    <w:rsid w:val="00170207"/>
    <w:rsid w:val="00170B33"/>
    <w:rsid w:val="00171EA1"/>
    <w:rsid w:val="0017218A"/>
    <w:rsid w:val="00173E18"/>
    <w:rsid w:val="00176907"/>
    <w:rsid w:val="00177BAB"/>
    <w:rsid w:val="00180ECA"/>
    <w:rsid w:val="00183234"/>
    <w:rsid w:val="001839CD"/>
    <w:rsid w:val="00184216"/>
    <w:rsid w:val="001842BA"/>
    <w:rsid w:val="00187D8F"/>
    <w:rsid w:val="001928A2"/>
    <w:rsid w:val="00193619"/>
    <w:rsid w:val="00193C3D"/>
    <w:rsid w:val="00193E8C"/>
    <w:rsid w:val="00195CB9"/>
    <w:rsid w:val="001A0811"/>
    <w:rsid w:val="001A09EE"/>
    <w:rsid w:val="001A0E38"/>
    <w:rsid w:val="001A2645"/>
    <w:rsid w:val="001A3888"/>
    <w:rsid w:val="001A38CF"/>
    <w:rsid w:val="001A5938"/>
    <w:rsid w:val="001A6165"/>
    <w:rsid w:val="001A6E6E"/>
    <w:rsid w:val="001B0245"/>
    <w:rsid w:val="001B102C"/>
    <w:rsid w:val="001B1603"/>
    <w:rsid w:val="001B26FB"/>
    <w:rsid w:val="001B2997"/>
    <w:rsid w:val="001B6B3D"/>
    <w:rsid w:val="001C011C"/>
    <w:rsid w:val="001C07E2"/>
    <w:rsid w:val="001C0B12"/>
    <w:rsid w:val="001C0EB8"/>
    <w:rsid w:val="001C34A4"/>
    <w:rsid w:val="001C504F"/>
    <w:rsid w:val="001C5BE4"/>
    <w:rsid w:val="001C5C41"/>
    <w:rsid w:val="001C666B"/>
    <w:rsid w:val="001C6C90"/>
    <w:rsid w:val="001C7456"/>
    <w:rsid w:val="001D0FBB"/>
    <w:rsid w:val="001D241C"/>
    <w:rsid w:val="001D2D5B"/>
    <w:rsid w:val="001D3168"/>
    <w:rsid w:val="001D3B92"/>
    <w:rsid w:val="001D42FB"/>
    <w:rsid w:val="001D4A96"/>
    <w:rsid w:val="001D5684"/>
    <w:rsid w:val="001D5702"/>
    <w:rsid w:val="001D57B3"/>
    <w:rsid w:val="001D65E4"/>
    <w:rsid w:val="001D7230"/>
    <w:rsid w:val="001D7321"/>
    <w:rsid w:val="001E0041"/>
    <w:rsid w:val="001E064B"/>
    <w:rsid w:val="001E0DF1"/>
    <w:rsid w:val="001E2D22"/>
    <w:rsid w:val="001E4C25"/>
    <w:rsid w:val="001E5CC9"/>
    <w:rsid w:val="001E6577"/>
    <w:rsid w:val="001F216C"/>
    <w:rsid w:val="001F35D6"/>
    <w:rsid w:val="001F39B7"/>
    <w:rsid w:val="001F3A6A"/>
    <w:rsid w:val="001F3B07"/>
    <w:rsid w:val="001F69C8"/>
    <w:rsid w:val="001F7390"/>
    <w:rsid w:val="002004B8"/>
    <w:rsid w:val="00200D3D"/>
    <w:rsid w:val="00201BAF"/>
    <w:rsid w:val="00203CCD"/>
    <w:rsid w:val="00203FE6"/>
    <w:rsid w:val="00204B48"/>
    <w:rsid w:val="0020682B"/>
    <w:rsid w:val="00206EFD"/>
    <w:rsid w:val="00206F54"/>
    <w:rsid w:val="002075B8"/>
    <w:rsid w:val="00210528"/>
    <w:rsid w:val="00210607"/>
    <w:rsid w:val="00211613"/>
    <w:rsid w:val="00211CDE"/>
    <w:rsid w:val="002128F5"/>
    <w:rsid w:val="00213966"/>
    <w:rsid w:val="00214C6E"/>
    <w:rsid w:val="00216721"/>
    <w:rsid w:val="002168C6"/>
    <w:rsid w:val="00216A86"/>
    <w:rsid w:val="0021726E"/>
    <w:rsid w:val="00217D90"/>
    <w:rsid w:val="0022039B"/>
    <w:rsid w:val="00221E1B"/>
    <w:rsid w:val="00222446"/>
    <w:rsid w:val="0022249A"/>
    <w:rsid w:val="00223776"/>
    <w:rsid w:val="00226F39"/>
    <w:rsid w:val="00230092"/>
    <w:rsid w:val="0023122A"/>
    <w:rsid w:val="002312AA"/>
    <w:rsid w:val="0023468A"/>
    <w:rsid w:val="0023622A"/>
    <w:rsid w:val="00236661"/>
    <w:rsid w:val="0024074F"/>
    <w:rsid w:val="00240801"/>
    <w:rsid w:val="00240DAC"/>
    <w:rsid w:val="00241162"/>
    <w:rsid w:val="002412F0"/>
    <w:rsid w:val="00241540"/>
    <w:rsid w:val="002429D2"/>
    <w:rsid w:val="00243D4D"/>
    <w:rsid w:val="00244581"/>
    <w:rsid w:val="0024591C"/>
    <w:rsid w:val="0024629C"/>
    <w:rsid w:val="00246769"/>
    <w:rsid w:val="00247C39"/>
    <w:rsid w:val="0025061A"/>
    <w:rsid w:val="00251396"/>
    <w:rsid w:val="00252DBC"/>
    <w:rsid w:val="00253DD4"/>
    <w:rsid w:val="00254E0F"/>
    <w:rsid w:val="00255294"/>
    <w:rsid w:val="00256EE4"/>
    <w:rsid w:val="00260B72"/>
    <w:rsid w:val="00263067"/>
    <w:rsid w:val="00263146"/>
    <w:rsid w:val="002638AB"/>
    <w:rsid w:val="0026789C"/>
    <w:rsid w:val="0027066E"/>
    <w:rsid w:val="0027098D"/>
    <w:rsid w:val="00270A27"/>
    <w:rsid w:val="00270D19"/>
    <w:rsid w:val="0027339D"/>
    <w:rsid w:val="0027741C"/>
    <w:rsid w:val="002778E3"/>
    <w:rsid w:val="002810BE"/>
    <w:rsid w:val="00282647"/>
    <w:rsid w:val="0028271C"/>
    <w:rsid w:val="00283880"/>
    <w:rsid w:val="00284C3A"/>
    <w:rsid w:val="0028503B"/>
    <w:rsid w:val="002879C9"/>
    <w:rsid w:val="00287E9A"/>
    <w:rsid w:val="00290054"/>
    <w:rsid w:val="002946C6"/>
    <w:rsid w:val="002949EF"/>
    <w:rsid w:val="00294E8E"/>
    <w:rsid w:val="00295A8C"/>
    <w:rsid w:val="002A024B"/>
    <w:rsid w:val="002A0AA5"/>
    <w:rsid w:val="002A1340"/>
    <w:rsid w:val="002A19AB"/>
    <w:rsid w:val="002A21D7"/>
    <w:rsid w:val="002A3C03"/>
    <w:rsid w:val="002B104B"/>
    <w:rsid w:val="002B2C25"/>
    <w:rsid w:val="002B2E21"/>
    <w:rsid w:val="002B4142"/>
    <w:rsid w:val="002B4379"/>
    <w:rsid w:val="002B4E0A"/>
    <w:rsid w:val="002B5293"/>
    <w:rsid w:val="002B6269"/>
    <w:rsid w:val="002B73D7"/>
    <w:rsid w:val="002C0C88"/>
    <w:rsid w:val="002C19F2"/>
    <w:rsid w:val="002C1F5F"/>
    <w:rsid w:val="002C54A9"/>
    <w:rsid w:val="002C59B6"/>
    <w:rsid w:val="002C6F1E"/>
    <w:rsid w:val="002C79C2"/>
    <w:rsid w:val="002D044F"/>
    <w:rsid w:val="002D0CEC"/>
    <w:rsid w:val="002D24D5"/>
    <w:rsid w:val="002D2822"/>
    <w:rsid w:val="002D39C9"/>
    <w:rsid w:val="002D5C53"/>
    <w:rsid w:val="002D7700"/>
    <w:rsid w:val="002E0B5F"/>
    <w:rsid w:val="002E1D4C"/>
    <w:rsid w:val="002E24F0"/>
    <w:rsid w:val="002E36A7"/>
    <w:rsid w:val="002E6D0D"/>
    <w:rsid w:val="002F07CE"/>
    <w:rsid w:val="002F0FED"/>
    <w:rsid w:val="002F1DA0"/>
    <w:rsid w:val="002F2054"/>
    <w:rsid w:val="002F25FF"/>
    <w:rsid w:val="002F49DE"/>
    <w:rsid w:val="002F55AC"/>
    <w:rsid w:val="002F6289"/>
    <w:rsid w:val="002F68CF"/>
    <w:rsid w:val="002F6B2D"/>
    <w:rsid w:val="002F701E"/>
    <w:rsid w:val="00304238"/>
    <w:rsid w:val="00304F28"/>
    <w:rsid w:val="00305E74"/>
    <w:rsid w:val="00306F67"/>
    <w:rsid w:val="00307209"/>
    <w:rsid w:val="00310961"/>
    <w:rsid w:val="003116F9"/>
    <w:rsid w:val="00314261"/>
    <w:rsid w:val="00314DB9"/>
    <w:rsid w:val="003154CD"/>
    <w:rsid w:val="003173D0"/>
    <w:rsid w:val="003205DC"/>
    <w:rsid w:val="003211EF"/>
    <w:rsid w:val="00321D6D"/>
    <w:rsid w:val="00322DA3"/>
    <w:rsid w:val="00322E11"/>
    <w:rsid w:val="003233D6"/>
    <w:rsid w:val="00323EA9"/>
    <w:rsid w:val="00324E26"/>
    <w:rsid w:val="0032512C"/>
    <w:rsid w:val="003261AB"/>
    <w:rsid w:val="003262C9"/>
    <w:rsid w:val="0032722B"/>
    <w:rsid w:val="00327A2B"/>
    <w:rsid w:val="0033110F"/>
    <w:rsid w:val="00331B2D"/>
    <w:rsid w:val="00331D73"/>
    <w:rsid w:val="003330D2"/>
    <w:rsid w:val="00333AEB"/>
    <w:rsid w:val="00340665"/>
    <w:rsid w:val="003413C7"/>
    <w:rsid w:val="00341FBE"/>
    <w:rsid w:val="003421F4"/>
    <w:rsid w:val="003427B5"/>
    <w:rsid w:val="00342CFD"/>
    <w:rsid w:val="00342E40"/>
    <w:rsid w:val="003447FE"/>
    <w:rsid w:val="00344B98"/>
    <w:rsid w:val="00345602"/>
    <w:rsid w:val="00346263"/>
    <w:rsid w:val="00346AC4"/>
    <w:rsid w:val="00347D26"/>
    <w:rsid w:val="00350153"/>
    <w:rsid w:val="0035622A"/>
    <w:rsid w:val="0036139E"/>
    <w:rsid w:val="0036214E"/>
    <w:rsid w:val="00362C1A"/>
    <w:rsid w:val="003638D4"/>
    <w:rsid w:val="00364679"/>
    <w:rsid w:val="003649A7"/>
    <w:rsid w:val="00365EC2"/>
    <w:rsid w:val="00367D0F"/>
    <w:rsid w:val="003706E4"/>
    <w:rsid w:val="003708D3"/>
    <w:rsid w:val="0037141F"/>
    <w:rsid w:val="00371B67"/>
    <w:rsid w:val="00372062"/>
    <w:rsid w:val="003720E6"/>
    <w:rsid w:val="00373D28"/>
    <w:rsid w:val="00381F2E"/>
    <w:rsid w:val="00382497"/>
    <w:rsid w:val="00383122"/>
    <w:rsid w:val="003835FA"/>
    <w:rsid w:val="00384B35"/>
    <w:rsid w:val="00386862"/>
    <w:rsid w:val="00387384"/>
    <w:rsid w:val="003873C0"/>
    <w:rsid w:val="00387991"/>
    <w:rsid w:val="00387CDF"/>
    <w:rsid w:val="00391797"/>
    <w:rsid w:val="003923BE"/>
    <w:rsid w:val="003944A1"/>
    <w:rsid w:val="0039573F"/>
    <w:rsid w:val="003A0DC4"/>
    <w:rsid w:val="003A1F4B"/>
    <w:rsid w:val="003A245F"/>
    <w:rsid w:val="003A2AA3"/>
    <w:rsid w:val="003A3530"/>
    <w:rsid w:val="003A3895"/>
    <w:rsid w:val="003A4958"/>
    <w:rsid w:val="003A4AEF"/>
    <w:rsid w:val="003A4F53"/>
    <w:rsid w:val="003A62E9"/>
    <w:rsid w:val="003A795A"/>
    <w:rsid w:val="003B1AC7"/>
    <w:rsid w:val="003B1E58"/>
    <w:rsid w:val="003B276A"/>
    <w:rsid w:val="003B3A19"/>
    <w:rsid w:val="003B497C"/>
    <w:rsid w:val="003B4FEA"/>
    <w:rsid w:val="003B5EE0"/>
    <w:rsid w:val="003B7439"/>
    <w:rsid w:val="003C08F2"/>
    <w:rsid w:val="003C0B0B"/>
    <w:rsid w:val="003C1ED2"/>
    <w:rsid w:val="003C2EFD"/>
    <w:rsid w:val="003C367F"/>
    <w:rsid w:val="003C3E58"/>
    <w:rsid w:val="003C4708"/>
    <w:rsid w:val="003C4FB2"/>
    <w:rsid w:val="003C589E"/>
    <w:rsid w:val="003C6897"/>
    <w:rsid w:val="003C6B4F"/>
    <w:rsid w:val="003D1524"/>
    <w:rsid w:val="003D2602"/>
    <w:rsid w:val="003D3724"/>
    <w:rsid w:val="003D3ED5"/>
    <w:rsid w:val="003D4646"/>
    <w:rsid w:val="003D4F8F"/>
    <w:rsid w:val="003D6C72"/>
    <w:rsid w:val="003D792E"/>
    <w:rsid w:val="003E00C5"/>
    <w:rsid w:val="003E00E9"/>
    <w:rsid w:val="003E0EC6"/>
    <w:rsid w:val="003E0ECC"/>
    <w:rsid w:val="003E217E"/>
    <w:rsid w:val="003E26F8"/>
    <w:rsid w:val="003E285E"/>
    <w:rsid w:val="003E2F0E"/>
    <w:rsid w:val="003E3FF8"/>
    <w:rsid w:val="003E6704"/>
    <w:rsid w:val="003E7843"/>
    <w:rsid w:val="003F0584"/>
    <w:rsid w:val="003F0812"/>
    <w:rsid w:val="003F11AA"/>
    <w:rsid w:val="003F1C0D"/>
    <w:rsid w:val="003F2838"/>
    <w:rsid w:val="003F3D9B"/>
    <w:rsid w:val="003F48C1"/>
    <w:rsid w:val="003F5AC9"/>
    <w:rsid w:val="003F7E2A"/>
    <w:rsid w:val="00404D94"/>
    <w:rsid w:val="00404DF5"/>
    <w:rsid w:val="00405BC7"/>
    <w:rsid w:val="0040655C"/>
    <w:rsid w:val="004100BD"/>
    <w:rsid w:val="00410594"/>
    <w:rsid w:val="0041093E"/>
    <w:rsid w:val="004111C2"/>
    <w:rsid w:val="00411636"/>
    <w:rsid w:val="00411E07"/>
    <w:rsid w:val="00412E84"/>
    <w:rsid w:val="004135C5"/>
    <w:rsid w:val="0041412A"/>
    <w:rsid w:val="0041513A"/>
    <w:rsid w:val="00415632"/>
    <w:rsid w:val="004173C5"/>
    <w:rsid w:val="00417436"/>
    <w:rsid w:val="0042084D"/>
    <w:rsid w:val="0042199A"/>
    <w:rsid w:val="0042294F"/>
    <w:rsid w:val="004248B4"/>
    <w:rsid w:val="004263C4"/>
    <w:rsid w:val="004265EF"/>
    <w:rsid w:val="00426E85"/>
    <w:rsid w:val="004270E1"/>
    <w:rsid w:val="00427304"/>
    <w:rsid w:val="00431ADD"/>
    <w:rsid w:val="00440297"/>
    <w:rsid w:val="004409D4"/>
    <w:rsid w:val="00440BA4"/>
    <w:rsid w:val="00441165"/>
    <w:rsid w:val="0044155F"/>
    <w:rsid w:val="00442A73"/>
    <w:rsid w:val="00442F95"/>
    <w:rsid w:val="00443532"/>
    <w:rsid w:val="00445374"/>
    <w:rsid w:val="0044584F"/>
    <w:rsid w:val="004458D1"/>
    <w:rsid w:val="00446073"/>
    <w:rsid w:val="004472CB"/>
    <w:rsid w:val="0045089A"/>
    <w:rsid w:val="00450D2E"/>
    <w:rsid w:val="00450D4C"/>
    <w:rsid w:val="004527CE"/>
    <w:rsid w:val="00456EC6"/>
    <w:rsid w:val="00456FF8"/>
    <w:rsid w:val="004579D2"/>
    <w:rsid w:val="00457BB2"/>
    <w:rsid w:val="00461192"/>
    <w:rsid w:val="004611E5"/>
    <w:rsid w:val="004624EB"/>
    <w:rsid w:val="00462D79"/>
    <w:rsid w:val="00465339"/>
    <w:rsid w:val="004657DE"/>
    <w:rsid w:val="00466533"/>
    <w:rsid w:val="00466800"/>
    <w:rsid w:val="00466D84"/>
    <w:rsid w:val="00467C14"/>
    <w:rsid w:val="00470585"/>
    <w:rsid w:val="00470C9F"/>
    <w:rsid w:val="0047311C"/>
    <w:rsid w:val="00473C6F"/>
    <w:rsid w:val="00475EDF"/>
    <w:rsid w:val="004768C7"/>
    <w:rsid w:val="00477AB4"/>
    <w:rsid w:val="004830FD"/>
    <w:rsid w:val="00483748"/>
    <w:rsid w:val="004849AB"/>
    <w:rsid w:val="00487150"/>
    <w:rsid w:val="00487B1F"/>
    <w:rsid w:val="004931A5"/>
    <w:rsid w:val="004932C4"/>
    <w:rsid w:val="00493376"/>
    <w:rsid w:val="00493885"/>
    <w:rsid w:val="00494D53"/>
    <w:rsid w:val="0049549C"/>
    <w:rsid w:val="00495B70"/>
    <w:rsid w:val="00497345"/>
    <w:rsid w:val="004A0444"/>
    <w:rsid w:val="004A0735"/>
    <w:rsid w:val="004A10DE"/>
    <w:rsid w:val="004A1C6B"/>
    <w:rsid w:val="004A5183"/>
    <w:rsid w:val="004A69DB"/>
    <w:rsid w:val="004A7048"/>
    <w:rsid w:val="004B0505"/>
    <w:rsid w:val="004B0E16"/>
    <w:rsid w:val="004B2836"/>
    <w:rsid w:val="004B3DE7"/>
    <w:rsid w:val="004B4E7C"/>
    <w:rsid w:val="004B5B2F"/>
    <w:rsid w:val="004B699C"/>
    <w:rsid w:val="004B6B8A"/>
    <w:rsid w:val="004C0482"/>
    <w:rsid w:val="004C1BB3"/>
    <w:rsid w:val="004C3ACD"/>
    <w:rsid w:val="004C4B72"/>
    <w:rsid w:val="004C7B5B"/>
    <w:rsid w:val="004D2D81"/>
    <w:rsid w:val="004D3678"/>
    <w:rsid w:val="004D383D"/>
    <w:rsid w:val="004D4027"/>
    <w:rsid w:val="004D70A6"/>
    <w:rsid w:val="004E0B01"/>
    <w:rsid w:val="004E0EDD"/>
    <w:rsid w:val="004E1555"/>
    <w:rsid w:val="004E22CC"/>
    <w:rsid w:val="004E34C8"/>
    <w:rsid w:val="004E43DB"/>
    <w:rsid w:val="004E6561"/>
    <w:rsid w:val="004E7CC6"/>
    <w:rsid w:val="004F0359"/>
    <w:rsid w:val="004F12EC"/>
    <w:rsid w:val="004F14E1"/>
    <w:rsid w:val="004F2606"/>
    <w:rsid w:val="004F28B9"/>
    <w:rsid w:val="004F342E"/>
    <w:rsid w:val="004F441F"/>
    <w:rsid w:val="004F4AB8"/>
    <w:rsid w:val="004F5301"/>
    <w:rsid w:val="004F6A95"/>
    <w:rsid w:val="004F6E43"/>
    <w:rsid w:val="004F770B"/>
    <w:rsid w:val="00500728"/>
    <w:rsid w:val="00502B28"/>
    <w:rsid w:val="0050327A"/>
    <w:rsid w:val="00505343"/>
    <w:rsid w:val="00506A2A"/>
    <w:rsid w:val="005105C5"/>
    <w:rsid w:val="005108FA"/>
    <w:rsid w:val="00510F0F"/>
    <w:rsid w:val="00511CD1"/>
    <w:rsid w:val="00511E23"/>
    <w:rsid w:val="005120A7"/>
    <w:rsid w:val="00512ACC"/>
    <w:rsid w:val="00512CB2"/>
    <w:rsid w:val="005135FE"/>
    <w:rsid w:val="005145DE"/>
    <w:rsid w:val="00517182"/>
    <w:rsid w:val="00517CB0"/>
    <w:rsid w:val="0052233A"/>
    <w:rsid w:val="00523882"/>
    <w:rsid w:val="00523FA0"/>
    <w:rsid w:val="005244C1"/>
    <w:rsid w:val="0052659E"/>
    <w:rsid w:val="0052668C"/>
    <w:rsid w:val="00526B7D"/>
    <w:rsid w:val="005278BF"/>
    <w:rsid w:val="00530097"/>
    <w:rsid w:val="0053206F"/>
    <w:rsid w:val="00532641"/>
    <w:rsid w:val="00533AB2"/>
    <w:rsid w:val="00534D45"/>
    <w:rsid w:val="005356EA"/>
    <w:rsid w:val="005361D2"/>
    <w:rsid w:val="00536211"/>
    <w:rsid w:val="00536243"/>
    <w:rsid w:val="005370DE"/>
    <w:rsid w:val="00537FA2"/>
    <w:rsid w:val="005402DF"/>
    <w:rsid w:val="005406DF"/>
    <w:rsid w:val="00544547"/>
    <w:rsid w:val="00544C10"/>
    <w:rsid w:val="00545E6A"/>
    <w:rsid w:val="005462E5"/>
    <w:rsid w:val="005466F7"/>
    <w:rsid w:val="00546795"/>
    <w:rsid w:val="0054738A"/>
    <w:rsid w:val="00550127"/>
    <w:rsid w:val="0055111F"/>
    <w:rsid w:val="0055204B"/>
    <w:rsid w:val="00552D81"/>
    <w:rsid w:val="00553188"/>
    <w:rsid w:val="00554044"/>
    <w:rsid w:val="005543C4"/>
    <w:rsid w:val="00556AE2"/>
    <w:rsid w:val="0056267B"/>
    <w:rsid w:val="00563AD1"/>
    <w:rsid w:val="00563D8F"/>
    <w:rsid w:val="005640C8"/>
    <w:rsid w:val="00564C10"/>
    <w:rsid w:val="00565071"/>
    <w:rsid w:val="00565BEC"/>
    <w:rsid w:val="00565F05"/>
    <w:rsid w:val="00566E62"/>
    <w:rsid w:val="00571034"/>
    <w:rsid w:val="005729EB"/>
    <w:rsid w:val="00574ED4"/>
    <w:rsid w:val="00575624"/>
    <w:rsid w:val="005756E8"/>
    <w:rsid w:val="00576B0A"/>
    <w:rsid w:val="0057706F"/>
    <w:rsid w:val="005772FA"/>
    <w:rsid w:val="00580691"/>
    <w:rsid w:val="005819C4"/>
    <w:rsid w:val="00582402"/>
    <w:rsid w:val="0058286B"/>
    <w:rsid w:val="00584E26"/>
    <w:rsid w:val="0058608B"/>
    <w:rsid w:val="00586335"/>
    <w:rsid w:val="00586BE6"/>
    <w:rsid w:val="00587256"/>
    <w:rsid w:val="005904F5"/>
    <w:rsid w:val="005909CF"/>
    <w:rsid w:val="00591D65"/>
    <w:rsid w:val="00593A2C"/>
    <w:rsid w:val="005961A7"/>
    <w:rsid w:val="00596912"/>
    <w:rsid w:val="00596A6E"/>
    <w:rsid w:val="005A09D5"/>
    <w:rsid w:val="005A1144"/>
    <w:rsid w:val="005A117C"/>
    <w:rsid w:val="005A1774"/>
    <w:rsid w:val="005A19C1"/>
    <w:rsid w:val="005A27A7"/>
    <w:rsid w:val="005A3035"/>
    <w:rsid w:val="005A54F1"/>
    <w:rsid w:val="005A5A9F"/>
    <w:rsid w:val="005A617C"/>
    <w:rsid w:val="005A7C7A"/>
    <w:rsid w:val="005B06FB"/>
    <w:rsid w:val="005B3384"/>
    <w:rsid w:val="005B3582"/>
    <w:rsid w:val="005B3ADC"/>
    <w:rsid w:val="005B3DCC"/>
    <w:rsid w:val="005C17BB"/>
    <w:rsid w:val="005C2D0C"/>
    <w:rsid w:val="005C317F"/>
    <w:rsid w:val="005C41AE"/>
    <w:rsid w:val="005C7251"/>
    <w:rsid w:val="005D179C"/>
    <w:rsid w:val="005D2171"/>
    <w:rsid w:val="005D2E6B"/>
    <w:rsid w:val="005D3D39"/>
    <w:rsid w:val="005D50A9"/>
    <w:rsid w:val="005D61A0"/>
    <w:rsid w:val="005D68F9"/>
    <w:rsid w:val="005D6AF8"/>
    <w:rsid w:val="005D6C3A"/>
    <w:rsid w:val="005E3535"/>
    <w:rsid w:val="005E5BB5"/>
    <w:rsid w:val="005E5E9D"/>
    <w:rsid w:val="005E7402"/>
    <w:rsid w:val="005F2051"/>
    <w:rsid w:val="005F3D68"/>
    <w:rsid w:val="005F4C20"/>
    <w:rsid w:val="005F5917"/>
    <w:rsid w:val="005F633B"/>
    <w:rsid w:val="005F66CA"/>
    <w:rsid w:val="005F6F2B"/>
    <w:rsid w:val="005F742B"/>
    <w:rsid w:val="005F784D"/>
    <w:rsid w:val="005F7D8F"/>
    <w:rsid w:val="00601177"/>
    <w:rsid w:val="00601881"/>
    <w:rsid w:val="00602E65"/>
    <w:rsid w:val="006049B3"/>
    <w:rsid w:val="00604D79"/>
    <w:rsid w:val="006053D3"/>
    <w:rsid w:val="00605A3A"/>
    <w:rsid w:val="006066D5"/>
    <w:rsid w:val="00607D7C"/>
    <w:rsid w:val="006110B0"/>
    <w:rsid w:val="00611290"/>
    <w:rsid w:val="00611FAB"/>
    <w:rsid w:val="00612591"/>
    <w:rsid w:val="0061267F"/>
    <w:rsid w:val="00612891"/>
    <w:rsid w:val="00612E0F"/>
    <w:rsid w:val="0061335F"/>
    <w:rsid w:val="00613B4E"/>
    <w:rsid w:val="00614A5F"/>
    <w:rsid w:val="0061537C"/>
    <w:rsid w:val="006203CC"/>
    <w:rsid w:val="006209C0"/>
    <w:rsid w:val="00621BE6"/>
    <w:rsid w:val="0062363F"/>
    <w:rsid w:val="00625456"/>
    <w:rsid w:val="00625DC7"/>
    <w:rsid w:val="00627059"/>
    <w:rsid w:val="006303D4"/>
    <w:rsid w:val="00632522"/>
    <w:rsid w:val="00632C90"/>
    <w:rsid w:val="0063568C"/>
    <w:rsid w:val="00635A52"/>
    <w:rsid w:val="00637CCB"/>
    <w:rsid w:val="00640B48"/>
    <w:rsid w:val="00641F24"/>
    <w:rsid w:val="00642D88"/>
    <w:rsid w:val="00643238"/>
    <w:rsid w:val="0064349F"/>
    <w:rsid w:val="00643EAA"/>
    <w:rsid w:val="00644197"/>
    <w:rsid w:val="0064556B"/>
    <w:rsid w:val="00650B5F"/>
    <w:rsid w:val="00650C40"/>
    <w:rsid w:val="00651349"/>
    <w:rsid w:val="00652869"/>
    <w:rsid w:val="00652971"/>
    <w:rsid w:val="0065385C"/>
    <w:rsid w:val="00654848"/>
    <w:rsid w:val="00654A3B"/>
    <w:rsid w:val="006559AA"/>
    <w:rsid w:val="00660290"/>
    <w:rsid w:val="00661BE2"/>
    <w:rsid w:val="00664ECB"/>
    <w:rsid w:val="00667F19"/>
    <w:rsid w:val="00670854"/>
    <w:rsid w:val="00672D0C"/>
    <w:rsid w:val="00672D44"/>
    <w:rsid w:val="00673D52"/>
    <w:rsid w:val="00673E0D"/>
    <w:rsid w:val="0067442F"/>
    <w:rsid w:val="00674846"/>
    <w:rsid w:val="00675F6C"/>
    <w:rsid w:val="0067615C"/>
    <w:rsid w:val="00676515"/>
    <w:rsid w:val="00677664"/>
    <w:rsid w:val="00677BFC"/>
    <w:rsid w:val="006803AA"/>
    <w:rsid w:val="0068162B"/>
    <w:rsid w:val="006836E3"/>
    <w:rsid w:val="00684BDB"/>
    <w:rsid w:val="0068504D"/>
    <w:rsid w:val="00687398"/>
    <w:rsid w:val="00687448"/>
    <w:rsid w:val="006930D2"/>
    <w:rsid w:val="00693220"/>
    <w:rsid w:val="0069367C"/>
    <w:rsid w:val="00693CA4"/>
    <w:rsid w:val="00694394"/>
    <w:rsid w:val="00694959"/>
    <w:rsid w:val="006967FE"/>
    <w:rsid w:val="00696B6A"/>
    <w:rsid w:val="006A014C"/>
    <w:rsid w:val="006A1B76"/>
    <w:rsid w:val="006A204F"/>
    <w:rsid w:val="006A3091"/>
    <w:rsid w:val="006A4BF9"/>
    <w:rsid w:val="006A5593"/>
    <w:rsid w:val="006A6EA0"/>
    <w:rsid w:val="006B0FE6"/>
    <w:rsid w:val="006B351C"/>
    <w:rsid w:val="006B421C"/>
    <w:rsid w:val="006B44E6"/>
    <w:rsid w:val="006B5085"/>
    <w:rsid w:val="006B7373"/>
    <w:rsid w:val="006B787E"/>
    <w:rsid w:val="006C07EF"/>
    <w:rsid w:val="006C1378"/>
    <w:rsid w:val="006C333F"/>
    <w:rsid w:val="006C425C"/>
    <w:rsid w:val="006C4620"/>
    <w:rsid w:val="006C47FF"/>
    <w:rsid w:val="006C7B89"/>
    <w:rsid w:val="006D0929"/>
    <w:rsid w:val="006D121E"/>
    <w:rsid w:val="006D1D41"/>
    <w:rsid w:val="006D27EB"/>
    <w:rsid w:val="006D2981"/>
    <w:rsid w:val="006D2CA6"/>
    <w:rsid w:val="006D3C2D"/>
    <w:rsid w:val="006D4CF9"/>
    <w:rsid w:val="006D5094"/>
    <w:rsid w:val="006D7B2C"/>
    <w:rsid w:val="006E0590"/>
    <w:rsid w:val="006E0EC7"/>
    <w:rsid w:val="006E120F"/>
    <w:rsid w:val="006E18DB"/>
    <w:rsid w:val="006E19BA"/>
    <w:rsid w:val="006E3DF5"/>
    <w:rsid w:val="006E57C7"/>
    <w:rsid w:val="006E6B14"/>
    <w:rsid w:val="006E7303"/>
    <w:rsid w:val="006F00F6"/>
    <w:rsid w:val="006F072A"/>
    <w:rsid w:val="006F1595"/>
    <w:rsid w:val="006F3EA0"/>
    <w:rsid w:val="006F4609"/>
    <w:rsid w:val="006F4C22"/>
    <w:rsid w:val="006F4F5E"/>
    <w:rsid w:val="006F4FE0"/>
    <w:rsid w:val="00701095"/>
    <w:rsid w:val="00702CCF"/>
    <w:rsid w:val="00703117"/>
    <w:rsid w:val="007031A2"/>
    <w:rsid w:val="007032F1"/>
    <w:rsid w:val="007035C3"/>
    <w:rsid w:val="00706F32"/>
    <w:rsid w:val="0070779F"/>
    <w:rsid w:val="00707F3A"/>
    <w:rsid w:val="00710348"/>
    <w:rsid w:val="007105BC"/>
    <w:rsid w:val="00711C57"/>
    <w:rsid w:val="007120A9"/>
    <w:rsid w:val="00714021"/>
    <w:rsid w:val="007147F5"/>
    <w:rsid w:val="007148C2"/>
    <w:rsid w:val="00716F21"/>
    <w:rsid w:val="00720EE6"/>
    <w:rsid w:val="00721F9B"/>
    <w:rsid w:val="007236D4"/>
    <w:rsid w:val="007245C8"/>
    <w:rsid w:val="00724A45"/>
    <w:rsid w:val="00725DC6"/>
    <w:rsid w:val="007264E8"/>
    <w:rsid w:val="00726953"/>
    <w:rsid w:val="00727051"/>
    <w:rsid w:val="00727579"/>
    <w:rsid w:val="0073018C"/>
    <w:rsid w:val="00731053"/>
    <w:rsid w:val="00731635"/>
    <w:rsid w:val="00731B59"/>
    <w:rsid w:val="00731B97"/>
    <w:rsid w:val="00733806"/>
    <w:rsid w:val="00735D8E"/>
    <w:rsid w:val="00735E98"/>
    <w:rsid w:val="007364F9"/>
    <w:rsid w:val="00736EC1"/>
    <w:rsid w:val="00737D6C"/>
    <w:rsid w:val="007402CD"/>
    <w:rsid w:val="00740B3E"/>
    <w:rsid w:val="00741547"/>
    <w:rsid w:val="007415EA"/>
    <w:rsid w:val="00741604"/>
    <w:rsid w:val="00741C3C"/>
    <w:rsid w:val="00742501"/>
    <w:rsid w:val="00742F31"/>
    <w:rsid w:val="007459B2"/>
    <w:rsid w:val="00745BB6"/>
    <w:rsid w:val="00745BD6"/>
    <w:rsid w:val="0075069A"/>
    <w:rsid w:val="00750B10"/>
    <w:rsid w:val="007512FF"/>
    <w:rsid w:val="00751D01"/>
    <w:rsid w:val="00752097"/>
    <w:rsid w:val="0075225E"/>
    <w:rsid w:val="00752441"/>
    <w:rsid w:val="007533C4"/>
    <w:rsid w:val="00753993"/>
    <w:rsid w:val="00755197"/>
    <w:rsid w:val="00760275"/>
    <w:rsid w:val="0076122B"/>
    <w:rsid w:val="0076287C"/>
    <w:rsid w:val="00763827"/>
    <w:rsid w:val="007638C5"/>
    <w:rsid w:val="00763A7E"/>
    <w:rsid w:val="007644E5"/>
    <w:rsid w:val="00765120"/>
    <w:rsid w:val="007704DF"/>
    <w:rsid w:val="00771FFB"/>
    <w:rsid w:val="0077253E"/>
    <w:rsid w:val="00774BC0"/>
    <w:rsid w:val="00774F66"/>
    <w:rsid w:val="00780759"/>
    <w:rsid w:val="0078244C"/>
    <w:rsid w:val="007850B2"/>
    <w:rsid w:val="00785956"/>
    <w:rsid w:val="00786B54"/>
    <w:rsid w:val="0078702F"/>
    <w:rsid w:val="00787094"/>
    <w:rsid w:val="007874A3"/>
    <w:rsid w:val="00792BBF"/>
    <w:rsid w:val="0079378D"/>
    <w:rsid w:val="007959F8"/>
    <w:rsid w:val="00795B62"/>
    <w:rsid w:val="00797DFF"/>
    <w:rsid w:val="00797EC9"/>
    <w:rsid w:val="007A170E"/>
    <w:rsid w:val="007A1CD8"/>
    <w:rsid w:val="007A2997"/>
    <w:rsid w:val="007A35F7"/>
    <w:rsid w:val="007A4360"/>
    <w:rsid w:val="007A50B1"/>
    <w:rsid w:val="007A688F"/>
    <w:rsid w:val="007B062E"/>
    <w:rsid w:val="007B2E5D"/>
    <w:rsid w:val="007B45C8"/>
    <w:rsid w:val="007B62EB"/>
    <w:rsid w:val="007B7A73"/>
    <w:rsid w:val="007C078F"/>
    <w:rsid w:val="007C2388"/>
    <w:rsid w:val="007C54E2"/>
    <w:rsid w:val="007C56AC"/>
    <w:rsid w:val="007D0BAC"/>
    <w:rsid w:val="007D4480"/>
    <w:rsid w:val="007D4971"/>
    <w:rsid w:val="007D4B2C"/>
    <w:rsid w:val="007D5159"/>
    <w:rsid w:val="007D54DC"/>
    <w:rsid w:val="007D5EC2"/>
    <w:rsid w:val="007D6495"/>
    <w:rsid w:val="007D7E7D"/>
    <w:rsid w:val="007E08FC"/>
    <w:rsid w:val="007E0EA4"/>
    <w:rsid w:val="007E1347"/>
    <w:rsid w:val="007E1EB3"/>
    <w:rsid w:val="007E2EDF"/>
    <w:rsid w:val="007E4882"/>
    <w:rsid w:val="007E490B"/>
    <w:rsid w:val="007E5228"/>
    <w:rsid w:val="007E6AEA"/>
    <w:rsid w:val="007E706B"/>
    <w:rsid w:val="007F1AA7"/>
    <w:rsid w:val="007F22C2"/>
    <w:rsid w:val="007F2BF6"/>
    <w:rsid w:val="007F513C"/>
    <w:rsid w:val="007F63EB"/>
    <w:rsid w:val="007F651F"/>
    <w:rsid w:val="007F7CF7"/>
    <w:rsid w:val="0080068E"/>
    <w:rsid w:val="0080112A"/>
    <w:rsid w:val="00801D2B"/>
    <w:rsid w:val="00803055"/>
    <w:rsid w:val="00803788"/>
    <w:rsid w:val="00805252"/>
    <w:rsid w:val="00805D4A"/>
    <w:rsid w:val="0080651D"/>
    <w:rsid w:val="00810039"/>
    <w:rsid w:val="0081034A"/>
    <w:rsid w:val="008104AB"/>
    <w:rsid w:val="0081190D"/>
    <w:rsid w:val="0081350F"/>
    <w:rsid w:val="00813719"/>
    <w:rsid w:val="00814391"/>
    <w:rsid w:val="008144CB"/>
    <w:rsid w:val="00814C58"/>
    <w:rsid w:val="00815417"/>
    <w:rsid w:val="00815F1B"/>
    <w:rsid w:val="00816913"/>
    <w:rsid w:val="008177F5"/>
    <w:rsid w:val="00817E23"/>
    <w:rsid w:val="00817FEA"/>
    <w:rsid w:val="008212DD"/>
    <w:rsid w:val="00821D06"/>
    <w:rsid w:val="008233FD"/>
    <w:rsid w:val="00823FAC"/>
    <w:rsid w:val="0082592F"/>
    <w:rsid w:val="008275B2"/>
    <w:rsid w:val="0083118A"/>
    <w:rsid w:val="008311AA"/>
    <w:rsid w:val="00831728"/>
    <w:rsid w:val="00834055"/>
    <w:rsid w:val="00834AA2"/>
    <w:rsid w:val="00836322"/>
    <w:rsid w:val="00837FDE"/>
    <w:rsid w:val="00840861"/>
    <w:rsid w:val="00842F1D"/>
    <w:rsid w:val="0084457D"/>
    <w:rsid w:val="00847E04"/>
    <w:rsid w:val="008500EE"/>
    <w:rsid w:val="00850559"/>
    <w:rsid w:val="00851411"/>
    <w:rsid w:val="0085176A"/>
    <w:rsid w:val="008529E6"/>
    <w:rsid w:val="008540F1"/>
    <w:rsid w:val="008549CC"/>
    <w:rsid w:val="0085575F"/>
    <w:rsid w:val="00855777"/>
    <w:rsid w:val="00857E02"/>
    <w:rsid w:val="00857EF7"/>
    <w:rsid w:val="00861162"/>
    <w:rsid w:val="00862A10"/>
    <w:rsid w:val="00862EED"/>
    <w:rsid w:val="008632BC"/>
    <w:rsid w:val="00865186"/>
    <w:rsid w:val="008651C1"/>
    <w:rsid w:val="0086610A"/>
    <w:rsid w:val="00866909"/>
    <w:rsid w:val="00866C86"/>
    <w:rsid w:val="00867BFC"/>
    <w:rsid w:val="00872AA0"/>
    <w:rsid w:val="00873EED"/>
    <w:rsid w:val="00874744"/>
    <w:rsid w:val="00874B01"/>
    <w:rsid w:val="00875186"/>
    <w:rsid w:val="008763E5"/>
    <w:rsid w:val="0087775D"/>
    <w:rsid w:val="0088443A"/>
    <w:rsid w:val="0088736D"/>
    <w:rsid w:val="00887E21"/>
    <w:rsid w:val="0089248B"/>
    <w:rsid w:val="00893951"/>
    <w:rsid w:val="00894739"/>
    <w:rsid w:val="008971B1"/>
    <w:rsid w:val="008A200E"/>
    <w:rsid w:val="008A3045"/>
    <w:rsid w:val="008A37D0"/>
    <w:rsid w:val="008A3F3B"/>
    <w:rsid w:val="008A46CA"/>
    <w:rsid w:val="008A4B2A"/>
    <w:rsid w:val="008A66B5"/>
    <w:rsid w:val="008A7497"/>
    <w:rsid w:val="008B0B4F"/>
    <w:rsid w:val="008B187C"/>
    <w:rsid w:val="008B2B16"/>
    <w:rsid w:val="008B31FF"/>
    <w:rsid w:val="008B4D12"/>
    <w:rsid w:val="008B4D15"/>
    <w:rsid w:val="008B4F00"/>
    <w:rsid w:val="008B4F63"/>
    <w:rsid w:val="008B5A90"/>
    <w:rsid w:val="008B6A7F"/>
    <w:rsid w:val="008B6E5B"/>
    <w:rsid w:val="008B7566"/>
    <w:rsid w:val="008C08A7"/>
    <w:rsid w:val="008C0E36"/>
    <w:rsid w:val="008C23E6"/>
    <w:rsid w:val="008C29E9"/>
    <w:rsid w:val="008C3116"/>
    <w:rsid w:val="008C3247"/>
    <w:rsid w:val="008C39FA"/>
    <w:rsid w:val="008C41D5"/>
    <w:rsid w:val="008C4207"/>
    <w:rsid w:val="008C4C37"/>
    <w:rsid w:val="008C5075"/>
    <w:rsid w:val="008C7596"/>
    <w:rsid w:val="008D20DA"/>
    <w:rsid w:val="008D2D07"/>
    <w:rsid w:val="008D3214"/>
    <w:rsid w:val="008D39C5"/>
    <w:rsid w:val="008D66E2"/>
    <w:rsid w:val="008E0C9C"/>
    <w:rsid w:val="008E0E70"/>
    <w:rsid w:val="008E28E8"/>
    <w:rsid w:val="008E37A2"/>
    <w:rsid w:val="008E451C"/>
    <w:rsid w:val="008F1CED"/>
    <w:rsid w:val="008F2280"/>
    <w:rsid w:val="008F2A6F"/>
    <w:rsid w:val="008F37CB"/>
    <w:rsid w:val="008F4706"/>
    <w:rsid w:val="008F4B18"/>
    <w:rsid w:val="008F608D"/>
    <w:rsid w:val="008F63F2"/>
    <w:rsid w:val="008F67DC"/>
    <w:rsid w:val="008F6B99"/>
    <w:rsid w:val="008F7D4A"/>
    <w:rsid w:val="0090058A"/>
    <w:rsid w:val="00900F8F"/>
    <w:rsid w:val="00901E50"/>
    <w:rsid w:val="009028D5"/>
    <w:rsid w:val="00903897"/>
    <w:rsid w:val="00905417"/>
    <w:rsid w:val="0090629B"/>
    <w:rsid w:val="00907B71"/>
    <w:rsid w:val="00907CC5"/>
    <w:rsid w:val="00907DC5"/>
    <w:rsid w:val="009119B0"/>
    <w:rsid w:val="009147AB"/>
    <w:rsid w:val="009152AC"/>
    <w:rsid w:val="0091532F"/>
    <w:rsid w:val="009154DB"/>
    <w:rsid w:val="00917B58"/>
    <w:rsid w:val="00917BF9"/>
    <w:rsid w:val="0092078F"/>
    <w:rsid w:val="00922971"/>
    <w:rsid w:val="009231EF"/>
    <w:rsid w:val="00923F27"/>
    <w:rsid w:val="009262B1"/>
    <w:rsid w:val="00927669"/>
    <w:rsid w:val="00930758"/>
    <w:rsid w:val="00931198"/>
    <w:rsid w:val="00931AD7"/>
    <w:rsid w:val="00933F3B"/>
    <w:rsid w:val="009351BD"/>
    <w:rsid w:val="0093703C"/>
    <w:rsid w:val="00940826"/>
    <w:rsid w:val="009410B5"/>
    <w:rsid w:val="00941FB4"/>
    <w:rsid w:val="00943744"/>
    <w:rsid w:val="00943DB4"/>
    <w:rsid w:val="00943ECE"/>
    <w:rsid w:val="00944621"/>
    <w:rsid w:val="009466D7"/>
    <w:rsid w:val="0094723D"/>
    <w:rsid w:val="00947D9C"/>
    <w:rsid w:val="00951F0B"/>
    <w:rsid w:val="00951F21"/>
    <w:rsid w:val="00952000"/>
    <w:rsid w:val="009522CB"/>
    <w:rsid w:val="0095272D"/>
    <w:rsid w:val="00952E3B"/>
    <w:rsid w:val="009540FA"/>
    <w:rsid w:val="00954B16"/>
    <w:rsid w:val="009550C5"/>
    <w:rsid w:val="0095749A"/>
    <w:rsid w:val="00960DDF"/>
    <w:rsid w:val="00961C75"/>
    <w:rsid w:val="00961CFA"/>
    <w:rsid w:val="009653E6"/>
    <w:rsid w:val="0096580B"/>
    <w:rsid w:val="00966472"/>
    <w:rsid w:val="009679DB"/>
    <w:rsid w:val="0097096A"/>
    <w:rsid w:val="0097473F"/>
    <w:rsid w:val="00974B80"/>
    <w:rsid w:val="009756BB"/>
    <w:rsid w:val="009756DB"/>
    <w:rsid w:val="00975A74"/>
    <w:rsid w:val="0097602D"/>
    <w:rsid w:val="00976BFF"/>
    <w:rsid w:val="00981877"/>
    <w:rsid w:val="00981F9C"/>
    <w:rsid w:val="00982EAB"/>
    <w:rsid w:val="00984717"/>
    <w:rsid w:val="00985D1D"/>
    <w:rsid w:val="00986E4D"/>
    <w:rsid w:val="00987838"/>
    <w:rsid w:val="0099048F"/>
    <w:rsid w:val="00990958"/>
    <w:rsid w:val="00993163"/>
    <w:rsid w:val="009934DF"/>
    <w:rsid w:val="0099353C"/>
    <w:rsid w:val="00993A7C"/>
    <w:rsid w:val="00995752"/>
    <w:rsid w:val="00995919"/>
    <w:rsid w:val="00997CAC"/>
    <w:rsid w:val="009A0DF1"/>
    <w:rsid w:val="009A1F0E"/>
    <w:rsid w:val="009A2724"/>
    <w:rsid w:val="009A3025"/>
    <w:rsid w:val="009A3F14"/>
    <w:rsid w:val="009A5B1B"/>
    <w:rsid w:val="009A623E"/>
    <w:rsid w:val="009A63AB"/>
    <w:rsid w:val="009A737A"/>
    <w:rsid w:val="009B070A"/>
    <w:rsid w:val="009B07C6"/>
    <w:rsid w:val="009B1EDF"/>
    <w:rsid w:val="009B34FE"/>
    <w:rsid w:val="009B497C"/>
    <w:rsid w:val="009B4DC9"/>
    <w:rsid w:val="009B6CB2"/>
    <w:rsid w:val="009B6D07"/>
    <w:rsid w:val="009B70EE"/>
    <w:rsid w:val="009B760F"/>
    <w:rsid w:val="009C03C9"/>
    <w:rsid w:val="009C0888"/>
    <w:rsid w:val="009C2A79"/>
    <w:rsid w:val="009C2B06"/>
    <w:rsid w:val="009C2F55"/>
    <w:rsid w:val="009C4DAD"/>
    <w:rsid w:val="009C522F"/>
    <w:rsid w:val="009C6A7A"/>
    <w:rsid w:val="009C6BB3"/>
    <w:rsid w:val="009C7CC5"/>
    <w:rsid w:val="009D034C"/>
    <w:rsid w:val="009D0CD0"/>
    <w:rsid w:val="009D23D4"/>
    <w:rsid w:val="009D2B21"/>
    <w:rsid w:val="009D2E89"/>
    <w:rsid w:val="009D4A2E"/>
    <w:rsid w:val="009D6FA0"/>
    <w:rsid w:val="009D7688"/>
    <w:rsid w:val="009D7E52"/>
    <w:rsid w:val="009E0610"/>
    <w:rsid w:val="009E0758"/>
    <w:rsid w:val="009E245A"/>
    <w:rsid w:val="009E5816"/>
    <w:rsid w:val="009E5FCA"/>
    <w:rsid w:val="009E6D56"/>
    <w:rsid w:val="009E736B"/>
    <w:rsid w:val="009F1C03"/>
    <w:rsid w:val="009F53F5"/>
    <w:rsid w:val="009F70B6"/>
    <w:rsid w:val="00A00A33"/>
    <w:rsid w:val="00A00CF6"/>
    <w:rsid w:val="00A01178"/>
    <w:rsid w:val="00A0257E"/>
    <w:rsid w:val="00A02604"/>
    <w:rsid w:val="00A0285C"/>
    <w:rsid w:val="00A02A8E"/>
    <w:rsid w:val="00A03F7C"/>
    <w:rsid w:val="00A04493"/>
    <w:rsid w:val="00A06016"/>
    <w:rsid w:val="00A0789F"/>
    <w:rsid w:val="00A07FC4"/>
    <w:rsid w:val="00A10C64"/>
    <w:rsid w:val="00A1135C"/>
    <w:rsid w:val="00A11FFC"/>
    <w:rsid w:val="00A12CA2"/>
    <w:rsid w:val="00A14551"/>
    <w:rsid w:val="00A1476D"/>
    <w:rsid w:val="00A1580B"/>
    <w:rsid w:val="00A16013"/>
    <w:rsid w:val="00A163B8"/>
    <w:rsid w:val="00A176E8"/>
    <w:rsid w:val="00A178EB"/>
    <w:rsid w:val="00A20EB9"/>
    <w:rsid w:val="00A2178D"/>
    <w:rsid w:val="00A218A0"/>
    <w:rsid w:val="00A22886"/>
    <w:rsid w:val="00A22EE1"/>
    <w:rsid w:val="00A235D3"/>
    <w:rsid w:val="00A23D93"/>
    <w:rsid w:val="00A24D21"/>
    <w:rsid w:val="00A2554E"/>
    <w:rsid w:val="00A271E1"/>
    <w:rsid w:val="00A27485"/>
    <w:rsid w:val="00A27783"/>
    <w:rsid w:val="00A27F8C"/>
    <w:rsid w:val="00A30AE6"/>
    <w:rsid w:val="00A3153C"/>
    <w:rsid w:val="00A3456D"/>
    <w:rsid w:val="00A3499E"/>
    <w:rsid w:val="00A350EF"/>
    <w:rsid w:val="00A356C0"/>
    <w:rsid w:val="00A361AF"/>
    <w:rsid w:val="00A362DF"/>
    <w:rsid w:val="00A363BE"/>
    <w:rsid w:val="00A3783A"/>
    <w:rsid w:val="00A4159C"/>
    <w:rsid w:val="00A41EE2"/>
    <w:rsid w:val="00A41FE8"/>
    <w:rsid w:val="00A46183"/>
    <w:rsid w:val="00A463B5"/>
    <w:rsid w:val="00A4796A"/>
    <w:rsid w:val="00A50F8B"/>
    <w:rsid w:val="00A53B8D"/>
    <w:rsid w:val="00A543D0"/>
    <w:rsid w:val="00A54A20"/>
    <w:rsid w:val="00A554C1"/>
    <w:rsid w:val="00A5552A"/>
    <w:rsid w:val="00A55A60"/>
    <w:rsid w:val="00A5685C"/>
    <w:rsid w:val="00A56933"/>
    <w:rsid w:val="00A57EC9"/>
    <w:rsid w:val="00A601EC"/>
    <w:rsid w:val="00A60DFE"/>
    <w:rsid w:val="00A622E8"/>
    <w:rsid w:val="00A622EB"/>
    <w:rsid w:val="00A628E8"/>
    <w:rsid w:val="00A637A2"/>
    <w:rsid w:val="00A63988"/>
    <w:rsid w:val="00A652C3"/>
    <w:rsid w:val="00A654C0"/>
    <w:rsid w:val="00A6689D"/>
    <w:rsid w:val="00A66F5F"/>
    <w:rsid w:val="00A67D4A"/>
    <w:rsid w:val="00A71584"/>
    <w:rsid w:val="00A73179"/>
    <w:rsid w:val="00A75E28"/>
    <w:rsid w:val="00A75EE8"/>
    <w:rsid w:val="00A77243"/>
    <w:rsid w:val="00A80326"/>
    <w:rsid w:val="00A80379"/>
    <w:rsid w:val="00A8274D"/>
    <w:rsid w:val="00A83039"/>
    <w:rsid w:val="00A83790"/>
    <w:rsid w:val="00A83A6F"/>
    <w:rsid w:val="00A8672E"/>
    <w:rsid w:val="00A905C5"/>
    <w:rsid w:val="00A91214"/>
    <w:rsid w:val="00A91F8E"/>
    <w:rsid w:val="00A948BF"/>
    <w:rsid w:val="00A94B86"/>
    <w:rsid w:val="00A950A3"/>
    <w:rsid w:val="00A9642F"/>
    <w:rsid w:val="00A97F94"/>
    <w:rsid w:val="00AA1B7F"/>
    <w:rsid w:val="00AA2E31"/>
    <w:rsid w:val="00AA4B5C"/>
    <w:rsid w:val="00AA59BE"/>
    <w:rsid w:val="00AA5ABE"/>
    <w:rsid w:val="00AB1D17"/>
    <w:rsid w:val="00AB3A09"/>
    <w:rsid w:val="00AB41A7"/>
    <w:rsid w:val="00AB4814"/>
    <w:rsid w:val="00AB5B42"/>
    <w:rsid w:val="00AC16D4"/>
    <w:rsid w:val="00AC193E"/>
    <w:rsid w:val="00AC30EA"/>
    <w:rsid w:val="00AC55A5"/>
    <w:rsid w:val="00AC7B46"/>
    <w:rsid w:val="00AD0085"/>
    <w:rsid w:val="00AD1ABE"/>
    <w:rsid w:val="00AD2BD3"/>
    <w:rsid w:val="00AD337B"/>
    <w:rsid w:val="00AD3D67"/>
    <w:rsid w:val="00AD42E5"/>
    <w:rsid w:val="00AD4593"/>
    <w:rsid w:val="00AD4D53"/>
    <w:rsid w:val="00AD5843"/>
    <w:rsid w:val="00AD6E6E"/>
    <w:rsid w:val="00AD7343"/>
    <w:rsid w:val="00AD789A"/>
    <w:rsid w:val="00AD7E24"/>
    <w:rsid w:val="00AE1171"/>
    <w:rsid w:val="00AE16FC"/>
    <w:rsid w:val="00AE17AB"/>
    <w:rsid w:val="00AE3204"/>
    <w:rsid w:val="00AE3912"/>
    <w:rsid w:val="00AE44A2"/>
    <w:rsid w:val="00AE4F6B"/>
    <w:rsid w:val="00AE606D"/>
    <w:rsid w:val="00AE76C3"/>
    <w:rsid w:val="00AE79CD"/>
    <w:rsid w:val="00AE7C9C"/>
    <w:rsid w:val="00AF03CF"/>
    <w:rsid w:val="00AF0926"/>
    <w:rsid w:val="00AF0CA5"/>
    <w:rsid w:val="00AF1F53"/>
    <w:rsid w:val="00AF22EF"/>
    <w:rsid w:val="00AF2547"/>
    <w:rsid w:val="00AF477C"/>
    <w:rsid w:val="00AF56D0"/>
    <w:rsid w:val="00AF66AC"/>
    <w:rsid w:val="00AF6D06"/>
    <w:rsid w:val="00B0019C"/>
    <w:rsid w:val="00B01C41"/>
    <w:rsid w:val="00B01E58"/>
    <w:rsid w:val="00B02C63"/>
    <w:rsid w:val="00B03382"/>
    <w:rsid w:val="00B03703"/>
    <w:rsid w:val="00B10405"/>
    <w:rsid w:val="00B12317"/>
    <w:rsid w:val="00B126D9"/>
    <w:rsid w:val="00B1306A"/>
    <w:rsid w:val="00B15012"/>
    <w:rsid w:val="00B22437"/>
    <w:rsid w:val="00B22A9C"/>
    <w:rsid w:val="00B237E7"/>
    <w:rsid w:val="00B25EA9"/>
    <w:rsid w:val="00B30C1E"/>
    <w:rsid w:val="00B30EC3"/>
    <w:rsid w:val="00B32CCD"/>
    <w:rsid w:val="00B34226"/>
    <w:rsid w:val="00B36FA6"/>
    <w:rsid w:val="00B374CB"/>
    <w:rsid w:val="00B4079F"/>
    <w:rsid w:val="00B40FE9"/>
    <w:rsid w:val="00B43BE5"/>
    <w:rsid w:val="00B47A45"/>
    <w:rsid w:val="00B47A69"/>
    <w:rsid w:val="00B47B1C"/>
    <w:rsid w:val="00B50F05"/>
    <w:rsid w:val="00B52205"/>
    <w:rsid w:val="00B52513"/>
    <w:rsid w:val="00B5263A"/>
    <w:rsid w:val="00B54D5C"/>
    <w:rsid w:val="00B5615D"/>
    <w:rsid w:val="00B57774"/>
    <w:rsid w:val="00B57961"/>
    <w:rsid w:val="00B579E8"/>
    <w:rsid w:val="00B57D79"/>
    <w:rsid w:val="00B61497"/>
    <w:rsid w:val="00B62553"/>
    <w:rsid w:val="00B62C25"/>
    <w:rsid w:val="00B62F03"/>
    <w:rsid w:val="00B63BCA"/>
    <w:rsid w:val="00B6590C"/>
    <w:rsid w:val="00B65976"/>
    <w:rsid w:val="00B66461"/>
    <w:rsid w:val="00B671C6"/>
    <w:rsid w:val="00B67773"/>
    <w:rsid w:val="00B70A26"/>
    <w:rsid w:val="00B717AE"/>
    <w:rsid w:val="00B72A0C"/>
    <w:rsid w:val="00B737CF"/>
    <w:rsid w:val="00B75F90"/>
    <w:rsid w:val="00B75F9B"/>
    <w:rsid w:val="00B76F7F"/>
    <w:rsid w:val="00B81231"/>
    <w:rsid w:val="00B813BD"/>
    <w:rsid w:val="00B82684"/>
    <w:rsid w:val="00B82884"/>
    <w:rsid w:val="00B83764"/>
    <w:rsid w:val="00B83BA1"/>
    <w:rsid w:val="00B848E8"/>
    <w:rsid w:val="00B84A02"/>
    <w:rsid w:val="00B84B3A"/>
    <w:rsid w:val="00B8628C"/>
    <w:rsid w:val="00B90C4C"/>
    <w:rsid w:val="00B91491"/>
    <w:rsid w:val="00B919B7"/>
    <w:rsid w:val="00B9235E"/>
    <w:rsid w:val="00B95D84"/>
    <w:rsid w:val="00B96800"/>
    <w:rsid w:val="00B96A3F"/>
    <w:rsid w:val="00B97683"/>
    <w:rsid w:val="00BA0239"/>
    <w:rsid w:val="00BA0F9B"/>
    <w:rsid w:val="00BA107B"/>
    <w:rsid w:val="00BA166C"/>
    <w:rsid w:val="00BA2883"/>
    <w:rsid w:val="00BA3A85"/>
    <w:rsid w:val="00BA3D05"/>
    <w:rsid w:val="00BA3E67"/>
    <w:rsid w:val="00BA3FA8"/>
    <w:rsid w:val="00BA5693"/>
    <w:rsid w:val="00BA5E87"/>
    <w:rsid w:val="00BA70B4"/>
    <w:rsid w:val="00BA7D6C"/>
    <w:rsid w:val="00BB00FF"/>
    <w:rsid w:val="00BB03CE"/>
    <w:rsid w:val="00BB0F05"/>
    <w:rsid w:val="00BB16FA"/>
    <w:rsid w:val="00BB33B8"/>
    <w:rsid w:val="00BB355D"/>
    <w:rsid w:val="00BB379F"/>
    <w:rsid w:val="00BB4D2D"/>
    <w:rsid w:val="00BB5438"/>
    <w:rsid w:val="00BB571F"/>
    <w:rsid w:val="00BB699B"/>
    <w:rsid w:val="00BC0D92"/>
    <w:rsid w:val="00BC15E1"/>
    <w:rsid w:val="00BC19F4"/>
    <w:rsid w:val="00BC278A"/>
    <w:rsid w:val="00BC294C"/>
    <w:rsid w:val="00BC3CED"/>
    <w:rsid w:val="00BD0057"/>
    <w:rsid w:val="00BD218F"/>
    <w:rsid w:val="00BD28F6"/>
    <w:rsid w:val="00BD2B83"/>
    <w:rsid w:val="00BD37B9"/>
    <w:rsid w:val="00BD3891"/>
    <w:rsid w:val="00BD39E8"/>
    <w:rsid w:val="00BD425C"/>
    <w:rsid w:val="00BD445A"/>
    <w:rsid w:val="00BD468A"/>
    <w:rsid w:val="00BD47BA"/>
    <w:rsid w:val="00BD4C34"/>
    <w:rsid w:val="00BD4D51"/>
    <w:rsid w:val="00BD5296"/>
    <w:rsid w:val="00BD57FC"/>
    <w:rsid w:val="00BD72E8"/>
    <w:rsid w:val="00BE19E1"/>
    <w:rsid w:val="00BE24CF"/>
    <w:rsid w:val="00BE30B4"/>
    <w:rsid w:val="00BE6397"/>
    <w:rsid w:val="00BE711D"/>
    <w:rsid w:val="00BF0A82"/>
    <w:rsid w:val="00BF1262"/>
    <w:rsid w:val="00BF2408"/>
    <w:rsid w:val="00BF3445"/>
    <w:rsid w:val="00BF4861"/>
    <w:rsid w:val="00BF4D6B"/>
    <w:rsid w:val="00BF5E08"/>
    <w:rsid w:val="00BF6BFE"/>
    <w:rsid w:val="00BF76D8"/>
    <w:rsid w:val="00BF795E"/>
    <w:rsid w:val="00C00FF5"/>
    <w:rsid w:val="00C016D7"/>
    <w:rsid w:val="00C01EA9"/>
    <w:rsid w:val="00C02E29"/>
    <w:rsid w:val="00C0353F"/>
    <w:rsid w:val="00C04F56"/>
    <w:rsid w:val="00C051B4"/>
    <w:rsid w:val="00C0628D"/>
    <w:rsid w:val="00C06A2F"/>
    <w:rsid w:val="00C07211"/>
    <w:rsid w:val="00C07538"/>
    <w:rsid w:val="00C075F0"/>
    <w:rsid w:val="00C113D3"/>
    <w:rsid w:val="00C12DB9"/>
    <w:rsid w:val="00C14B98"/>
    <w:rsid w:val="00C15818"/>
    <w:rsid w:val="00C162CD"/>
    <w:rsid w:val="00C163FD"/>
    <w:rsid w:val="00C17627"/>
    <w:rsid w:val="00C20A11"/>
    <w:rsid w:val="00C21334"/>
    <w:rsid w:val="00C23C19"/>
    <w:rsid w:val="00C24964"/>
    <w:rsid w:val="00C25A78"/>
    <w:rsid w:val="00C27CFE"/>
    <w:rsid w:val="00C27E17"/>
    <w:rsid w:val="00C312A0"/>
    <w:rsid w:val="00C319E0"/>
    <w:rsid w:val="00C31B3C"/>
    <w:rsid w:val="00C31C4F"/>
    <w:rsid w:val="00C3262D"/>
    <w:rsid w:val="00C333B4"/>
    <w:rsid w:val="00C34F58"/>
    <w:rsid w:val="00C3610C"/>
    <w:rsid w:val="00C3641A"/>
    <w:rsid w:val="00C36AE1"/>
    <w:rsid w:val="00C37487"/>
    <w:rsid w:val="00C4054A"/>
    <w:rsid w:val="00C40DBD"/>
    <w:rsid w:val="00C41748"/>
    <w:rsid w:val="00C434E9"/>
    <w:rsid w:val="00C43C18"/>
    <w:rsid w:val="00C4472E"/>
    <w:rsid w:val="00C45E41"/>
    <w:rsid w:val="00C46C5E"/>
    <w:rsid w:val="00C500F2"/>
    <w:rsid w:val="00C5102B"/>
    <w:rsid w:val="00C514A9"/>
    <w:rsid w:val="00C51B4A"/>
    <w:rsid w:val="00C51E43"/>
    <w:rsid w:val="00C5209F"/>
    <w:rsid w:val="00C52CE1"/>
    <w:rsid w:val="00C52D43"/>
    <w:rsid w:val="00C5332A"/>
    <w:rsid w:val="00C53B30"/>
    <w:rsid w:val="00C54A33"/>
    <w:rsid w:val="00C5523E"/>
    <w:rsid w:val="00C557DC"/>
    <w:rsid w:val="00C575DE"/>
    <w:rsid w:val="00C57D8C"/>
    <w:rsid w:val="00C606C6"/>
    <w:rsid w:val="00C60A44"/>
    <w:rsid w:val="00C614B8"/>
    <w:rsid w:val="00C6153A"/>
    <w:rsid w:val="00C61E23"/>
    <w:rsid w:val="00C61FE1"/>
    <w:rsid w:val="00C65B15"/>
    <w:rsid w:val="00C66412"/>
    <w:rsid w:val="00C66728"/>
    <w:rsid w:val="00C70BCB"/>
    <w:rsid w:val="00C73FE7"/>
    <w:rsid w:val="00C74124"/>
    <w:rsid w:val="00C76083"/>
    <w:rsid w:val="00C766E9"/>
    <w:rsid w:val="00C76912"/>
    <w:rsid w:val="00C76B09"/>
    <w:rsid w:val="00C76EAB"/>
    <w:rsid w:val="00C7760D"/>
    <w:rsid w:val="00C81FA1"/>
    <w:rsid w:val="00C9037E"/>
    <w:rsid w:val="00C9136D"/>
    <w:rsid w:val="00C9360B"/>
    <w:rsid w:val="00C9414D"/>
    <w:rsid w:val="00C94309"/>
    <w:rsid w:val="00C950AE"/>
    <w:rsid w:val="00C95AAA"/>
    <w:rsid w:val="00C979EE"/>
    <w:rsid w:val="00CA16EB"/>
    <w:rsid w:val="00CA2B2D"/>
    <w:rsid w:val="00CA5325"/>
    <w:rsid w:val="00CA6471"/>
    <w:rsid w:val="00CA7C2E"/>
    <w:rsid w:val="00CB19E7"/>
    <w:rsid w:val="00CB3A1D"/>
    <w:rsid w:val="00CB587B"/>
    <w:rsid w:val="00CB5C5A"/>
    <w:rsid w:val="00CB5FBA"/>
    <w:rsid w:val="00CB7328"/>
    <w:rsid w:val="00CC1A85"/>
    <w:rsid w:val="00CC202F"/>
    <w:rsid w:val="00CC3403"/>
    <w:rsid w:val="00CC4DB0"/>
    <w:rsid w:val="00CC4E07"/>
    <w:rsid w:val="00CC5FC8"/>
    <w:rsid w:val="00CC756C"/>
    <w:rsid w:val="00CD11D6"/>
    <w:rsid w:val="00CD27C2"/>
    <w:rsid w:val="00CD4B93"/>
    <w:rsid w:val="00CD6433"/>
    <w:rsid w:val="00CD70AC"/>
    <w:rsid w:val="00CE008A"/>
    <w:rsid w:val="00CE133A"/>
    <w:rsid w:val="00CE2BD7"/>
    <w:rsid w:val="00CE5BB9"/>
    <w:rsid w:val="00CE663D"/>
    <w:rsid w:val="00CE6779"/>
    <w:rsid w:val="00CE757B"/>
    <w:rsid w:val="00CE7C48"/>
    <w:rsid w:val="00CE7E40"/>
    <w:rsid w:val="00CF2464"/>
    <w:rsid w:val="00CF5323"/>
    <w:rsid w:val="00CF7E80"/>
    <w:rsid w:val="00CF7E9F"/>
    <w:rsid w:val="00D0003F"/>
    <w:rsid w:val="00D0054C"/>
    <w:rsid w:val="00D03127"/>
    <w:rsid w:val="00D04387"/>
    <w:rsid w:val="00D062FC"/>
    <w:rsid w:val="00D07621"/>
    <w:rsid w:val="00D0762F"/>
    <w:rsid w:val="00D07BC1"/>
    <w:rsid w:val="00D110BD"/>
    <w:rsid w:val="00D11479"/>
    <w:rsid w:val="00D11B62"/>
    <w:rsid w:val="00D12CC5"/>
    <w:rsid w:val="00D13793"/>
    <w:rsid w:val="00D1393E"/>
    <w:rsid w:val="00D156A1"/>
    <w:rsid w:val="00D208B6"/>
    <w:rsid w:val="00D244C1"/>
    <w:rsid w:val="00D301FD"/>
    <w:rsid w:val="00D309A1"/>
    <w:rsid w:val="00D31676"/>
    <w:rsid w:val="00D32F4A"/>
    <w:rsid w:val="00D3469F"/>
    <w:rsid w:val="00D34E77"/>
    <w:rsid w:val="00D34FAF"/>
    <w:rsid w:val="00D354DC"/>
    <w:rsid w:val="00D35782"/>
    <w:rsid w:val="00D357AB"/>
    <w:rsid w:val="00D35BBA"/>
    <w:rsid w:val="00D37259"/>
    <w:rsid w:val="00D3732D"/>
    <w:rsid w:val="00D406CB"/>
    <w:rsid w:val="00D41EB9"/>
    <w:rsid w:val="00D44D54"/>
    <w:rsid w:val="00D4561F"/>
    <w:rsid w:val="00D45CF3"/>
    <w:rsid w:val="00D463A2"/>
    <w:rsid w:val="00D50012"/>
    <w:rsid w:val="00D50B15"/>
    <w:rsid w:val="00D51884"/>
    <w:rsid w:val="00D5225E"/>
    <w:rsid w:val="00D52627"/>
    <w:rsid w:val="00D52655"/>
    <w:rsid w:val="00D52CC3"/>
    <w:rsid w:val="00D544A8"/>
    <w:rsid w:val="00D545A4"/>
    <w:rsid w:val="00D54FB9"/>
    <w:rsid w:val="00D55C24"/>
    <w:rsid w:val="00D56B23"/>
    <w:rsid w:val="00D60DDD"/>
    <w:rsid w:val="00D645AB"/>
    <w:rsid w:val="00D65859"/>
    <w:rsid w:val="00D6626A"/>
    <w:rsid w:val="00D66971"/>
    <w:rsid w:val="00D70190"/>
    <w:rsid w:val="00D70EE1"/>
    <w:rsid w:val="00D73170"/>
    <w:rsid w:val="00D739E3"/>
    <w:rsid w:val="00D73E4D"/>
    <w:rsid w:val="00D744EA"/>
    <w:rsid w:val="00D745D3"/>
    <w:rsid w:val="00D75AC1"/>
    <w:rsid w:val="00D761F3"/>
    <w:rsid w:val="00D77DAC"/>
    <w:rsid w:val="00D8023C"/>
    <w:rsid w:val="00D82FFA"/>
    <w:rsid w:val="00D8333B"/>
    <w:rsid w:val="00D84423"/>
    <w:rsid w:val="00D853A8"/>
    <w:rsid w:val="00D85445"/>
    <w:rsid w:val="00D854DD"/>
    <w:rsid w:val="00D90606"/>
    <w:rsid w:val="00D908FC"/>
    <w:rsid w:val="00D90AB5"/>
    <w:rsid w:val="00D91ED8"/>
    <w:rsid w:val="00D93826"/>
    <w:rsid w:val="00D938CB"/>
    <w:rsid w:val="00D94D0D"/>
    <w:rsid w:val="00D9593F"/>
    <w:rsid w:val="00D96277"/>
    <w:rsid w:val="00D97484"/>
    <w:rsid w:val="00D97731"/>
    <w:rsid w:val="00DA0458"/>
    <w:rsid w:val="00DA06D3"/>
    <w:rsid w:val="00DA114A"/>
    <w:rsid w:val="00DA11A7"/>
    <w:rsid w:val="00DA295A"/>
    <w:rsid w:val="00DA46EE"/>
    <w:rsid w:val="00DA4F29"/>
    <w:rsid w:val="00DA54F7"/>
    <w:rsid w:val="00DA5530"/>
    <w:rsid w:val="00DA58B8"/>
    <w:rsid w:val="00DA5BC1"/>
    <w:rsid w:val="00DA60A7"/>
    <w:rsid w:val="00DA695E"/>
    <w:rsid w:val="00DA6E62"/>
    <w:rsid w:val="00DA77A4"/>
    <w:rsid w:val="00DB2BB5"/>
    <w:rsid w:val="00DB3AF7"/>
    <w:rsid w:val="00DB3BE5"/>
    <w:rsid w:val="00DB3D5C"/>
    <w:rsid w:val="00DB58E8"/>
    <w:rsid w:val="00DB5ADE"/>
    <w:rsid w:val="00DB5D7D"/>
    <w:rsid w:val="00DB6371"/>
    <w:rsid w:val="00DB6C89"/>
    <w:rsid w:val="00DB7290"/>
    <w:rsid w:val="00DC2BFF"/>
    <w:rsid w:val="00DC663D"/>
    <w:rsid w:val="00DD1E72"/>
    <w:rsid w:val="00DD2194"/>
    <w:rsid w:val="00DD38B9"/>
    <w:rsid w:val="00DD4663"/>
    <w:rsid w:val="00DD472A"/>
    <w:rsid w:val="00DD49F7"/>
    <w:rsid w:val="00DD4FAF"/>
    <w:rsid w:val="00DD78D1"/>
    <w:rsid w:val="00DE0BD8"/>
    <w:rsid w:val="00DE17ED"/>
    <w:rsid w:val="00DE1819"/>
    <w:rsid w:val="00DE20FF"/>
    <w:rsid w:val="00DE3D8D"/>
    <w:rsid w:val="00DE4597"/>
    <w:rsid w:val="00DE58FA"/>
    <w:rsid w:val="00DE5DC2"/>
    <w:rsid w:val="00DF1C9A"/>
    <w:rsid w:val="00DF1E16"/>
    <w:rsid w:val="00DF3533"/>
    <w:rsid w:val="00DF376B"/>
    <w:rsid w:val="00DF37F8"/>
    <w:rsid w:val="00DF599A"/>
    <w:rsid w:val="00DF59F9"/>
    <w:rsid w:val="00DF6EA2"/>
    <w:rsid w:val="00DF73C2"/>
    <w:rsid w:val="00DF7B57"/>
    <w:rsid w:val="00E00BFF"/>
    <w:rsid w:val="00E00E6E"/>
    <w:rsid w:val="00E03D06"/>
    <w:rsid w:val="00E05336"/>
    <w:rsid w:val="00E0648A"/>
    <w:rsid w:val="00E064FB"/>
    <w:rsid w:val="00E0735E"/>
    <w:rsid w:val="00E074B1"/>
    <w:rsid w:val="00E1112A"/>
    <w:rsid w:val="00E111E7"/>
    <w:rsid w:val="00E11574"/>
    <w:rsid w:val="00E1202C"/>
    <w:rsid w:val="00E13AB6"/>
    <w:rsid w:val="00E141D6"/>
    <w:rsid w:val="00E144C2"/>
    <w:rsid w:val="00E14A98"/>
    <w:rsid w:val="00E14C01"/>
    <w:rsid w:val="00E151EA"/>
    <w:rsid w:val="00E157FA"/>
    <w:rsid w:val="00E16630"/>
    <w:rsid w:val="00E16ACB"/>
    <w:rsid w:val="00E172F5"/>
    <w:rsid w:val="00E209FF"/>
    <w:rsid w:val="00E2226E"/>
    <w:rsid w:val="00E22E50"/>
    <w:rsid w:val="00E2313C"/>
    <w:rsid w:val="00E23E89"/>
    <w:rsid w:val="00E2457D"/>
    <w:rsid w:val="00E245A4"/>
    <w:rsid w:val="00E31757"/>
    <w:rsid w:val="00E3339B"/>
    <w:rsid w:val="00E34EB5"/>
    <w:rsid w:val="00E3730B"/>
    <w:rsid w:val="00E40395"/>
    <w:rsid w:val="00E40CCF"/>
    <w:rsid w:val="00E411DE"/>
    <w:rsid w:val="00E42227"/>
    <w:rsid w:val="00E42653"/>
    <w:rsid w:val="00E42C3D"/>
    <w:rsid w:val="00E43456"/>
    <w:rsid w:val="00E444DB"/>
    <w:rsid w:val="00E461ED"/>
    <w:rsid w:val="00E46BF5"/>
    <w:rsid w:val="00E47ED3"/>
    <w:rsid w:val="00E503F6"/>
    <w:rsid w:val="00E51181"/>
    <w:rsid w:val="00E518A3"/>
    <w:rsid w:val="00E51F27"/>
    <w:rsid w:val="00E52377"/>
    <w:rsid w:val="00E52813"/>
    <w:rsid w:val="00E52CAD"/>
    <w:rsid w:val="00E53500"/>
    <w:rsid w:val="00E55233"/>
    <w:rsid w:val="00E55B15"/>
    <w:rsid w:val="00E57F23"/>
    <w:rsid w:val="00E60079"/>
    <w:rsid w:val="00E60404"/>
    <w:rsid w:val="00E63616"/>
    <w:rsid w:val="00E64B78"/>
    <w:rsid w:val="00E6637B"/>
    <w:rsid w:val="00E66DE2"/>
    <w:rsid w:val="00E67D9B"/>
    <w:rsid w:val="00E7094F"/>
    <w:rsid w:val="00E718F3"/>
    <w:rsid w:val="00E73F5C"/>
    <w:rsid w:val="00E74BAE"/>
    <w:rsid w:val="00E754CE"/>
    <w:rsid w:val="00E758E6"/>
    <w:rsid w:val="00E76D92"/>
    <w:rsid w:val="00E775CF"/>
    <w:rsid w:val="00E8004E"/>
    <w:rsid w:val="00E80117"/>
    <w:rsid w:val="00E807FD"/>
    <w:rsid w:val="00E80DCE"/>
    <w:rsid w:val="00E81464"/>
    <w:rsid w:val="00E816E9"/>
    <w:rsid w:val="00E8445F"/>
    <w:rsid w:val="00E846AF"/>
    <w:rsid w:val="00E85419"/>
    <w:rsid w:val="00E857A6"/>
    <w:rsid w:val="00E86141"/>
    <w:rsid w:val="00E865DF"/>
    <w:rsid w:val="00E86B85"/>
    <w:rsid w:val="00E90794"/>
    <w:rsid w:val="00E91A5D"/>
    <w:rsid w:val="00E92280"/>
    <w:rsid w:val="00E9297D"/>
    <w:rsid w:val="00E93DCE"/>
    <w:rsid w:val="00E93E15"/>
    <w:rsid w:val="00E941DF"/>
    <w:rsid w:val="00E95C50"/>
    <w:rsid w:val="00E96F85"/>
    <w:rsid w:val="00E97F5E"/>
    <w:rsid w:val="00EA1D3A"/>
    <w:rsid w:val="00EA1D7F"/>
    <w:rsid w:val="00EA2F3F"/>
    <w:rsid w:val="00EA2FC5"/>
    <w:rsid w:val="00EA3F14"/>
    <w:rsid w:val="00EA6AA6"/>
    <w:rsid w:val="00EA6C25"/>
    <w:rsid w:val="00EB0081"/>
    <w:rsid w:val="00EB0C8C"/>
    <w:rsid w:val="00EB1263"/>
    <w:rsid w:val="00EB24EA"/>
    <w:rsid w:val="00EB329D"/>
    <w:rsid w:val="00EB3B0E"/>
    <w:rsid w:val="00EB4098"/>
    <w:rsid w:val="00EB6A24"/>
    <w:rsid w:val="00EB73AD"/>
    <w:rsid w:val="00EB75B8"/>
    <w:rsid w:val="00EB75BE"/>
    <w:rsid w:val="00EC20B8"/>
    <w:rsid w:val="00EC349F"/>
    <w:rsid w:val="00EC4649"/>
    <w:rsid w:val="00EC507A"/>
    <w:rsid w:val="00EC56F6"/>
    <w:rsid w:val="00EC5BF8"/>
    <w:rsid w:val="00EC7E1D"/>
    <w:rsid w:val="00ED0814"/>
    <w:rsid w:val="00ED0835"/>
    <w:rsid w:val="00ED1A41"/>
    <w:rsid w:val="00ED2996"/>
    <w:rsid w:val="00ED3F7E"/>
    <w:rsid w:val="00ED54E6"/>
    <w:rsid w:val="00ED767C"/>
    <w:rsid w:val="00EE2C74"/>
    <w:rsid w:val="00EE3956"/>
    <w:rsid w:val="00EE3B61"/>
    <w:rsid w:val="00EE42EC"/>
    <w:rsid w:val="00EE4E4E"/>
    <w:rsid w:val="00EE5087"/>
    <w:rsid w:val="00EE57CC"/>
    <w:rsid w:val="00EF0697"/>
    <w:rsid w:val="00EF082E"/>
    <w:rsid w:val="00EF0865"/>
    <w:rsid w:val="00EF1371"/>
    <w:rsid w:val="00EF2B05"/>
    <w:rsid w:val="00EF3596"/>
    <w:rsid w:val="00EF3779"/>
    <w:rsid w:val="00EF41DF"/>
    <w:rsid w:val="00EF5419"/>
    <w:rsid w:val="00EF5E0A"/>
    <w:rsid w:val="00EF5F04"/>
    <w:rsid w:val="00EF7382"/>
    <w:rsid w:val="00F004BA"/>
    <w:rsid w:val="00F00F2B"/>
    <w:rsid w:val="00F0351B"/>
    <w:rsid w:val="00F03E5B"/>
    <w:rsid w:val="00F04986"/>
    <w:rsid w:val="00F0613B"/>
    <w:rsid w:val="00F0712B"/>
    <w:rsid w:val="00F078E1"/>
    <w:rsid w:val="00F07DF1"/>
    <w:rsid w:val="00F10A59"/>
    <w:rsid w:val="00F10B05"/>
    <w:rsid w:val="00F123C6"/>
    <w:rsid w:val="00F130B4"/>
    <w:rsid w:val="00F170A4"/>
    <w:rsid w:val="00F17D28"/>
    <w:rsid w:val="00F2067B"/>
    <w:rsid w:val="00F206C7"/>
    <w:rsid w:val="00F23430"/>
    <w:rsid w:val="00F24609"/>
    <w:rsid w:val="00F255EB"/>
    <w:rsid w:val="00F25A12"/>
    <w:rsid w:val="00F30100"/>
    <w:rsid w:val="00F31F6E"/>
    <w:rsid w:val="00F335F7"/>
    <w:rsid w:val="00F34518"/>
    <w:rsid w:val="00F35919"/>
    <w:rsid w:val="00F3683B"/>
    <w:rsid w:val="00F37591"/>
    <w:rsid w:val="00F406C3"/>
    <w:rsid w:val="00F40BB5"/>
    <w:rsid w:val="00F410E6"/>
    <w:rsid w:val="00F41B69"/>
    <w:rsid w:val="00F42022"/>
    <w:rsid w:val="00F4220E"/>
    <w:rsid w:val="00F42F1E"/>
    <w:rsid w:val="00F439FF"/>
    <w:rsid w:val="00F45614"/>
    <w:rsid w:val="00F502AF"/>
    <w:rsid w:val="00F50EF8"/>
    <w:rsid w:val="00F513FC"/>
    <w:rsid w:val="00F5140B"/>
    <w:rsid w:val="00F54BC9"/>
    <w:rsid w:val="00F55730"/>
    <w:rsid w:val="00F55F14"/>
    <w:rsid w:val="00F563EB"/>
    <w:rsid w:val="00F568CF"/>
    <w:rsid w:val="00F578B6"/>
    <w:rsid w:val="00F6304A"/>
    <w:rsid w:val="00F64362"/>
    <w:rsid w:val="00F64ABA"/>
    <w:rsid w:val="00F64B58"/>
    <w:rsid w:val="00F66E56"/>
    <w:rsid w:val="00F66EA5"/>
    <w:rsid w:val="00F708BD"/>
    <w:rsid w:val="00F719EE"/>
    <w:rsid w:val="00F72B57"/>
    <w:rsid w:val="00F73494"/>
    <w:rsid w:val="00F754A6"/>
    <w:rsid w:val="00F7568A"/>
    <w:rsid w:val="00F77202"/>
    <w:rsid w:val="00F77BCC"/>
    <w:rsid w:val="00F77E37"/>
    <w:rsid w:val="00F802B0"/>
    <w:rsid w:val="00F82829"/>
    <w:rsid w:val="00F8626B"/>
    <w:rsid w:val="00F86A26"/>
    <w:rsid w:val="00F87B68"/>
    <w:rsid w:val="00F87B76"/>
    <w:rsid w:val="00F94888"/>
    <w:rsid w:val="00F94DDE"/>
    <w:rsid w:val="00F96A9C"/>
    <w:rsid w:val="00F97E70"/>
    <w:rsid w:val="00FA0A06"/>
    <w:rsid w:val="00FA14E9"/>
    <w:rsid w:val="00FA20FA"/>
    <w:rsid w:val="00FA2771"/>
    <w:rsid w:val="00FA452A"/>
    <w:rsid w:val="00FA47D8"/>
    <w:rsid w:val="00FA49B3"/>
    <w:rsid w:val="00FA5F45"/>
    <w:rsid w:val="00FA5FD0"/>
    <w:rsid w:val="00FA610C"/>
    <w:rsid w:val="00FA7C28"/>
    <w:rsid w:val="00FA7C8E"/>
    <w:rsid w:val="00FB13E9"/>
    <w:rsid w:val="00FB164D"/>
    <w:rsid w:val="00FB2613"/>
    <w:rsid w:val="00FB3450"/>
    <w:rsid w:val="00FB4D0E"/>
    <w:rsid w:val="00FC2BEA"/>
    <w:rsid w:val="00FC3F12"/>
    <w:rsid w:val="00FC4211"/>
    <w:rsid w:val="00FC47C9"/>
    <w:rsid w:val="00FC51FB"/>
    <w:rsid w:val="00FC58A3"/>
    <w:rsid w:val="00FC6C45"/>
    <w:rsid w:val="00FC7EA2"/>
    <w:rsid w:val="00FD07E4"/>
    <w:rsid w:val="00FD0D8C"/>
    <w:rsid w:val="00FD0F8C"/>
    <w:rsid w:val="00FD265B"/>
    <w:rsid w:val="00FD2765"/>
    <w:rsid w:val="00FD36AA"/>
    <w:rsid w:val="00FD68F9"/>
    <w:rsid w:val="00FE0427"/>
    <w:rsid w:val="00FE12CB"/>
    <w:rsid w:val="00FE2283"/>
    <w:rsid w:val="00FE5823"/>
    <w:rsid w:val="00FE5D3C"/>
    <w:rsid w:val="00FE7046"/>
    <w:rsid w:val="00FF00AF"/>
    <w:rsid w:val="00FF0B96"/>
    <w:rsid w:val="00FF21A3"/>
    <w:rsid w:val="00FF2F51"/>
    <w:rsid w:val="00FF53D5"/>
    <w:rsid w:val="00FF597C"/>
    <w:rsid w:val="00FF6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943E4"/>
  <w15:docId w15:val="{64F70B3E-90D7-47D2-AB2D-6436D877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F8F"/>
    <w:rPr>
      <w:rFonts w:ascii="Segoe Light" w:eastAsia="Arial" w:hAnsi="Segoe Light"/>
      <w:lang w:val="en-US" w:eastAsia="ja-JP"/>
    </w:rPr>
  </w:style>
  <w:style w:type="paragraph" w:styleId="Heading1">
    <w:name w:val="heading 1"/>
    <w:basedOn w:val="Normal"/>
    <w:next w:val="Normal"/>
    <w:link w:val="Heading1Char"/>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20"/>
      </w:numPr>
      <w:contextualSpacing/>
    </w:pPr>
  </w:style>
  <w:style w:type="paragraph" w:styleId="Caption">
    <w:name w:val="caption"/>
    <w:aliases w:val="Picture - Caption"/>
    <w:basedOn w:val="Normal"/>
    <w:next w:val="Normal"/>
    <w:link w:val="CaptionChar"/>
    <w:uiPriority w:val="35"/>
    <w:qFormat/>
    <w:rsid w:val="00EE57CC"/>
    <w:rPr>
      <w:rFonts w:eastAsiaTheme="minorEastAsia" w:cstheme="minorHAnsi"/>
      <w:color w:val="4F81BD" w:themeColor="accent1"/>
      <w:sz w:val="18"/>
      <w:szCs w:val="18"/>
    </w:rPr>
  </w:style>
  <w:style w:type="paragraph" w:styleId="TOC1">
    <w:name w:val="toc 1"/>
    <w:aliases w:val="TOC Level 1 MS"/>
    <w:basedOn w:val="BodyMS"/>
    <w:uiPriority w:val="39"/>
    <w:rsid w:val="00E209FF"/>
    <w:pPr>
      <w:tabs>
        <w:tab w:val="left" w:pos="540"/>
        <w:tab w:val="right" w:leader="dot" w:pos="9350"/>
      </w:tabs>
      <w:spacing w:before="60" w:after="60"/>
    </w:pPr>
    <w:rPr>
      <w:b/>
      <w:bCs/>
      <w:iCs/>
    </w:rPr>
  </w:style>
  <w:style w:type="paragraph" w:styleId="TOC2">
    <w:name w:val="toc 2"/>
    <w:aliases w:val="TOC Level 2 MS"/>
    <w:basedOn w:val="BodyMS"/>
    <w:next w:val="Normal"/>
    <w:uiPriority w:val="39"/>
    <w:rsid w:val="00E209FF"/>
    <w:pPr>
      <w:tabs>
        <w:tab w:val="left" w:pos="1080"/>
        <w:tab w:val="right" w:leader="dot" w:pos="9350"/>
      </w:tabs>
      <w:spacing w:before="60" w:after="60"/>
      <w:ind w:left="547"/>
    </w:pPr>
  </w:style>
  <w:style w:type="paragraph" w:styleId="TOC3">
    <w:name w:val="toc 3"/>
    <w:aliases w:val="TOC Level 3 MS"/>
    <w:basedOn w:val="BodyMS"/>
    <w:next w:val="Normal"/>
    <w:uiPriority w:val="39"/>
    <w:rsid w:val="00E209FF"/>
    <w:pPr>
      <w:tabs>
        <w:tab w:val="left" w:pos="1800"/>
        <w:tab w:val="right" w:leader="dot" w:pos="9350"/>
      </w:tabs>
      <w:spacing w:before="60" w:after="60"/>
      <w:ind w:left="1080"/>
    </w:pPr>
  </w:style>
  <w:style w:type="table" w:styleId="TableGrid">
    <w:name w:val="Table Grid"/>
    <w:aliases w:val="Tabla Microsoft Servicios,Tabel Inovativ"/>
    <w:basedOn w:val="TableNormal"/>
    <w:uiPriority w:val="39"/>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Tahoma"/>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link w:val="DocumentMapChar"/>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aliases w:val="Bullet 1,Use Case List Paragraph,lp1,numbered,Bullet List,FooterText,List Paragraph1,Use Case List ParagraphCxSpLast,Paragraphe de liste1,Bulletr List Paragraph,列出段落,列出段落1,Number Level 3,List 1 Paragraph,Liste à puce - Normal,Listeafsnit1"/>
    <w:basedOn w:val="Normal"/>
    <w:link w:val="ListParagraphChar"/>
    <w:uiPriority w:val="34"/>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val="en-US"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val="en-US"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val="en-US" w:eastAsia="ja-JP"/>
    </w:rPr>
  </w:style>
  <w:style w:type="character" w:customStyle="1" w:styleId="Heading9Char">
    <w:name w:val="Heading 9 Char"/>
    <w:basedOn w:val="DefaultParagraphFont"/>
    <w:link w:val="Heading9"/>
    <w:uiPriority w:val="9"/>
    <w:rsid w:val="00EE57CC"/>
    <w:rPr>
      <w:rFonts w:ascii="Segoe Light" w:eastAsia="Arial" w:hAnsi="Segoe Light"/>
      <w:lang w:val="en-US"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2"/>
    <w:qFormat/>
    <w:rsid w:val="00EE57CC"/>
    <w:pPr>
      <w:numPr>
        <w:numId w:val="10"/>
      </w:numPr>
    </w:pPr>
  </w:style>
  <w:style w:type="paragraph" w:customStyle="1" w:styleId="Heading2Numbered">
    <w:name w:val="Heading 2 (Numbered)"/>
    <w:basedOn w:val="Heading2"/>
    <w:next w:val="Normal"/>
    <w:uiPriority w:val="2"/>
    <w:qFormat/>
    <w:rsid w:val="00EE57CC"/>
    <w:pPr>
      <w:numPr>
        <w:ilvl w:val="1"/>
        <w:numId w:val="10"/>
      </w:numPr>
    </w:pPr>
  </w:style>
  <w:style w:type="paragraph" w:customStyle="1" w:styleId="TableListBullet">
    <w:name w:val="Table List Bullet"/>
    <w:basedOn w:val="Normal"/>
    <w:uiPriority w:val="4"/>
    <w:qFormat/>
    <w:rsid w:val="00805D4A"/>
    <w:pPr>
      <w:numPr>
        <w:numId w:val="18"/>
      </w:numPr>
      <w:contextualSpacing/>
    </w:pPr>
  </w:style>
  <w:style w:type="paragraph" w:customStyle="1" w:styleId="VisibleGuidance">
    <w:name w:val="Visible Guidance"/>
    <w:basedOn w:val="Normal"/>
    <w:rsid w:val="006D1D41"/>
    <w:pPr>
      <w:shd w:val="clear" w:color="auto" w:fill="C6D9F1" w:themeFill="text2" w:themeFillTint="33"/>
    </w:pPr>
    <w:rPr>
      <w:color w:val="FF0066"/>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22"/>
    <w:qFormat/>
    <w:rsid w:val="00EE57CC"/>
    <w:rPr>
      <w:b/>
      <w:bCs/>
    </w:rPr>
  </w:style>
  <w:style w:type="paragraph" w:customStyle="1" w:styleId="Heading3Numbered">
    <w:name w:val="Heading 3 (Numbered)"/>
    <w:basedOn w:val="Heading3"/>
    <w:next w:val="Normal"/>
    <w:link w:val="Heading3NumberedChar"/>
    <w:uiPriority w:val="2"/>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customStyle="1" w:styleId="ListParagraphChar">
    <w:name w:val="List Paragraph Char"/>
    <w:aliases w:val="Bullet 1 Char,Use Case List Paragraph Char,lp1 Char,numbered Char,Bullet List Char,FooterText Char,List Paragraph1 Char,Use Case List ParagraphCxSpLast Char,Paragraphe de liste1 Char,Bulletr List Paragraph Char,列出段落 Char,列出段落1 Char"/>
    <w:basedOn w:val="DefaultParagraphFont"/>
    <w:link w:val="ListParagraph"/>
    <w:uiPriority w:val="34"/>
    <w:locked/>
    <w:rsid w:val="00031ED4"/>
    <w:rPr>
      <w:rFonts w:eastAsia="Arial"/>
      <w:lang w:eastAsia="ja-JP"/>
    </w:rPr>
  </w:style>
  <w:style w:type="character" w:styleId="CommentReference">
    <w:name w:val="annotation reference"/>
    <w:basedOn w:val="DefaultParagraphFont"/>
    <w:unhideWhenUsed/>
    <w:rsid w:val="00AE7C9C"/>
    <w:rPr>
      <w:sz w:val="16"/>
      <w:szCs w:val="16"/>
    </w:rPr>
  </w:style>
  <w:style w:type="paragraph" w:styleId="CommentText">
    <w:name w:val="annotation text"/>
    <w:basedOn w:val="Normal"/>
    <w:link w:val="CommentTextChar"/>
    <w:unhideWhenUsed/>
    <w:rsid w:val="00AE7C9C"/>
    <w:pPr>
      <w:spacing w:line="240" w:lineRule="auto"/>
    </w:pPr>
    <w:rPr>
      <w:rFonts w:asciiTheme="minorHAnsi" w:eastAsia="Times New Roman" w:hAnsiTheme="minorHAnsi" w:cs="Times New Roman"/>
      <w:sz w:val="20"/>
      <w:szCs w:val="20"/>
      <w:lang w:eastAsia="en-US"/>
    </w:rPr>
  </w:style>
  <w:style w:type="character" w:customStyle="1" w:styleId="CommentTextChar">
    <w:name w:val="Comment Text Char"/>
    <w:basedOn w:val="DefaultParagraphFont"/>
    <w:link w:val="CommentText"/>
    <w:rsid w:val="00AE7C9C"/>
    <w:rPr>
      <w:rFonts w:asciiTheme="minorHAnsi" w:eastAsia="Times New Roman" w:hAnsiTheme="minorHAnsi" w:cs="Times New Roman"/>
      <w:sz w:val="20"/>
      <w:szCs w:val="20"/>
      <w:lang w:val="en-US" w:eastAsia="en-US"/>
    </w:rPr>
  </w:style>
  <w:style w:type="paragraph" w:styleId="CommentSubject">
    <w:name w:val="annotation subject"/>
    <w:basedOn w:val="CommentText"/>
    <w:next w:val="CommentText"/>
    <w:link w:val="CommentSubjectChar"/>
    <w:rsid w:val="0067615C"/>
    <w:rPr>
      <w:rFonts w:ascii="Calibri" w:eastAsia="Arial" w:hAnsi="Calibri" w:cs="Arial"/>
      <w:b/>
      <w:bCs/>
      <w:lang w:val="en-AU" w:eastAsia="ja-JP"/>
    </w:rPr>
  </w:style>
  <w:style w:type="character" w:customStyle="1" w:styleId="CommentSubjectChar">
    <w:name w:val="Comment Subject Char"/>
    <w:basedOn w:val="CommentTextChar"/>
    <w:link w:val="CommentSubject"/>
    <w:rsid w:val="0067615C"/>
    <w:rPr>
      <w:rFonts w:asciiTheme="minorHAnsi" w:eastAsia="Arial" w:hAnsiTheme="minorHAnsi" w:cs="Times New Roman"/>
      <w:b/>
      <w:bCs/>
      <w:sz w:val="20"/>
      <w:szCs w:val="20"/>
      <w:lang w:val="en-US" w:eastAsia="ja-JP"/>
    </w:rPr>
  </w:style>
  <w:style w:type="character" w:styleId="FollowedHyperlink">
    <w:name w:val="FollowedHyperlink"/>
    <w:basedOn w:val="DefaultParagraphFont"/>
    <w:rsid w:val="0067615C"/>
    <w:rPr>
      <w:color w:val="800080" w:themeColor="followedHyperlink"/>
      <w:u w:val="single"/>
    </w:rPr>
  </w:style>
  <w:style w:type="character" w:customStyle="1" w:styleId="CaptionChar">
    <w:name w:val="Caption Char"/>
    <w:aliases w:val="Picture - Caption Char"/>
    <w:basedOn w:val="DefaultParagraphFont"/>
    <w:link w:val="Caption"/>
    <w:uiPriority w:val="19"/>
    <w:locked/>
    <w:rsid w:val="008A66B5"/>
    <w:rPr>
      <w:rFonts w:eastAsiaTheme="minorEastAsia" w:cstheme="minorHAnsi"/>
      <w:color w:val="4F81BD" w:themeColor="accent1"/>
      <w:sz w:val="18"/>
      <w:szCs w:val="18"/>
      <w:lang w:eastAsia="ja-JP"/>
    </w:rPr>
  </w:style>
  <w:style w:type="paragraph" w:styleId="Revision">
    <w:name w:val="Revision"/>
    <w:hidden/>
    <w:uiPriority w:val="99"/>
    <w:semiHidden/>
    <w:rsid w:val="00B8628C"/>
    <w:pPr>
      <w:spacing w:after="0" w:line="240" w:lineRule="auto"/>
    </w:pPr>
    <w:rPr>
      <w:rFonts w:eastAsia="Arial"/>
      <w:lang w:eastAsia="ja-JP"/>
    </w:rPr>
  </w:style>
  <w:style w:type="paragraph" w:customStyle="1" w:styleId="SDM-Table">
    <w:name w:val="SDM - Table"/>
    <w:basedOn w:val="Normal"/>
    <w:uiPriority w:val="99"/>
    <w:rsid w:val="00345602"/>
    <w:pPr>
      <w:spacing w:before="60" w:after="60" w:line="264" w:lineRule="auto"/>
    </w:pPr>
    <w:rPr>
      <w:rFonts w:eastAsia="Calibri" w:cs="Arial Narrow"/>
      <w:sz w:val="18"/>
      <w:szCs w:val="18"/>
    </w:rPr>
  </w:style>
  <w:style w:type="paragraph" w:customStyle="1" w:styleId="TableNormal1">
    <w:name w:val="Table Normal1"/>
    <w:basedOn w:val="Normal"/>
    <w:uiPriority w:val="99"/>
    <w:rsid w:val="00345602"/>
    <w:pPr>
      <w:spacing w:before="60" w:after="60" w:line="264" w:lineRule="auto"/>
    </w:pPr>
    <w:rPr>
      <w:rFonts w:ascii="Arial Narrow" w:eastAsia="Calibri" w:hAnsi="Arial Narrow" w:cs="Arial Narrow"/>
      <w:sz w:val="18"/>
      <w:szCs w:val="18"/>
    </w:rPr>
  </w:style>
  <w:style w:type="paragraph" w:customStyle="1" w:styleId="MainBodyText">
    <w:name w:val="Main Body Text"/>
    <w:basedOn w:val="Normal"/>
    <w:uiPriority w:val="99"/>
    <w:rsid w:val="004C4B72"/>
    <w:pPr>
      <w:spacing w:after="0" w:line="264" w:lineRule="auto"/>
    </w:pPr>
    <w:rPr>
      <w:rFonts w:ascii="Franklin Gothic Book" w:eastAsia="Times New Roman" w:hAnsi="Franklin Gothic Book" w:cs="Times New Roman"/>
      <w:lang w:eastAsia="en-US"/>
    </w:rPr>
  </w:style>
  <w:style w:type="paragraph" w:styleId="NoSpacing">
    <w:name w:val="No Spacing"/>
    <w:link w:val="NoSpacingChar"/>
    <w:uiPriority w:val="1"/>
    <w:qFormat/>
    <w:rsid w:val="00B30EC3"/>
    <w:pPr>
      <w:spacing w:after="0"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B30EC3"/>
    <w:rPr>
      <w:rFonts w:asciiTheme="minorHAnsi" w:eastAsiaTheme="minorEastAsia" w:hAnsiTheme="minorHAnsi" w:cstheme="minorBidi"/>
      <w:lang w:val="en-US" w:eastAsia="ja-JP"/>
    </w:rPr>
  </w:style>
  <w:style w:type="paragraph" w:customStyle="1" w:styleId="DisclaimerTextMS">
    <w:name w:val="Disclaimer Text MS"/>
    <w:basedOn w:val="Normal"/>
    <w:qFormat/>
    <w:rsid w:val="0010530E"/>
    <w:pPr>
      <w:spacing w:before="200" w:line="264" w:lineRule="auto"/>
    </w:pPr>
    <w:rPr>
      <w:rFonts w:ascii="Segoe Condensed" w:eastAsiaTheme="minorHAnsi" w:hAnsi="Segoe Condensed" w:cstheme="minorBidi"/>
      <w:color w:val="525051"/>
      <w:sz w:val="18"/>
      <w:szCs w:val="20"/>
      <w:lang w:eastAsia="en-US"/>
    </w:rPr>
  </w:style>
  <w:style w:type="paragraph" w:customStyle="1" w:styleId="Heading1MS">
    <w:name w:val="Heading 1 MS"/>
    <w:next w:val="BodyMS"/>
    <w:qFormat/>
    <w:rsid w:val="0010530E"/>
    <w:pPr>
      <w:keepNext/>
      <w:keepLines/>
      <w:pageBreakBefore/>
      <w:spacing w:before="100" w:line="600" w:lineRule="exact"/>
      <w:outlineLvl w:val="0"/>
    </w:pPr>
    <w:rPr>
      <w:rFonts w:ascii="Segoe Light" w:eastAsiaTheme="minorHAnsi" w:hAnsi="Segoe Light" w:cstheme="minorBidi"/>
      <w:color w:val="557EB9"/>
      <w:spacing w:val="10"/>
      <w:sz w:val="56"/>
      <w:szCs w:val="48"/>
      <w:lang w:val="en-US" w:eastAsia="en-US"/>
    </w:rPr>
  </w:style>
  <w:style w:type="paragraph" w:customStyle="1" w:styleId="Heading2MS">
    <w:name w:val="Heading 2 MS"/>
    <w:next w:val="BodyMS"/>
    <w:qFormat/>
    <w:rsid w:val="0010530E"/>
    <w:pPr>
      <w:keepNext/>
      <w:keepLines/>
      <w:spacing w:before="200" w:after="100" w:line="240" w:lineRule="auto"/>
      <w:outlineLvl w:val="1"/>
    </w:pPr>
    <w:rPr>
      <w:rFonts w:ascii="Segoe Light" w:eastAsiaTheme="minorHAnsi" w:hAnsi="Segoe Light" w:cstheme="minorBidi"/>
      <w:color w:val="557EB9"/>
      <w:sz w:val="40"/>
      <w:szCs w:val="36"/>
      <w:lang w:val="en-US" w:eastAsia="en-US"/>
    </w:rPr>
  </w:style>
  <w:style w:type="paragraph" w:customStyle="1" w:styleId="BodyMS">
    <w:name w:val="Body MS"/>
    <w:qFormat/>
    <w:rsid w:val="0010530E"/>
    <w:pPr>
      <w:spacing w:before="200" w:line="264" w:lineRule="auto"/>
    </w:pPr>
    <w:rPr>
      <w:rFonts w:ascii="Segoe Light" w:eastAsiaTheme="minorHAnsi" w:hAnsi="Segoe Light" w:cstheme="minorBidi"/>
      <w:sz w:val="20"/>
      <w:szCs w:val="20"/>
      <w:lang w:val="en-US" w:eastAsia="en-US"/>
    </w:rPr>
  </w:style>
  <w:style w:type="paragraph" w:customStyle="1" w:styleId="BenefitsHeadingMS">
    <w:name w:val="Benefits Heading MS"/>
    <w:qFormat/>
    <w:rsid w:val="0010530E"/>
    <w:pPr>
      <w:spacing w:after="20"/>
    </w:pPr>
    <w:rPr>
      <w:rFonts w:ascii="Segoe Light" w:eastAsiaTheme="majorEastAsia" w:hAnsi="Segoe Light" w:cstheme="majorBidi"/>
      <w:bCs/>
      <w:color w:val="1F497D" w:themeColor="text2"/>
      <w:sz w:val="24"/>
      <w:szCs w:val="24"/>
      <w:lang w:val="en-US" w:eastAsia="ja-JP"/>
    </w:rPr>
  </w:style>
  <w:style w:type="paragraph" w:customStyle="1" w:styleId="BenefitsTextMS">
    <w:name w:val="Benefits Text MS"/>
    <w:qFormat/>
    <w:rsid w:val="0010530E"/>
    <w:pPr>
      <w:pBdr>
        <w:bottom w:val="single" w:sz="18" w:space="1" w:color="557EB9"/>
      </w:pBdr>
      <w:spacing w:before="20" w:after="60" w:line="240" w:lineRule="exact"/>
    </w:pPr>
    <w:rPr>
      <w:rFonts w:ascii="Segoe" w:eastAsiaTheme="minorHAnsi" w:hAnsi="Segoe" w:cstheme="minorBidi"/>
      <w:i/>
      <w:color w:val="557EB9"/>
      <w:sz w:val="20"/>
      <w:szCs w:val="24"/>
      <w:lang w:val="en-US" w:eastAsia="en-US"/>
    </w:rPr>
  </w:style>
  <w:style w:type="paragraph" w:customStyle="1" w:styleId="Heading3MS">
    <w:name w:val="Heading 3 MS"/>
    <w:basedOn w:val="Heading2MS"/>
    <w:next w:val="BodyMS"/>
    <w:qFormat/>
    <w:rsid w:val="0010530E"/>
    <w:pPr>
      <w:outlineLvl w:val="2"/>
    </w:pPr>
    <w:rPr>
      <w:rFonts w:ascii="Segoe" w:hAnsi="Segoe"/>
      <w:i/>
      <w:sz w:val="32"/>
      <w:szCs w:val="28"/>
    </w:rPr>
  </w:style>
  <w:style w:type="paragraph" w:customStyle="1" w:styleId="Heading4MS">
    <w:name w:val="Heading 4 MS"/>
    <w:basedOn w:val="Heading2MS"/>
    <w:next w:val="BodyMS"/>
    <w:qFormat/>
    <w:rsid w:val="0010530E"/>
    <w:pPr>
      <w:outlineLvl w:val="3"/>
    </w:pPr>
    <w:rPr>
      <w:rFonts w:ascii="Segoe" w:hAnsi="Segoe"/>
      <w:sz w:val="28"/>
      <w:szCs w:val="22"/>
    </w:rPr>
  </w:style>
  <w:style w:type="paragraph" w:customStyle="1" w:styleId="BodyIndentMS">
    <w:name w:val="Body Indent MS"/>
    <w:basedOn w:val="BodyMS"/>
    <w:qFormat/>
    <w:rsid w:val="0010530E"/>
    <w:pPr>
      <w:keepLines/>
      <w:spacing w:line="240" w:lineRule="exact"/>
      <w:ind w:left="360" w:right="720"/>
    </w:pPr>
    <w:rPr>
      <w:szCs w:val="16"/>
    </w:rPr>
  </w:style>
  <w:style w:type="paragraph" w:customStyle="1" w:styleId="TableHeadingMS">
    <w:name w:val="Table Heading MS"/>
    <w:basedOn w:val="BodyMS"/>
    <w:next w:val="TableTextMS"/>
    <w:qFormat/>
    <w:rsid w:val="00AD6E6E"/>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10530E"/>
    <w:pPr>
      <w:spacing w:before="20" w:after="20"/>
    </w:pPr>
    <w:rPr>
      <w:rFonts w:ascii="Segoe" w:hAnsi="Segoe"/>
      <w:sz w:val="16"/>
      <w:szCs w:val="16"/>
    </w:rPr>
  </w:style>
  <w:style w:type="paragraph" w:customStyle="1" w:styleId="TableCaptionMS">
    <w:name w:val="Table Caption MS"/>
    <w:qFormat/>
    <w:rsid w:val="0010530E"/>
    <w:pPr>
      <w:keepNext/>
      <w:keepLines/>
      <w:spacing w:before="200" w:after="40" w:line="240" w:lineRule="auto"/>
    </w:pPr>
    <w:rPr>
      <w:rFonts w:ascii="Segoe" w:eastAsiaTheme="minorHAnsi" w:hAnsi="Segoe" w:cstheme="minorBidi"/>
      <w:i/>
      <w:color w:val="525051"/>
      <w:sz w:val="16"/>
      <w:szCs w:val="16"/>
      <w:lang w:val="en-US" w:eastAsia="en-US"/>
    </w:rPr>
  </w:style>
  <w:style w:type="paragraph" w:customStyle="1" w:styleId="CoverProposalforStyleMS">
    <w:name w:val="Cover (Proposal for) Style MS"/>
    <w:qFormat/>
    <w:rsid w:val="0010530E"/>
    <w:pPr>
      <w:spacing w:after="0" w:line="240" w:lineRule="auto"/>
    </w:pPr>
    <w:rPr>
      <w:rFonts w:ascii="Segoe Light" w:eastAsiaTheme="minorHAnsi" w:hAnsi="Segoe Light" w:cstheme="minorBidi"/>
      <w:color w:val="000000" w:themeColor="text1"/>
      <w:sz w:val="36"/>
      <w:szCs w:val="36"/>
      <w:lang w:val="en-US" w:eastAsia="en-US"/>
    </w:rPr>
  </w:style>
  <w:style w:type="paragraph" w:customStyle="1" w:styleId="CoverCorpNameMS">
    <w:name w:val="Cover Corp Name MS"/>
    <w:qFormat/>
    <w:rsid w:val="0010530E"/>
    <w:pPr>
      <w:spacing w:after="400" w:line="400" w:lineRule="exact"/>
    </w:pPr>
    <w:rPr>
      <w:rFonts w:ascii="Segoe Semibold" w:eastAsiaTheme="minorHAnsi" w:hAnsi="Segoe Semibold" w:cstheme="minorBidi"/>
      <w:sz w:val="36"/>
      <w:szCs w:val="36"/>
      <w:lang w:val="en-US" w:eastAsia="en-US"/>
    </w:rPr>
  </w:style>
  <w:style w:type="paragraph" w:customStyle="1" w:styleId="CoverProposalNameMS">
    <w:name w:val="Cover Proposal Name MS"/>
    <w:qFormat/>
    <w:rsid w:val="0010530E"/>
    <w:pPr>
      <w:spacing w:before="200" w:after="400" w:line="480" w:lineRule="exact"/>
    </w:pPr>
    <w:rPr>
      <w:rFonts w:ascii="Segoe" w:eastAsiaTheme="minorHAnsi" w:hAnsi="Segoe" w:cstheme="minorBidi"/>
      <w:i/>
      <w:sz w:val="44"/>
      <w:szCs w:val="44"/>
      <w:lang w:val="en-US" w:eastAsia="en-US"/>
    </w:rPr>
  </w:style>
  <w:style w:type="paragraph" w:customStyle="1" w:styleId="HeaderTextMS">
    <w:name w:val="Header Text MS"/>
    <w:qFormat/>
    <w:rsid w:val="0010530E"/>
    <w:pPr>
      <w:tabs>
        <w:tab w:val="left" w:pos="720"/>
      </w:tabs>
      <w:spacing w:before="40" w:after="0"/>
      <w:ind w:right="-2880" w:firstLine="648"/>
    </w:pPr>
    <w:rPr>
      <w:rFonts w:ascii="Segoe Condensed" w:eastAsiaTheme="minorHAnsi" w:hAnsi="Segoe Condensed" w:cstheme="minorBidi"/>
      <w:color w:val="9FA0A3"/>
      <w:sz w:val="16"/>
      <w:szCs w:val="18"/>
      <w:lang w:val="en-US" w:eastAsia="en-US"/>
    </w:rPr>
  </w:style>
  <w:style w:type="paragraph" w:customStyle="1" w:styleId="HeaderCorpNameMS">
    <w:name w:val="Header Corp Name MS"/>
    <w:qFormat/>
    <w:rsid w:val="0010530E"/>
    <w:pPr>
      <w:tabs>
        <w:tab w:val="left" w:pos="720"/>
        <w:tab w:val="left" w:pos="7416"/>
      </w:tabs>
      <w:spacing w:before="100" w:after="0" w:line="240" w:lineRule="exact"/>
    </w:pPr>
    <w:rPr>
      <w:rFonts w:ascii="Segoe Light" w:eastAsiaTheme="minorHAnsi" w:hAnsi="Segoe Light" w:cstheme="minorBidi"/>
      <w:color w:val="557EB9"/>
      <w:szCs w:val="24"/>
      <w:lang w:val="en-US" w:eastAsia="en-US"/>
    </w:rPr>
  </w:style>
  <w:style w:type="paragraph" w:customStyle="1" w:styleId="HeaderProposalNameMS">
    <w:name w:val="Header Proposal Name MS"/>
    <w:qFormat/>
    <w:rsid w:val="0010530E"/>
    <w:pPr>
      <w:tabs>
        <w:tab w:val="left" w:pos="720"/>
        <w:tab w:val="left" w:pos="7416"/>
      </w:tabs>
    </w:pPr>
    <w:rPr>
      <w:rFonts w:ascii="Segoe Light" w:eastAsiaTheme="minorHAnsi" w:hAnsi="Segoe Light" w:cstheme="minorBidi"/>
      <w:i/>
      <w:color w:val="557EB9"/>
      <w:sz w:val="18"/>
      <w:szCs w:val="20"/>
      <w:lang w:val="en-US" w:eastAsia="en-US"/>
    </w:rPr>
  </w:style>
  <w:style w:type="paragraph" w:customStyle="1" w:styleId="FooterStyleMS">
    <w:name w:val="Footer Style MS"/>
    <w:qFormat/>
    <w:rsid w:val="0010530E"/>
    <w:pPr>
      <w:tabs>
        <w:tab w:val="right" w:pos="10080"/>
      </w:tabs>
      <w:spacing w:after="0" w:line="240" w:lineRule="auto"/>
    </w:pPr>
    <w:rPr>
      <w:rFonts w:ascii="Segoe Light" w:eastAsiaTheme="minorHAnsi" w:hAnsi="Segoe Light" w:cstheme="minorBidi"/>
      <w:color w:val="85878B"/>
      <w:sz w:val="16"/>
      <w:szCs w:val="16"/>
      <w:lang w:val="en-US" w:eastAsia="en-US"/>
    </w:rPr>
  </w:style>
  <w:style w:type="paragraph" w:customStyle="1" w:styleId="LetterDateMS">
    <w:name w:val="Letter Date MS"/>
    <w:qFormat/>
    <w:rsid w:val="0010530E"/>
    <w:pPr>
      <w:spacing w:after="600" w:line="240" w:lineRule="auto"/>
    </w:pPr>
    <w:rPr>
      <w:rFonts w:ascii="Segoe Light" w:eastAsiaTheme="minorHAnsi" w:hAnsi="Segoe Light" w:cstheme="minorBidi"/>
      <w:sz w:val="20"/>
      <w:szCs w:val="20"/>
      <w:lang w:val="en-US" w:eastAsia="en-US"/>
    </w:rPr>
  </w:style>
  <w:style w:type="paragraph" w:customStyle="1" w:styleId="LetterAddressMS">
    <w:name w:val="Letter Address MS"/>
    <w:qFormat/>
    <w:rsid w:val="0010530E"/>
    <w:pPr>
      <w:spacing w:after="0" w:line="240" w:lineRule="auto"/>
    </w:pPr>
    <w:rPr>
      <w:rFonts w:ascii="Segoe Light" w:eastAsiaTheme="minorHAnsi" w:hAnsi="Segoe Light" w:cstheme="minorBidi"/>
      <w:sz w:val="20"/>
      <w:szCs w:val="20"/>
      <w:lang w:val="en-US" w:eastAsia="en-US"/>
    </w:rPr>
  </w:style>
  <w:style w:type="paragraph" w:customStyle="1" w:styleId="LetterSalutationMS">
    <w:name w:val="Letter Salutation MS"/>
    <w:basedOn w:val="BodyMS"/>
    <w:qFormat/>
    <w:rsid w:val="0010530E"/>
    <w:pPr>
      <w:spacing w:before="500"/>
    </w:pPr>
  </w:style>
  <w:style w:type="paragraph" w:customStyle="1" w:styleId="LetterCloseMS">
    <w:name w:val="Letter Close MS"/>
    <w:basedOn w:val="BodyMS"/>
    <w:qFormat/>
    <w:rsid w:val="0010530E"/>
    <w:pPr>
      <w:spacing w:before="300"/>
    </w:pPr>
  </w:style>
  <w:style w:type="paragraph" w:customStyle="1" w:styleId="LetterNameMS">
    <w:name w:val="Letter Name MS"/>
    <w:qFormat/>
    <w:rsid w:val="0010530E"/>
    <w:pPr>
      <w:spacing w:after="0" w:line="240" w:lineRule="auto"/>
    </w:pPr>
    <w:rPr>
      <w:rFonts w:ascii="Segoe Light" w:eastAsiaTheme="minorHAnsi" w:hAnsi="Segoe Light" w:cstheme="minorBidi"/>
      <w:sz w:val="20"/>
      <w:szCs w:val="20"/>
      <w:lang w:val="en-US" w:eastAsia="en-US"/>
    </w:rPr>
  </w:style>
  <w:style w:type="paragraph" w:customStyle="1" w:styleId="LetterTitleMS">
    <w:name w:val="Letter Title MS"/>
    <w:qFormat/>
    <w:rsid w:val="0010530E"/>
    <w:pPr>
      <w:spacing w:before="60" w:line="240" w:lineRule="auto"/>
    </w:pPr>
    <w:rPr>
      <w:rFonts w:ascii="Segoe Light" w:eastAsiaTheme="minorHAnsi" w:hAnsi="Segoe Light" w:cstheme="minorBidi"/>
      <w:i/>
      <w:sz w:val="20"/>
      <w:szCs w:val="20"/>
      <w:lang w:val="en-US" w:eastAsia="en-US"/>
    </w:rPr>
  </w:style>
  <w:style w:type="paragraph" w:customStyle="1" w:styleId="Heading5MS">
    <w:name w:val="Heading 5 MS"/>
    <w:basedOn w:val="Heading4MS"/>
    <w:next w:val="BodyMS"/>
    <w:qFormat/>
    <w:rsid w:val="0010530E"/>
    <w:pPr>
      <w:outlineLvl w:val="4"/>
    </w:pPr>
    <w:rPr>
      <w:rFonts w:ascii="Segoe Semibold" w:hAnsi="Segoe Semibold"/>
      <w:sz w:val="22"/>
      <w:szCs w:val="20"/>
    </w:rPr>
  </w:style>
  <w:style w:type="paragraph" w:customStyle="1" w:styleId="Heading1NumMS">
    <w:name w:val="Heading 1 Num MS"/>
    <w:basedOn w:val="Heading1MS"/>
    <w:next w:val="BodyMS"/>
    <w:qFormat/>
    <w:rsid w:val="0010530E"/>
    <w:pPr>
      <w:numPr>
        <w:numId w:val="12"/>
      </w:numPr>
      <w:tabs>
        <w:tab w:val="left" w:pos="936"/>
      </w:tabs>
    </w:pPr>
  </w:style>
  <w:style w:type="paragraph" w:customStyle="1" w:styleId="Heading2NumMS">
    <w:name w:val="Heading 2 Num MS"/>
    <w:basedOn w:val="Heading2MS"/>
    <w:next w:val="BodyMS"/>
    <w:qFormat/>
    <w:rsid w:val="0010530E"/>
    <w:pPr>
      <w:numPr>
        <w:ilvl w:val="1"/>
        <w:numId w:val="12"/>
      </w:numPr>
      <w:tabs>
        <w:tab w:val="left" w:pos="936"/>
      </w:tabs>
    </w:pPr>
  </w:style>
  <w:style w:type="paragraph" w:customStyle="1" w:styleId="Heading3NumMS">
    <w:name w:val="Heading 3 Num MS"/>
    <w:basedOn w:val="Heading3MS"/>
    <w:next w:val="BodyMS"/>
    <w:qFormat/>
    <w:rsid w:val="0010530E"/>
    <w:pPr>
      <w:numPr>
        <w:ilvl w:val="2"/>
        <w:numId w:val="12"/>
      </w:numPr>
      <w:tabs>
        <w:tab w:val="left" w:pos="936"/>
      </w:tabs>
    </w:pPr>
  </w:style>
  <w:style w:type="paragraph" w:customStyle="1" w:styleId="Heading4NumMS">
    <w:name w:val="Heading 4 Num MS"/>
    <w:basedOn w:val="Heading4MS"/>
    <w:next w:val="BodyMS"/>
    <w:qFormat/>
    <w:rsid w:val="0010530E"/>
    <w:pPr>
      <w:numPr>
        <w:ilvl w:val="3"/>
        <w:numId w:val="12"/>
      </w:numPr>
      <w:tabs>
        <w:tab w:val="left" w:pos="936"/>
      </w:tabs>
    </w:pPr>
  </w:style>
  <w:style w:type="paragraph" w:customStyle="1" w:styleId="Heading5NumMS">
    <w:name w:val="Heading 5 Num MS"/>
    <w:basedOn w:val="Heading5MS"/>
    <w:next w:val="BodyMS"/>
    <w:qFormat/>
    <w:rsid w:val="0010530E"/>
    <w:pPr>
      <w:numPr>
        <w:ilvl w:val="4"/>
        <w:numId w:val="12"/>
      </w:numPr>
      <w:tabs>
        <w:tab w:val="left" w:pos="1224"/>
      </w:tabs>
    </w:pPr>
  </w:style>
  <w:style w:type="paragraph" w:customStyle="1" w:styleId="NumBullet1MS">
    <w:name w:val="Num Bullet 1 MS"/>
    <w:qFormat/>
    <w:rsid w:val="0010530E"/>
    <w:pPr>
      <w:numPr>
        <w:numId w:val="16"/>
      </w:numPr>
      <w:spacing w:after="100" w:line="264" w:lineRule="auto"/>
    </w:pPr>
    <w:rPr>
      <w:rFonts w:ascii="Segoe Light" w:eastAsiaTheme="minorHAnsi" w:hAnsi="Segoe Light" w:cstheme="minorBidi"/>
      <w:sz w:val="20"/>
      <w:szCs w:val="20"/>
      <w:lang w:val="en-US" w:eastAsia="en-US"/>
    </w:rPr>
  </w:style>
  <w:style w:type="paragraph" w:customStyle="1" w:styleId="NumBullet2MS">
    <w:name w:val="Num Bullet 2 MS"/>
    <w:basedOn w:val="NumBullet1MS"/>
    <w:qFormat/>
    <w:rsid w:val="0010530E"/>
    <w:pPr>
      <w:numPr>
        <w:ilvl w:val="1"/>
      </w:numPr>
      <w:spacing w:before="20"/>
    </w:pPr>
  </w:style>
  <w:style w:type="paragraph" w:customStyle="1" w:styleId="NumBullet3MS">
    <w:name w:val="Num Bullet 3 MS"/>
    <w:basedOn w:val="NumBullet2MS"/>
    <w:qFormat/>
    <w:rsid w:val="0010530E"/>
    <w:pPr>
      <w:numPr>
        <w:ilvl w:val="2"/>
      </w:numPr>
    </w:pPr>
    <w:rPr>
      <w:szCs w:val="18"/>
    </w:rPr>
  </w:style>
  <w:style w:type="paragraph" w:customStyle="1" w:styleId="CoverBenefitMS">
    <w:name w:val="Cover Benefit MS"/>
    <w:qFormat/>
    <w:rsid w:val="0010530E"/>
    <w:pPr>
      <w:spacing w:before="200" w:after="100"/>
    </w:pPr>
    <w:rPr>
      <w:rFonts w:ascii="Segoe" w:eastAsiaTheme="minorHAnsi" w:hAnsi="Segoe" w:cstheme="minorBidi"/>
      <w:sz w:val="32"/>
      <w:szCs w:val="32"/>
      <w:lang w:val="en-US" w:eastAsia="en-US"/>
    </w:rPr>
  </w:style>
  <w:style w:type="paragraph" w:customStyle="1" w:styleId="CoverPreparedDateMS">
    <w:name w:val="Cover Prepared/Date MS"/>
    <w:qFormat/>
    <w:rsid w:val="0010530E"/>
    <w:pPr>
      <w:spacing w:before="100" w:after="100" w:line="240" w:lineRule="auto"/>
    </w:pPr>
    <w:rPr>
      <w:rFonts w:ascii="Segoe" w:eastAsiaTheme="minorHAnsi" w:hAnsi="Segoe" w:cstheme="minorBidi"/>
      <w:sz w:val="24"/>
      <w:szCs w:val="24"/>
      <w:lang w:val="en-US" w:eastAsia="en-US"/>
    </w:rPr>
  </w:style>
  <w:style w:type="paragraph" w:customStyle="1" w:styleId="TOCFigListTableListHeadingMS">
    <w:name w:val="TOC_Fig List_Table List Heading MS"/>
    <w:basedOn w:val="Heading1MS"/>
    <w:qFormat/>
    <w:rsid w:val="0010530E"/>
  </w:style>
  <w:style w:type="character" w:customStyle="1" w:styleId="HeaderHighlightTextMS">
    <w:name w:val="Header Highlight Text MS"/>
    <w:uiPriority w:val="1"/>
    <w:qFormat/>
    <w:rsid w:val="0010530E"/>
    <w:rPr>
      <w:rFonts w:ascii="Segoe Condensed" w:hAnsi="Segoe Condensed" w:hint="default"/>
      <w:b/>
      <w:color w:val="557EB9"/>
    </w:rPr>
  </w:style>
  <w:style w:type="paragraph" w:customStyle="1" w:styleId="NumBullet4MS">
    <w:name w:val="Num Bullet 4 MS"/>
    <w:basedOn w:val="NumBullet3MS"/>
    <w:qFormat/>
    <w:rsid w:val="0010530E"/>
    <w:pPr>
      <w:numPr>
        <w:ilvl w:val="3"/>
      </w:numPr>
    </w:pPr>
    <w:rPr>
      <w:szCs w:val="16"/>
    </w:rPr>
  </w:style>
  <w:style w:type="paragraph" w:customStyle="1" w:styleId="NumBullet5MS">
    <w:name w:val="Num Bullet 5 MS"/>
    <w:basedOn w:val="NumBullet4MS"/>
    <w:qFormat/>
    <w:rsid w:val="0010530E"/>
    <w:pPr>
      <w:numPr>
        <w:ilvl w:val="4"/>
      </w:numPr>
    </w:pPr>
  </w:style>
  <w:style w:type="numbering" w:customStyle="1" w:styleId="NumberBulletStylesMS">
    <w:name w:val="Number Bullet Styles MS"/>
    <w:uiPriority w:val="99"/>
    <w:rsid w:val="0010530E"/>
    <w:pPr>
      <w:numPr>
        <w:numId w:val="11"/>
      </w:numPr>
    </w:pPr>
  </w:style>
  <w:style w:type="paragraph" w:styleId="TableofFigures">
    <w:name w:val="table of figures"/>
    <w:aliases w:val="List of Figures_Tables MS"/>
    <w:basedOn w:val="TOC1"/>
    <w:uiPriority w:val="99"/>
    <w:unhideWhenUsed/>
    <w:rsid w:val="0010530E"/>
    <w:pPr>
      <w:tabs>
        <w:tab w:val="left" w:pos="270"/>
        <w:tab w:val="right" w:leader="dot" w:pos="9270"/>
      </w:tabs>
      <w:spacing w:before="100" w:after="100" w:line="240" w:lineRule="auto"/>
    </w:pPr>
    <w:rPr>
      <w:b w:val="0"/>
      <w:bCs w:val="0"/>
      <w:iCs w:val="0"/>
      <w:noProof/>
    </w:rPr>
  </w:style>
  <w:style w:type="paragraph" w:customStyle="1" w:styleId="Bullet1MS">
    <w:name w:val="Bullet 1 MS"/>
    <w:basedOn w:val="BodyMS"/>
    <w:qFormat/>
    <w:rsid w:val="0010530E"/>
    <w:pPr>
      <w:numPr>
        <w:numId w:val="19"/>
      </w:numPr>
      <w:spacing w:before="0" w:after="100"/>
    </w:pPr>
  </w:style>
  <w:style w:type="paragraph" w:customStyle="1" w:styleId="Bullet2MS">
    <w:name w:val="Bullet 2 MS"/>
    <w:basedOn w:val="Bullet1MS"/>
    <w:qFormat/>
    <w:rsid w:val="0010530E"/>
    <w:pPr>
      <w:numPr>
        <w:ilvl w:val="1"/>
      </w:numPr>
    </w:pPr>
  </w:style>
  <w:style w:type="paragraph" w:customStyle="1" w:styleId="Bullet3MS">
    <w:name w:val="Bullet 3 MS"/>
    <w:basedOn w:val="BodyMS"/>
    <w:qFormat/>
    <w:rsid w:val="0010530E"/>
    <w:pPr>
      <w:numPr>
        <w:ilvl w:val="2"/>
        <w:numId w:val="19"/>
      </w:numPr>
      <w:spacing w:before="0" w:after="100"/>
    </w:pPr>
  </w:style>
  <w:style w:type="numbering" w:customStyle="1" w:styleId="MSBullets">
    <w:name w:val="MS Bullets"/>
    <w:uiPriority w:val="99"/>
    <w:rsid w:val="0010530E"/>
    <w:pPr>
      <w:numPr>
        <w:numId w:val="13"/>
      </w:numPr>
    </w:pPr>
  </w:style>
  <w:style w:type="numbering" w:customStyle="1" w:styleId="TableBullets">
    <w:name w:val="Table Bullets"/>
    <w:uiPriority w:val="99"/>
    <w:rsid w:val="0010530E"/>
    <w:pPr>
      <w:numPr>
        <w:numId w:val="14"/>
      </w:numPr>
    </w:pPr>
  </w:style>
  <w:style w:type="paragraph" w:customStyle="1" w:styleId="TableBullet1MS">
    <w:name w:val="Table Bullet 1 MS"/>
    <w:basedOn w:val="TableTextMS"/>
    <w:qFormat/>
    <w:rsid w:val="0010530E"/>
    <w:pPr>
      <w:numPr>
        <w:numId w:val="15"/>
      </w:numPr>
      <w:spacing w:before="0" w:after="0"/>
    </w:pPr>
  </w:style>
  <w:style w:type="paragraph" w:customStyle="1" w:styleId="TableBullet2MS">
    <w:name w:val="Table Bullet 2 MS"/>
    <w:basedOn w:val="TableTextMS"/>
    <w:qFormat/>
    <w:rsid w:val="0010530E"/>
    <w:pPr>
      <w:numPr>
        <w:ilvl w:val="1"/>
        <w:numId w:val="15"/>
      </w:numPr>
      <w:spacing w:before="0" w:after="0"/>
    </w:pPr>
  </w:style>
  <w:style w:type="paragraph" w:customStyle="1" w:styleId="TableBullet3MS">
    <w:name w:val="Table Bullet 3 MS"/>
    <w:basedOn w:val="TableTextMS"/>
    <w:qFormat/>
    <w:rsid w:val="0010530E"/>
    <w:pPr>
      <w:numPr>
        <w:ilvl w:val="2"/>
        <w:numId w:val="15"/>
      </w:numPr>
      <w:spacing w:before="0" w:after="0"/>
    </w:pPr>
  </w:style>
  <w:style w:type="paragraph" w:customStyle="1" w:styleId="BodyMSGraphic">
    <w:name w:val="Body MS Graphic"/>
    <w:basedOn w:val="BodyMS"/>
    <w:qFormat/>
    <w:rsid w:val="0010530E"/>
    <w:pPr>
      <w:keepNext/>
      <w:spacing w:before="100" w:after="0"/>
    </w:pPr>
  </w:style>
  <w:style w:type="paragraph" w:customStyle="1" w:styleId="BodyMSIndent">
    <w:name w:val="Body MS Indent"/>
    <w:basedOn w:val="BodyMS"/>
    <w:qFormat/>
    <w:rsid w:val="0010530E"/>
    <w:pPr>
      <w:keepLines/>
      <w:spacing w:line="240" w:lineRule="exact"/>
      <w:ind w:left="360" w:right="720"/>
    </w:pPr>
    <w:rPr>
      <w:szCs w:val="16"/>
    </w:rPr>
  </w:style>
  <w:style w:type="paragraph" w:customStyle="1" w:styleId="CaptionMSTable">
    <w:name w:val="Caption MS Table"/>
    <w:qFormat/>
    <w:rsid w:val="0010530E"/>
    <w:pPr>
      <w:keepNext/>
      <w:keepLines/>
      <w:spacing w:before="200" w:after="40" w:line="240" w:lineRule="auto"/>
    </w:pPr>
    <w:rPr>
      <w:rFonts w:ascii="Segoe" w:eastAsiaTheme="minorHAnsi" w:hAnsi="Segoe" w:cstheme="minorBidi"/>
      <w:i/>
      <w:color w:val="525051"/>
      <w:sz w:val="16"/>
      <w:szCs w:val="16"/>
      <w:lang w:val="en-US" w:eastAsia="en-US"/>
    </w:rPr>
  </w:style>
  <w:style w:type="paragraph" w:customStyle="1" w:styleId="CaptionMSFigure">
    <w:name w:val="Caption MS Figure"/>
    <w:qFormat/>
    <w:rsid w:val="0010530E"/>
    <w:pPr>
      <w:spacing w:before="40"/>
    </w:pPr>
    <w:rPr>
      <w:rFonts w:ascii="Segoe" w:eastAsiaTheme="minorHAnsi" w:hAnsi="Segoe" w:cstheme="minorBidi"/>
      <w:i/>
      <w:color w:val="525051"/>
      <w:sz w:val="16"/>
      <w:szCs w:val="16"/>
      <w:lang w:val="en-US" w:eastAsia="en-US"/>
    </w:rPr>
  </w:style>
  <w:style w:type="paragraph" w:customStyle="1" w:styleId="LetterBodyMS">
    <w:name w:val="Letter Body MS"/>
    <w:basedOn w:val="BodyMS"/>
    <w:qFormat/>
    <w:rsid w:val="0010530E"/>
  </w:style>
  <w:style w:type="paragraph" w:customStyle="1" w:styleId="TOCFigListTableListHeadingMS-2">
    <w:name w:val="TOC_Fig List_Table List Heading MS-2"/>
    <w:basedOn w:val="TOCFigListTableListHeadingMS"/>
    <w:qFormat/>
    <w:rsid w:val="0010530E"/>
    <w:pPr>
      <w:keepLines w:val="0"/>
      <w:pageBreakBefore w:val="0"/>
    </w:pPr>
  </w:style>
  <w:style w:type="paragraph" w:customStyle="1" w:styleId="TOCHeadingMS">
    <w:name w:val="TOC Heading MS"/>
    <w:basedOn w:val="Heading1MS"/>
    <w:next w:val="BodyMS"/>
    <w:qFormat/>
    <w:rsid w:val="0010530E"/>
    <w:pPr>
      <w:outlineLvl w:val="9"/>
    </w:pPr>
  </w:style>
  <w:style w:type="paragraph" w:customStyle="1" w:styleId="BodyMSBOLD">
    <w:name w:val="Body MS BOLD"/>
    <w:basedOn w:val="BodyMS"/>
    <w:qFormat/>
    <w:rsid w:val="0010530E"/>
    <w:rPr>
      <w:b/>
    </w:rPr>
  </w:style>
  <w:style w:type="table" w:customStyle="1" w:styleId="MSTableStyle2">
    <w:name w:val="MS Table Style 2"/>
    <w:basedOn w:val="TableGrid"/>
    <w:uiPriority w:val="99"/>
    <w:rsid w:val="0010530E"/>
    <w:pPr>
      <w:spacing w:before="0" w:after="0" w:line="240" w:lineRule="auto"/>
    </w:pPr>
    <w:rPr>
      <w:rFonts w:ascii="Segoe" w:eastAsiaTheme="minorEastAsia" w:hAnsi="Segoe" w:cstheme="minorBidi"/>
      <w:sz w:val="16"/>
      <w:szCs w:val="22"/>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StylePr w:type="firstRow">
      <w:pPr>
        <w:wordWrap/>
        <w:ind w:leftChars="0" w:left="0" w:rightChars="0" w:right="0"/>
        <w:jc w:val="left"/>
      </w:pPr>
      <w:rPr>
        <w:rFonts w:ascii="SWMacro" w:hAnsi="SWMacro"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ahoma" w:hAnsi="Tahoma"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Tahoma" w:hAnsi="Tahoma"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ormal00">
    <w:name w:val="Normal_0_0"/>
    <w:qFormat/>
    <w:rsid w:val="0010530E"/>
    <w:rPr>
      <w:rFonts w:asciiTheme="minorHAnsi" w:eastAsiaTheme="minorEastAsia" w:hAnsiTheme="minorHAnsi" w:cstheme="minorBidi"/>
      <w:lang w:val="en-US" w:eastAsia="en-US"/>
    </w:rPr>
  </w:style>
  <w:style w:type="table" w:customStyle="1" w:styleId="NextStepsTableMS">
    <w:name w:val="Next Steps Table MS"/>
    <w:basedOn w:val="TableNormal"/>
    <w:uiPriority w:val="99"/>
    <w:qFormat/>
    <w:rsid w:val="0010530E"/>
    <w:pPr>
      <w:spacing w:after="0" w:line="240" w:lineRule="auto"/>
    </w:pPr>
    <w:rPr>
      <w:rFonts w:ascii="Segoe UI" w:eastAsiaTheme="minorEastAsia" w:hAnsi="Segoe UI" w:cstheme="minorBidi"/>
      <w:sz w:val="16"/>
      <w:lang w:val="en-US" w:eastAsia="en-US"/>
    </w:rPr>
    <w:tblPr>
      <w:tblBorders>
        <w:insideH w:val="single" w:sz="4" w:space="0" w:color="FFFFFF" w:themeColor="background1"/>
        <w:insideV w:val="single" w:sz="4" w:space="0" w:color="FFFFFF" w:themeColor="background1"/>
      </w:tblBorders>
    </w:tblPr>
    <w:tcPr>
      <w:shd w:val="clear" w:color="auto" w:fill="F0F0F0"/>
    </w:tcPr>
  </w:style>
  <w:style w:type="character" w:customStyle="1" w:styleId="Heading1Char">
    <w:name w:val="Heading 1 Char"/>
    <w:basedOn w:val="DefaultParagraphFont"/>
    <w:link w:val="Heading1"/>
    <w:uiPriority w:val="9"/>
    <w:rsid w:val="0010530E"/>
    <w:rPr>
      <w:rFonts w:eastAsia="Calibri" w:cs="Calibri"/>
      <w:b/>
      <w:bCs/>
      <w:color w:val="4F81BD" w:themeColor="accent1"/>
      <w:kern w:val="32"/>
      <w:sz w:val="32"/>
      <w:szCs w:val="32"/>
      <w:lang w:eastAsia="ja-JP"/>
    </w:rPr>
  </w:style>
  <w:style w:type="character" w:customStyle="1" w:styleId="Heading2Char">
    <w:name w:val="Heading 2 Char"/>
    <w:basedOn w:val="DefaultParagraphFont"/>
    <w:link w:val="Heading2"/>
    <w:uiPriority w:val="9"/>
    <w:rsid w:val="0010530E"/>
    <w:rPr>
      <w:rFonts w:eastAsia="Calibri" w:cs="Calibri"/>
      <w:b/>
      <w:bCs/>
      <w:color w:val="4F81BD" w:themeColor="accent1"/>
      <w:sz w:val="28"/>
      <w:szCs w:val="28"/>
      <w:lang w:eastAsia="ja-JP"/>
    </w:rPr>
  </w:style>
  <w:style w:type="character" w:customStyle="1" w:styleId="Heading3Char">
    <w:name w:val="Heading 3 Char"/>
    <w:basedOn w:val="DefaultParagraphFont"/>
    <w:link w:val="Heading3"/>
    <w:uiPriority w:val="9"/>
    <w:rsid w:val="0010530E"/>
    <w:rPr>
      <w:rFonts w:eastAsia="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10530E"/>
    <w:rPr>
      <w:rFonts w:eastAsia="Calibri" w:cs="Calibri"/>
      <w:b/>
      <w:bCs/>
      <w:i/>
      <w:iCs/>
      <w:color w:val="4F81BD" w:themeColor="accent1"/>
      <w:lang w:eastAsia="ja-JP"/>
    </w:rPr>
  </w:style>
  <w:style w:type="character" w:customStyle="1" w:styleId="Heading5Char">
    <w:name w:val="Heading 5 Char"/>
    <w:basedOn w:val="DefaultParagraphFont"/>
    <w:link w:val="Heading5"/>
    <w:uiPriority w:val="9"/>
    <w:rsid w:val="0010530E"/>
    <w:rPr>
      <w:rFonts w:eastAsia="Arial"/>
      <w:bCs/>
      <w:i/>
      <w:iCs/>
      <w:color w:val="4F81BD" w:themeColor="accent1"/>
      <w:lang w:eastAsia="ja-JP"/>
    </w:rPr>
  </w:style>
  <w:style w:type="character" w:customStyle="1" w:styleId="DocumentMapChar">
    <w:name w:val="Document Map Char"/>
    <w:basedOn w:val="DefaultParagraphFont"/>
    <w:link w:val="DocumentMap"/>
    <w:rsid w:val="0010530E"/>
    <w:rPr>
      <w:rFonts w:ascii="Tahoma" w:eastAsia="Arial" w:hAnsi="Tahoma" w:cs="Tahoma"/>
      <w:shd w:val="clear" w:color="auto" w:fill="000080"/>
      <w:lang w:eastAsia="ja-JP"/>
    </w:rPr>
  </w:style>
  <w:style w:type="paragraph" w:customStyle="1" w:styleId="TableTextMS-Centered">
    <w:name w:val="Table Text MS - Centered"/>
    <w:basedOn w:val="TableTextMS"/>
    <w:qFormat/>
    <w:rsid w:val="0010530E"/>
    <w:pPr>
      <w:jc w:val="center"/>
    </w:pPr>
  </w:style>
  <w:style w:type="paragraph" w:customStyle="1" w:styleId="TableTextMS-BOLD">
    <w:name w:val="Table Text MS - BOLD"/>
    <w:basedOn w:val="TableTextMS"/>
    <w:qFormat/>
    <w:rsid w:val="0010530E"/>
    <w:rPr>
      <w:b/>
    </w:rPr>
  </w:style>
  <w:style w:type="character" w:customStyle="1" w:styleId="CustomInstructionsChar">
    <w:name w:val="CustomInstructions Char"/>
    <w:basedOn w:val="DefaultParagraphFont"/>
    <w:link w:val="CustomInstructions"/>
    <w:locked/>
    <w:rsid w:val="004C0482"/>
    <w:rPr>
      <w:rFonts w:ascii="Arial" w:hAnsi="Arial"/>
      <w:b/>
      <w:i/>
      <w:color w:val="FF00FF"/>
      <w:sz w:val="20"/>
      <w:szCs w:val="20"/>
      <w:lang w:eastAsia="ja-JP"/>
    </w:rPr>
  </w:style>
  <w:style w:type="paragraph" w:customStyle="1" w:styleId="CustomInstructions">
    <w:name w:val="CustomInstructions"/>
    <w:basedOn w:val="Normal"/>
    <w:link w:val="CustomInstructionsChar"/>
    <w:autoRedefine/>
    <w:qFormat/>
    <w:rsid w:val="004C0482"/>
    <w:pPr>
      <w:widowControl w:val="0"/>
      <w:tabs>
        <w:tab w:val="left" w:pos="720"/>
        <w:tab w:val="left" w:pos="1170"/>
      </w:tabs>
      <w:spacing w:after="0" w:line="240" w:lineRule="auto"/>
    </w:pPr>
    <w:rPr>
      <w:rFonts w:ascii="Arial" w:eastAsia="MS Mincho" w:hAnsi="Arial"/>
      <w:b/>
      <w:i/>
      <w:color w:val="FF00FF"/>
      <w:sz w:val="20"/>
      <w:szCs w:val="20"/>
    </w:rPr>
  </w:style>
  <w:style w:type="paragraph" w:styleId="NormalWeb">
    <w:name w:val="Normal (Web)"/>
    <w:basedOn w:val="Normal"/>
    <w:uiPriority w:val="99"/>
    <w:unhideWhenUsed/>
    <w:rsid w:val="00DE58F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ulletedBodyTextChar">
    <w:name w:val="Bulleted Body Text Char"/>
    <w:basedOn w:val="DefaultParagraphFont"/>
    <w:link w:val="BulletedBodyText"/>
    <w:locked/>
    <w:rsid w:val="003A0DC4"/>
    <w:rPr>
      <w:rFonts w:asciiTheme="minorHAnsi" w:eastAsia="Times New Roman" w:hAnsiTheme="minorHAnsi" w:cstheme="minorHAnsi"/>
      <w:lang w:val="en-US" w:eastAsia="en-US"/>
    </w:rPr>
  </w:style>
  <w:style w:type="paragraph" w:customStyle="1" w:styleId="BulletedBodyText">
    <w:name w:val="Bulleted Body Text"/>
    <w:basedOn w:val="ListParagraph"/>
    <w:link w:val="BulletedBodyTextChar"/>
    <w:qFormat/>
    <w:rsid w:val="003A0DC4"/>
    <w:pPr>
      <w:numPr>
        <w:numId w:val="17"/>
      </w:numPr>
      <w:spacing w:after="0" w:line="240" w:lineRule="auto"/>
    </w:pPr>
    <w:rPr>
      <w:rFonts w:asciiTheme="minorHAnsi" w:eastAsia="Times New Roman" w:hAnsiTheme="minorHAnsi" w:cstheme="minorHAnsi"/>
      <w:lang w:eastAsia="en-US"/>
    </w:rPr>
  </w:style>
  <w:style w:type="paragraph" w:customStyle="1" w:styleId="Indented">
    <w:name w:val="Indented"/>
    <w:basedOn w:val="Normal"/>
    <w:qFormat/>
    <w:rsid w:val="00DA5BC1"/>
    <w:pPr>
      <w:spacing w:after="60" w:line="240" w:lineRule="auto"/>
      <w:ind w:left="810"/>
    </w:pPr>
    <w:rPr>
      <w:rFonts w:ascii="Arial" w:hAnsi="Arial"/>
      <w:sz w:val="20"/>
      <w:szCs w:val="20"/>
    </w:rPr>
  </w:style>
  <w:style w:type="paragraph" w:customStyle="1" w:styleId="TableNormal8">
    <w:name w:val="Table Normal8"/>
    <w:basedOn w:val="Normal"/>
    <w:uiPriority w:val="99"/>
    <w:rsid w:val="00125270"/>
    <w:pPr>
      <w:spacing w:before="60" w:after="60" w:line="264" w:lineRule="auto"/>
    </w:pPr>
    <w:rPr>
      <w:rFonts w:ascii="Arial Narrow" w:eastAsia="Calibri" w:hAnsi="Arial Narrow" w:cs="Arial Narrow"/>
      <w:sz w:val="18"/>
      <w:szCs w:val="18"/>
      <w:lang w:val="en-AU"/>
    </w:rPr>
  </w:style>
  <w:style w:type="paragraph" w:customStyle="1" w:styleId="TableNormal11">
    <w:name w:val="Table Normal11"/>
    <w:basedOn w:val="Normal"/>
    <w:rsid w:val="00216A86"/>
    <w:pPr>
      <w:spacing w:before="60" w:after="60" w:line="264" w:lineRule="auto"/>
    </w:pPr>
    <w:rPr>
      <w:rFonts w:ascii="Arial Narrow" w:eastAsia="Arial Narrow" w:hAnsi="Arial Narrow" w:cs="Arial Narrow"/>
      <w:sz w:val="18"/>
      <w:szCs w:val="18"/>
      <w:lang w:val="en-AU"/>
    </w:rPr>
  </w:style>
  <w:style w:type="table" w:styleId="MediumShading1-Accent1">
    <w:name w:val="Medium Shading 1 Accent 1"/>
    <w:basedOn w:val="TableNormal"/>
    <w:uiPriority w:val="63"/>
    <w:rsid w:val="00A73179"/>
    <w:pPr>
      <w:spacing w:after="0" w:line="240" w:lineRule="auto"/>
    </w:pPr>
    <w:rPr>
      <w:rFonts w:asciiTheme="minorHAnsi" w:eastAsiaTheme="minorHAnsi" w:hAnsiTheme="minorHAnsi" w:cstheme="minorBidi"/>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edList">
    <w:name w:val="Bulleted List"/>
    <w:basedOn w:val="Normal"/>
    <w:qFormat/>
    <w:rsid w:val="006F4F5E"/>
    <w:pPr>
      <w:numPr>
        <w:numId w:val="21"/>
      </w:numPr>
      <w:spacing w:after="0" w:line="240" w:lineRule="auto"/>
      <w:ind w:left="720"/>
      <w:contextualSpacing/>
    </w:pPr>
    <w:rPr>
      <w:rFonts w:eastAsiaTheme="minorEastAsia" w:cs="Calibri"/>
      <w:color w:val="000000"/>
      <w:lang w:eastAsia="en-US"/>
    </w:rPr>
  </w:style>
  <w:style w:type="character" w:styleId="IntenseEmphasis">
    <w:name w:val="Intense Emphasis"/>
    <w:uiPriority w:val="21"/>
    <w:qFormat/>
    <w:rsid w:val="006F4F5E"/>
    <w:rPr>
      <w:b/>
      <w:bCs/>
    </w:rPr>
  </w:style>
  <w:style w:type="paragraph" w:customStyle="1" w:styleId="TableBulletedList">
    <w:name w:val="Table Bulleted List"/>
    <w:basedOn w:val="BulletedList"/>
    <w:link w:val="TableBulletedListChar"/>
    <w:qFormat/>
    <w:rsid w:val="006F4F5E"/>
    <w:pPr>
      <w:ind w:left="360" w:hanging="288"/>
    </w:pPr>
  </w:style>
  <w:style w:type="character" w:customStyle="1" w:styleId="TableBulletedListChar">
    <w:name w:val="Table Bulleted List Char"/>
    <w:basedOn w:val="DefaultParagraphFont"/>
    <w:link w:val="TableBulletedList"/>
    <w:rsid w:val="006F4F5E"/>
    <w:rPr>
      <w:rFonts w:ascii="Segoe Light" w:eastAsiaTheme="minorEastAsia" w:hAnsi="Segoe Light" w:cs="Calibri"/>
      <w:color w:val="000000"/>
      <w:lang w:val="en-US" w:eastAsia="en-US"/>
    </w:rPr>
  </w:style>
  <w:style w:type="paragraph" w:customStyle="1" w:styleId="VTListBullet1">
    <w:name w:val="VT_ListBullet1"/>
    <w:link w:val="VTListBullet1Char"/>
    <w:qFormat/>
    <w:rsid w:val="006F4F5E"/>
    <w:pPr>
      <w:numPr>
        <w:numId w:val="22"/>
      </w:numPr>
      <w:spacing w:before="120" w:after="120" w:line="300" w:lineRule="auto"/>
    </w:pPr>
    <w:rPr>
      <w:rFonts w:eastAsia="Arial"/>
      <w:lang w:val="en-US" w:eastAsia="ja-JP"/>
    </w:rPr>
  </w:style>
  <w:style w:type="character" w:customStyle="1" w:styleId="VTListBullet1Char">
    <w:name w:val="VT_ListBullet1 Char"/>
    <w:basedOn w:val="DefaultParagraphFont"/>
    <w:link w:val="VTListBullet1"/>
    <w:rsid w:val="006F4F5E"/>
    <w:rPr>
      <w:rFonts w:eastAsia="Arial"/>
      <w:lang w:val="en-US" w:eastAsia="ja-JP"/>
    </w:rPr>
  </w:style>
  <w:style w:type="paragraph" w:customStyle="1" w:styleId="VTPara">
    <w:name w:val="VT_Para"/>
    <w:qFormat/>
    <w:rsid w:val="006F4F5E"/>
    <w:pPr>
      <w:spacing w:before="120" w:after="120" w:line="300" w:lineRule="auto"/>
    </w:pPr>
    <w:rPr>
      <w:rFonts w:eastAsia="Arial"/>
      <w:lang w:val="en-US" w:eastAsia="ja-JP"/>
    </w:rPr>
  </w:style>
  <w:style w:type="table" w:styleId="MediumShading1-Accent3">
    <w:name w:val="Medium Shading 1 Accent 3"/>
    <w:basedOn w:val="TableNormal"/>
    <w:uiPriority w:val="63"/>
    <w:rsid w:val="009E5816"/>
    <w:pPr>
      <w:spacing w:after="0" w:line="240" w:lineRule="auto"/>
    </w:pPr>
    <w:rPr>
      <w:rFonts w:asciiTheme="minorHAnsi" w:eastAsiaTheme="minorHAnsi" w:hAnsiTheme="minorHAnsi" w:cstheme="minorBidi"/>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dTable1Light-Accent1">
    <w:name w:val="Grid Table 1 Light Accent 1"/>
    <w:basedOn w:val="TableNormal"/>
    <w:uiPriority w:val="46"/>
    <w:rsid w:val="00DD47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DD472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D472A"/>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DD472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Text-Svcs">
    <w:name w:val="Body Text - Svcs"/>
    <w:basedOn w:val="NormalWeb"/>
    <w:link w:val="BodyText-SvcsChar"/>
    <w:qFormat/>
    <w:rsid w:val="00721F9B"/>
    <w:pPr>
      <w:spacing w:before="0" w:beforeAutospacing="0" w:after="120" w:afterAutospacing="0" w:line="264" w:lineRule="auto"/>
    </w:pPr>
    <w:rPr>
      <w:rFonts w:ascii="Arial" w:hAnsi="Arial" w:cstheme="minorHAnsi"/>
      <w:noProof/>
      <w:sz w:val="18"/>
      <w:szCs w:val="18"/>
      <w:lang w:eastAsia="zh-TW"/>
    </w:rPr>
  </w:style>
  <w:style w:type="character" w:customStyle="1" w:styleId="BodyText-SvcsChar">
    <w:name w:val="Body Text - Svcs Char"/>
    <w:basedOn w:val="DefaultParagraphFont"/>
    <w:link w:val="BodyText-Svcs"/>
    <w:rsid w:val="00721F9B"/>
    <w:rPr>
      <w:rFonts w:ascii="Arial" w:eastAsia="Times New Roman" w:hAnsi="Arial" w:cstheme="minorHAnsi"/>
      <w:noProof/>
      <w:sz w:val="18"/>
      <w:szCs w:val="18"/>
      <w:lang w:val="en-US" w:eastAsia="zh-TW"/>
    </w:rPr>
  </w:style>
  <w:style w:type="paragraph" w:customStyle="1" w:styleId="Tabletext">
    <w:name w:val="Table text"/>
    <w:basedOn w:val="BodyText-Svcs"/>
    <w:link w:val="TabletextChar"/>
    <w:qFormat/>
    <w:rsid w:val="00721F9B"/>
    <w:pPr>
      <w:spacing w:before="80" w:after="80" w:line="240" w:lineRule="auto"/>
    </w:pPr>
  </w:style>
  <w:style w:type="character" w:customStyle="1" w:styleId="TabletextChar">
    <w:name w:val="Table text Char"/>
    <w:basedOn w:val="BodyText-SvcsChar"/>
    <w:link w:val="Tabletext"/>
    <w:rsid w:val="00721F9B"/>
    <w:rPr>
      <w:rFonts w:ascii="Arial" w:eastAsia="Times New Roman" w:hAnsi="Arial" w:cstheme="minorHAnsi"/>
      <w:noProof/>
      <w:sz w:val="18"/>
      <w:szCs w:val="18"/>
      <w:lang w:val="en-US" w:eastAsia="zh-TW"/>
    </w:rPr>
  </w:style>
  <w:style w:type="paragraph" w:customStyle="1" w:styleId="TableHeading">
    <w:name w:val="Table Heading"/>
    <w:basedOn w:val="Normal"/>
    <w:link w:val="TableHeadingChar"/>
    <w:qFormat/>
    <w:rsid w:val="00721F9B"/>
    <w:pPr>
      <w:spacing w:before="60" w:after="120" w:line="264" w:lineRule="auto"/>
    </w:pPr>
    <w:rPr>
      <w:rFonts w:ascii="Arial" w:eastAsia="Times New Roman" w:hAnsi="Arial"/>
      <w:b/>
      <w:noProof/>
      <w:color w:val="FFFFFF"/>
      <w:sz w:val="18"/>
      <w:lang w:eastAsia="zh-TW"/>
    </w:rPr>
  </w:style>
  <w:style w:type="character" w:customStyle="1" w:styleId="TableHeadingChar">
    <w:name w:val="Table Heading Char"/>
    <w:basedOn w:val="DefaultParagraphFont"/>
    <w:link w:val="TableHeading"/>
    <w:rsid w:val="00721F9B"/>
    <w:rPr>
      <w:rFonts w:ascii="Arial" w:eastAsia="Times New Roman" w:hAnsi="Arial"/>
      <w:b/>
      <w:noProof/>
      <w:color w:val="FFFFFF"/>
      <w:sz w:val="18"/>
      <w:lang w:val="en-US" w:eastAsia="zh-TW"/>
    </w:rPr>
  </w:style>
  <w:style w:type="table" w:styleId="ListTable3-Accent1">
    <w:name w:val="List Table 3 Accent 1"/>
    <w:basedOn w:val="TableNormal"/>
    <w:uiPriority w:val="48"/>
    <w:rsid w:val="00721F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PlainTable4">
    <w:name w:val="Plain Table 4"/>
    <w:basedOn w:val="TableNormal"/>
    <w:uiPriority w:val="44"/>
    <w:rsid w:val="005F66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5F66C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Heading4Numbered">
    <w:name w:val="Heading 4 (Numbered)"/>
    <w:basedOn w:val="Normal"/>
    <w:next w:val="Normal"/>
    <w:link w:val="Heading4NumberedChar"/>
    <w:unhideWhenUsed/>
    <w:qFormat/>
    <w:rsid w:val="00635A52"/>
    <w:pPr>
      <w:keepNext/>
      <w:keepLines/>
      <w:tabs>
        <w:tab w:val="left" w:pos="1152"/>
      </w:tabs>
      <w:spacing w:before="240" w:after="240" w:line="240" w:lineRule="auto"/>
      <w:ind w:left="1152" w:hanging="1152"/>
      <w:outlineLvl w:val="3"/>
    </w:pPr>
    <w:rPr>
      <w:rFonts w:ascii="Segoe UI" w:eastAsiaTheme="minorHAnsi" w:hAnsi="Segoe UI" w:cstheme="minorBidi"/>
      <w:color w:val="008AC8"/>
      <w:sz w:val="24"/>
      <w:lang w:eastAsia="en-US"/>
    </w:rPr>
  </w:style>
  <w:style w:type="paragraph" w:customStyle="1" w:styleId="Heading5Numbered">
    <w:name w:val="Heading 5 (Numbered)"/>
    <w:basedOn w:val="Normal"/>
    <w:next w:val="Normal"/>
    <w:uiPriority w:val="2"/>
    <w:unhideWhenUsed/>
    <w:qFormat/>
    <w:rsid w:val="00635A52"/>
    <w:pPr>
      <w:keepNext/>
      <w:keepLines/>
      <w:tabs>
        <w:tab w:val="left" w:pos="1152"/>
      </w:tabs>
      <w:spacing w:before="240" w:after="120" w:line="240" w:lineRule="auto"/>
      <w:outlineLvl w:val="4"/>
    </w:pPr>
    <w:rPr>
      <w:rFonts w:ascii="Segoe UI" w:eastAsiaTheme="minorHAnsi" w:hAnsi="Segoe UI" w:cstheme="minorBidi"/>
      <w:color w:val="008AC8"/>
      <w:sz w:val="24"/>
      <w:szCs w:val="20"/>
      <w:lang w:eastAsia="en-US"/>
    </w:rPr>
  </w:style>
  <w:style w:type="table" w:styleId="PlainTable3">
    <w:name w:val="Plain Table 3"/>
    <w:basedOn w:val="TableNormal"/>
    <w:uiPriority w:val="43"/>
    <w:rsid w:val="003C1E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335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335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11B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NumberedChar">
    <w:name w:val="Heading 4 (Numbered) Char"/>
    <w:basedOn w:val="DefaultParagraphFont"/>
    <w:link w:val="Heading4Numbered"/>
    <w:rsid w:val="00714021"/>
    <w:rPr>
      <w:rFonts w:ascii="Segoe UI" w:eastAsiaTheme="minorHAnsi" w:hAnsi="Segoe UI" w:cstheme="minorBidi"/>
      <w:color w:val="008AC8"/>
      <w:sz w:val="24"/>
      <w:lang w:val="en-US" w:eastAsia="en-US"/>
    </w:rPr>
  </w:style>
  <w:style w:type="character" w:customStyle="1" w:styleId="Heading3NumberedChar">
    <w:name w:val="Heading 3 (Numbered) Char"/>
    <w:basedOn w:val="DefaultParagraphFont"/>
    <w:link w:val="Heading3Numbered"/>
    <w:uiPriority w:val="2"/>
    <w:rsid w:val="009C7CC5"/>
    <w:rPr>
      <w:rFonts w:ascii="Segoe Light" w:eastAsia="Calibri" w:hAnsi="Segoe Light" w:cs="Calibri"/>
      <w:b/>
      <w:color w:val="4F81BD" w:themeColor="accent1"/>
      <w:sz w:val="24"/>
      <w:szCs w:val="24"/>
      <w:lang w:val="en-US" w:eastAsia="ja-JP"/>
    </w:rPr>
  </w:style>
  <w:style w:type="table" w:styleId="Table3Deffects3">
    <w:name w:val="Table 3D effects 3"/>
    <w:basedOn w:val="TableNormal"/>
    <w:rsid w:val="00E5118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basedOn w:val="DefaultParagraphFont"/>
    <w:semiHidden/>
    <w:unhideWhenUsed/>
    <w:rsid w:val="00587256"/>
    <w:rPr>
      <w:vertAlign w:val="superscript"/>
    </w:rPr>
  </w:style>
  <w:style w:type="character" w:customStyle="1" w:styleId="powershelloperator1">
    <w:name w:val="powershell__operator1"/>
    <w:basedOn w:val="DefaultParagraphFont"/>
    <w:rsid w:val="00BA3D05"/>
    <w:rPr>
      <w:color w:val="808080"/>
    </w:rPr>
  </w:style>
  <w:style w:type="character" w:customStyle="1" w:styleId="powershellvariable1">
    <w:name w:val="powershell__variable1"/>
    <w:basedOn w:val="DefaultParagraphFont"/>
    <w:rsid w:val="00BA3D05"/>
    <w:rPr>
      <w:color w:val="AA7700"/>
    </w:rPr>
  </w:style>
  <w:style w:type="character" w:customStyle="1" w:styleId="inline-comment-marker">
    <w:name w:val="inline-comment-marker"/>
    <w:basedOn w:val="DefaultParagraphFont"/>
    <w:rsid w:val="00574ED4"/>
  </w:style>
  <w:style w:type="paragraph" w:customStyle="1" w:styleId="Title1">
    <w:name w:val="Title1"/>
    <w:basedOn w:val="Normal"/>
    <w:rsid w:val="00574ED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auto-cursor-target">
    <w:name w:val="auto-cursor-target"/>
    <w:basedOn w:val="Normal"/>
    <w:rsid w:val="00574ED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Emphasis">
    <w:name w:val="Emphasis"/>
    <w:basedOn w:val="DefaultParagraphFont"/>
    <w:uiPriority w:val="20"/>
    <w:qFormat/>
    <w:rsid w:val="00574ED4"/>
    <w:rPr>
      <w:i/>
      <w:iCs/>
    </w:rPr>
  </w:style>
  <w:style w:type="character" w:styleId="HTMLCode">
    <w:name w:val="HTML Code"/>
    <w:basedOn w:val="DefaultParagraphFont"/>
    <w:uiPriority w:val="99"/>
    <w:semiHidden/>
    <w:unhideWhenUsed/>
    <w:rsid w:val="00574ED4"/>
    <w:rPr>
      <w:rFonts w:ascii="Courier New" w:eastAsia="Times New Roman" w:hAnsi="Courier New" w:cs="Courier New"/>
      <w:sz w:val="20"/>
      <w:szCs w:val="20"/>
    </w:rPr>
  </w:style>
  <w:style w:type="character" w:customStyle="1" w:styleId="nolink">
    <w:name w:val="nolink"/>
    <w:basedOn w:val="DefaultParagraphFont"/>
    <w:rsid w:val="00574ED4"/>
  </w:style>
  <w:style w:type="paragraph" w:styleId="EndnoteText">
    <w:name w:val="endnote text"/>
    <w:basedOn w:val="Normal"/>
    <w:link w:val="EndnoteTextChar"/>
    <w:semiHidden/>
    <w:unhideWhenUsed/>
    <w:rsid w:val="00466800"/>
    <w:pPr>
      <w:spacing w:after="0" w:line="240" w:lineRule="auto"/>
    </w:pPr>
    <w:rPr>
      <w:sz w:val="20"/>
      <w:szCs w:val="20"/>
    </w:rPr>
  </w:style>
  <w:style w:type="character" w:customStyle="1" w:styleId="EndnoteTextChar">
    <w:name w:val="Endnote Text Char"/>
    <w:basedOn w:val="DefaultParagraphFont"/>
    <w:link w:val="EndnoteText"/>
    <w:semiHidden/>
    <w:rsid w:val="00466800"/>
    <w:rPr>
      <w:rFonts w:ascii="Segoe Light" w:eastAsia="Arial" w:hAnsi="Segoe Light"/>
      <w:sz w:val="20"/>
      <w:szCs w:val="20"/>
      <w:lang w:val="en-US" w:eastAsia="ja-JP"/>
    </w:rPr>
  </w:style>
  <w:style w:type="character" w:styleId="EndnoteReference">
    <w:name w:val="endnote reference"/>
    <w:basedOn w:val="DefaultParagraphFont"/>
    <w:semiHidden/>
    <w:unhideWhenUsed/>
    <w:rsid w:val="004668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926">
      <w:bodyDiv w:val="1"/>
      <w:marLeft w:val="0"/>
      <w:marRight w:val="0"/>
      <w:marTop w:val="0"/>
      <w:marBottom w:val="0"/>
      <w:divBdr>
        <w:top w:val="none" w:sz="0" w:space="0" w:color="auto"/>
        <w:left w:val="none" w:sz="0" w:space="0" w:color="auto"/>
        <w:bottom w:val="none" w:sz="0" w:space="0" w:color="auto"/>
        <w:right w:val="none" w:sz="0" w:space="0" w:color="auto"/>
      </w:divBdr>
      <w:divsChild>
        <w:div w:id="1758013873">
          <w:marLeft w:val="0"/>
          <w:marRight w:val="0"/>
          <w:marTop w:val="0"/>
          <w:marBottom w:val="0"/>
          <w:divBdr>
            <w:top w:val="none" w:sz="0" w:space="0" w:color="auto"/>
            <w:left w:val="none" w:sz="0" w:space="0" w:color="auto"/>
            <w:bottom w:val="none" w:sz="0" w:space="0" w:color="auto"/>
            <w:right w:val="none" w:sz="0" w:space="0" w:color="auto"/>
          </w:divBdr>
          <w:divsChild>
            <w:div w:id="424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14">
      <w:bodyDiv w:val="1"/>
      <w:marLeft w:val="0"/>
      <w:marRight w:val="0"/>
      <w:marTop w:val="0"/>
      <w:marBottom w:val="0"/>
      <w:divBdr>
        <w:top w:val="none" w:sz="0" w:space="0" w:color="auto"/>
        <w:left w:val="none" w:sz="0" w:space="0" w:color="auto"/>
        <w:bottom w:val="none" w:sz="0" w:space="0" w:color="auto"/>
        <w:right w:val="none" w:sz="0" w:space="0" w:color="auto"/>
      </w:divBdr>
    </w:div>
    <w:div w:id="61022703">
      <w:bodyDiv w:val="1"/>
      <w:marLeft w:val="0"/>
      <w:marRight w:val="0"/>
      <w:marTop w:val="0"/>
      <w:marBottom w:val="0"/>
      <w:divBdr>
        <w:top w:val="none" w:sz="0" w:space="0" w:color="auto"/>
        <w:left w:val="none" w:sz="0" w:space="0" w:color="auto"/>
        <w:bottom w:val="none" w:sz="0" w:space="0" w:color="auto"/>
        <w:right w:val="none" w:sz="0" w:space="0" w:color="auto"/>
      </w:divBdr>
    </w:div>
    <w:div w:id="88888400">
      <w:bodyDiv w:val="1"/>
      <w:marLeft w:val="0"/>
      <w:marRight w:val="0"/>
      <w:marTop w:val="0"/>
      <w:marBottom w:val="0"/>
      <w:divBdr>
        <w:top w:val="none" w:sz="0" w:space="0" w:color="auto"/>
        <w:left w:val="none" w:sz="0" w:space="0" w:color="auto"/>
        <w:bottom w:val="none" w:sz="0" w:space="0" w:color="auto"/>
        <w:right w:val="none" w:sz="0" w:space="0" w:color="auto"/>
      </w:divBdr>
    </w:div>
    <w:div w:id="148253985">
      <w:bodyDiv w:val="1"/>
      <w:marLeft w:val="0"/>
      <w:marRight w:val="0"/>
      <w:marTop w:val="0"/>
      <w:marBottom w:val="0"/>
      <w:divBdr>
        <w:top w:val="none" w:sz="0" w:space="0" w:color="auto"/>
        <w:left w:val="none" w:sz="0" w:space="0" w:color="auto"/>
        <w:bottom w:val="none" w:sz="0" w:space="0" w:color="auto"/>
        <w:right w:val="none" w:sz="0" w:space="0" w:color="auto"/>
      </w:divBdr>
    </w:div>
    <w:div w:id="150415566">
      <w:bodyDiv w:val="1"/>
      <w:marLeft w:val="0"/>
      <w:marRight w:val="0"/>
      <w:marTop w:val="0"/>
      <w:marBottom w:val="0"/>
      <w:divBdr>
        <w:top w:val="none" w:sz="0" w:space="0" w:color="auto"/>
        <w:left w:val="none" w:sz="0" w:space="0" w:color="auto"/>
        <w:bottom w:val="none" w:sz="0" w:space="0" w:color="auto"/>
        <w:right w:val="none" w:sz="0" w:space="0" w:color="auto"/>
      </w:divBdr>
    </w:div>
    <w:div w:id="167448732">
      <w:bodyDiv w:val="1"/>
      <w:marLeft w:val="0"/>
      <w:marRight w:val="0"/>
      <w:marTop w:val="0"/>
      <w:marBottom w:val="0"/>
      <w:divBdr>
        <w:top w:val="none" w:sz="0" w:space="0" w:color="auto"/>
        <w:left w:val="none" w:sz="0" w:space="0" w:color="auto"/>
        <w:bottom w:val="none" w:sz="0" w:space="0" w:color="auto"/>
        <w:right w:val="none" w:sz="0" w:space="0" w:color="auto"/>
      </w:divBdr>
      <w:divsChild>
        <w:div w:id="289017597">
          <w:marLeft w:val="0"/>
          <w:marRight w:val="0"/>
          <w:marTop w:val="0"/>
          <w:marBottom w:val="0"/>
          <w:divBdr>
            <w:top w:val="none" w:sz="0" w:space="0" w:color="auto"/>
            <w:left w:val="none" w:sz="0" w:space="0" w:color="auto"/>
            <w:bottom w:val="none" w:sz="0" w:space="0" w:color="auto"/>
            <w:right w:val="none" w:sz="0" w:space="0" w:color="auto"/>
          </w:divBdr>
          <w:divsChild>
            <w:div w:id="230046267">
              <w:marLeft w:val="0"/>
              <w:marRight w:val="0"/>
              <w:marTop w:val="0"/>
              <w:marBottom w:val="0"/>
              <w:divBdr>
                <w:top w:val="none" w:sz="0" w:space="0" w:color="auto"/>
                <w:left w:val="none" w:sz="0" w:space="0" w:color="auto"/>
                <w:bottom w:val="none" w:sz="0" w:space="0" w:color="auto"/>
                <w:right w:val="none" w:sz="0" w:space="0" w:color="auto"/>
              </w:divBdr>
            </w:div>
            <w:div w:id="461072538">
              <w:marLeft w:val="0"/>
              <w:marRight w:val="0"/>
              <w:marTop w:val="0"/>
              <w:marBottom w:val="0"/>
              <w:divBdr>
                <w:top w:val="none" w:sz="0" w:space="0" w:color="auto"/>
                <w:left w:val="none" w:sz="0" w:space="0" w:color="auto"/>
                <w:bottom w:val="none" w:sz="0" w:space="0" w:color="auto"/>
                <w:right w:val="none" w:sz="0" w:space="0" w:color="auto"/>
              </w:divBdr>
            </w:div>
            <w:div w:id="968975644">
              <w:marLeft w:val="0"/>
              <w:marRight w:val="0"/>
              <w:marTop w:val="0"/>
              <w:marBottom w:val="0"/>
              <w:divBdr>
                <w:top w:val="none" w:sz="0" w:space="0" w:color="auto"/>
                <w:left w:val="none" w:sz="0" w:space="0" w:color="auto"/>
                <w:bottom w:val="none" w:sz="0" w:space="0" w:color="auto"/>
                <w:right w:val="none" w:sz="0" w:space="0" w:color="auto"/>
              </w:divBdr>
            </w:div>
            <w:div w:id="1211378859">
              <w:marLeft w:val="0"/>
              <w:marRight w:val="0"/>
              <w:marTop w:val="0"/>
              <w:marBottom w:val="0"/>
              <w:divBdr>
                <w:top w:val="none" w:sz="0" w:space="0" w:color="auto"/>
                <w:left w:val="none" w:sz="0" w:space="0" w:color="auto"/>
                <w:bottom w:val="none" w:sz="0" w:space="0" w:color="auto"/>
                <w:right w:val="none" w:sz="0" w:space="0" w:color="auto"/>
              </w:divBdr>
            </w:div>
            <w:div w:id="1879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270624632">
      <w:bodyDiv w:val="1"/>
      <w:marLeft w:val="0"/>
      <w:marRight w:val="0"/>
      <w:marTop w:val="0"/>
      <w:marBottom w:val="0"/>
      <w:divBdr>
        <w:top w:val="none" w:sz="0" w:space="0" w:color="auto"/>
        <w:left w:val="none" w:sz="0" w:space="0" w:color="auto"/>
        <w:bottom w:val="none" w:sz="0" w:space="0" w:color="auto"/>
        <w:right w:val="none" w:sz="0" w:space="0" w:color="auto"/>
      </w:divBdr>
      <w:divsChild>
        <w:div w:id="1740711142">
          <w:marLeft w:val="0"/>
          <w:marRight w:val="0"/>
          <w:marTop w:val="0"/>
          <w:marBottom w:val="0"/>
          <w:divBdr>
            <w:top w:val="none" w:sz="0" w:space="0" w:color="auto"/>
            <w:left w:val="none" w:sz="0" w:space="0" w:color="auto"/>
            <w:bottom w:val="none" w:sz="0" w:space="0" w:color="auto"/>
            <w:right w:val="none" w:sz="0" w:space="0" w:color="auto"/>
          </w:divBdr>
          <w:divsChild>
            <w:div w:id="1039745445">
              <w:marLeft w:val="0"/>
              <w:marRight w:val="0"/>
              <w:marTop w:val="0"/>
              <w:marBottom w:val="0"/>
              <w:divBdr>
                <w:top w:val="none" w:sz="0" w:space="0" w:color="auto"/>
                <w:left w:val="none" w:sz="0" w:space="0" w:color="auto"/>
                <w:bottom w:val="none" w:sz="0" w:space="0" w:color="auto"/>
                <w:right w:val="none" w:sz="0" w:space="0" w:color="auto"/>
              </w:divBdr>
              <w:divsChild>
                <w:div w:id="1405759323">
                  <w:marLeft w:val="4755"/>
                  <w:marRight w:val="0"/>
                  <w:marTop w:val="0"/>
                  <w:marBottom w:val="0"/>
                  <w:divBdr>
                    <w:top w:val="none" w:sz="0" w:space="0" w:color="auto"/>
                    <w:left w:val="none" w:sz="0" w:space="0" w:color="auto"/>
                    <w:bottom w:val="none" w:sz="0" w:space="0" w:color="auto"/>
                    <w:right w:val="none" w:sz="0" w:space="0" w:color="auto"/>
                  </w:divBdr>
                  <w:divsChild>
                    <w:div w:id="1195922066">
                      <w:marLeft w:val="0"/>
                      <w:marRight w:val="0"/>
                      <w:marTop w:val="0"/>
                      <w:marBottom w:val="0"/>
                      <w:divBdr>
                        <w:top w:val="none" w:sz="0" w:space="0" w:color="auto"/>
                        <w:left w:val="none" w:sz="0" w:space="0" w:color="auto"/>
                        <w:bottom w:val="none" w:sz="0" w:space="0" w:color="auto"/>
                        <w:right w:val="none" w:sz="0" w:space="0" w:color="auto"/>
                      </w:divBdr>
                      <w:divsChild>
                        <w:div w:id="1791171648">
                          <w:marLeft w:val="0"/>
                          <w:marRight w:val="0"/>
                          <w:marTop w:val="0"/>
                          <w:marBottom w:val="0"/>
                          <w:divBdr>
                            <w:top w:val="none" w:sz="0" w:space="0" w:color="auto"/>
                            <w:left w:val="none" w:sz="0" w:space="0" w:color="auto"/>
                            <w:bottom w:val="none" w:sz="0" w:space="0" w:color="auto"/>
                            <w:right w:val="none" w:sz="0" w:space="0" w:color="auto"/>
                          </w:divBdr>
                          <w:divsChild>
                            <w:div w:id="903952214">
                              <w:marLeft w:val="0"/>
                              <w:marRight w:val="0"/>
                              <w:marTop w:val="0"/>
                              <w:marBottom w:val="0"/>
                              <w:divBdr>
                                <w:top w:val="none" w:sz="0" w:space="0" w:color="auto"/>
                                <w:left w:val="none" w:sz="0" w:space="0" w:color="auto"/>
                                <w:bottom w:val="none" w:sz="0" w:space="0" w:color="auto"/>
                                <w:right w:val="none" w:sz="0" w:space="0" w:color="auto"/>
                              </w:divBdr>
                              <w:divsChild>
                                <w:div w:id="484513338">
                                  <w:marLeft w:val="0"/>
                                  <w:marRight w:val="0"/>
                                  <w:marTop w:val="0"/>
                                  <w:marBottom w:val="0"/>
                                  <w:divBdr>
                                    <w:top w:val="none" w:sz="0" w:space="0" w:color="auto"/>
                                    <w:left w:val="none" w:sz="0" w:space="0" w:color="auto"/>
                                    <w:bottom w:val="none" w:sz="0" w:space="0" w:color="auto"/>
                                    <w:right w:val="none" w:sz="0" w:space="0" w:color="auto"/>
                                  </w:divBdr>
                                  <w:divsChild>
                                    <w:div w:id="1532114228">
                                      <w:marLeft w:val="0"/>
                                      <w:marRight w:val="0"/>
                                      <w:marTop w:val="0"/>
                                      <w:marBottom w:val="0"/>
                                      <w:divBdr>
                                        <w:top w:val="none" w:sz="0" w:space="0" w:color="auto"/>
                                        <w:left w:val="none" w:sz="0" w:space="0" w:color="auto"/>
                                        <w:bottom w:val="none" w:sz="0" w:space="0" w:color="auto"/>
                                        <w:right w:val="none" w:sz="0" w:space="0" w:color="auto"/>
                                      </w:divBdr>
                                      <w:divsChild>
                                        <w:div w:id="1842502988">
                                          <w:marLeft w:val="0"/>
                                          <w:marRight w:val="0"/>
                                          <w:marTop w:val="0"/>
                                          <w:marBottom w:val="0"/>
                                          <w:divBdr>
                                            <w:top w:val="none" w:sz="0" w:space="0" w:color="auto"/>
                                            <w:left w:val="none" w:sz="0" w:space="0" w:color="auto"/>
                                            <w:bottom w:val="none" w:sz="0" w:space="0" w:color="auto"/>
                                            <w:right w:val="none" w:sz="0" w:space="0" w:color="auto"/>
                                          </w:divBdr>
                                          <w:divsChild>
                                            <w:div w:id="312565916">
                                              <w:marLeft w:val="0"/>
                                              <w:marRight w:val="0"/>
                                              <w:marTop w:val="0"/>
                                              <w:marBottom w:val="0"/>
                                              <w:divBdr>
                                                <w:top w:val="none" w:sz="0" w:space="0" w:color="auto"/>
                                                <w:left w:val="none" w:sz="0" w:space="0" w:color="auto"/>
                                                <w:bottom w:val="none" w:sz="0" w:space="0" w:color="auto"/>
                                                <w:right w:val="none" w:sz="0" w:space="0" w:color="auto"/>
                                              </w:divBdr>
                                            </w:div>
                                            <w:div w:id="1534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420317">
      <w:bodyDiv w:val="1"/>
      <w:marLeft w:val="0"/>
      <w:marRight w:val="0"/>
      <w:marTop w:val="0"/>
      <w:marBottom w:val="0"/>
      <w:divBdr>
        <w:top w:val="none" w:sz="0" w:space="0" w:color="auto"/>
        <w:left w:val="none" w:sz="0" w:space="0" w:color="auto"/>
        <w:bottom w:val="none" w:sz="0" w:space="0" w:color="auto"/>
        <w:right w:val="none" w:sz="0" w:space="0" w:color="auto"/>
      </w:divBdr>
    </w:div>
    <w:div w:id="283000281">
      <w:bodyDiv w:val="1"/>
      <w:marLeft w:val="0"/>
      <w:marRight w:val="0"/>
      <w:marTop w:val="0"/>
      <w:marBottom w:val="0"/>
      <w:divBdr>
        <w:top w:val="none" w:sz="0" w:space="0" w:color="auto"/>
        <w:left w:val="none" w:sz="0" w:space="0" w:color="auto"/>
        <w:bottom w:val="none" w:sz="0" w:space="0" w:color="auto"/>
        <w:right w:val="none" w:sz="0" w:space="0" w:color="auto"/>
      </w:divBdr>
    </w:div>
    <w:div w:id="289898001">
      <w:bodyDiv w:val="1"/>
      <w:marLeft w:val="0"/>
      <w:marRight w:val="0"/>
      <w:marTop w:val="0"/>
      <w:marBottom w:val="0"/>
      <w:divBdr>
        <w:top w:val="none" w:sz="0" w:space="0" w:color="auto"/>
        <w:left w:val="none" w:sz="0" w:space="0" w:color="auto"/>
        <w:bottom w:val="none" w:sz="0" w:space="0" w:color="auto"/>
        <w:right w:val="none" w:sz="0" w:space="0" w:color="auto"/>
      </w:divBdr>
    </w:div>
    <w:div w:id="301928673">
      <w:bodyDiv w:val="1"/>
      <w:marLeft w:val="0"/>
      <w:marRight w:val="0"/>
      <w:marTop w:val="0"/>
      <w:marBottom w:val="0"/>
      <w:divBdr>
        <w:top w:val="none" w:sz="0" w:space="0" w:color="auto"/>
        <w:left w:val="none" w:sz="0" w:space="0" w:color="auto"/>
        <w:bottom w:val="none" w:sz="0" w:space="0" w:color="auto"/>
        <w:right w:val="none" w:sz="0" w:space="0" w:color="auto"/>
      </w:divBdr>
    </w:div>
    <w:div w:id="325211334">
      <w:bodyDiv w:val="1"/>
      <w:marLeft w:val="0"/>
      <w:marRight w:val="0"/>
      <w:marTop w:val="0"/>
      <w:marBottom w:val="0"/>
      <w:divBdr>
        <w:top w:val="none" w:sz="0" w:space="0" w:color="auto"/>
        <w:left w:val="none" w:sz="0" w:space="0" w:color="auto"/>
        <w:bottom w:val="none" w:sz="0" w:space="0" w:color="auto"/>
        <w:right w:val="none" w:sz="0" w:space="0" w:color="auto"/>
      </w:divBdr>
    </w:div>
    <w:div w:id="334038222">
      <w:bodyDiv w:val="1"/>
      <w:marLeft w:val="0"/>
      <w:marRight w:val="0"/>
      <w:marTop w:val="0"/>
      <w:marBottom w:val="0"/>
      <w:divBdr>
        <w:top w:val="none" w:sz="0" w:space="0" w:color="auto"/>
        <w:left w:val="none" w:sz="0" w:space="0" w:color="auto"/>
        <w:bottom w:val="none" w:sz="0" w:space="0" w:color="auto"/>
        <w:right w:val="none" w:sz="0" w:space="0" w:color="auto"/>
      </w:divBdr>
    </w:div>
    <w:div w:id="406465268">
      <w:bodyDiv w:val="1"/>
      <w:marLeft w:val="0"/>
      <w:marRight w:val="0"/>
      <w:marTop w:val="0"/>
      <w:marBottom w:val="0"/>
      <w:divBdr>
        <w:top w:val="none" w:sz="0" w:space="0" w:color="auto"/>
        <w:left w:val="none" w:sz="0" w:space="0" w:color="auto"/>
        <w:bottom w:val="none" w:sz="0" w:space="0" w:color="auto"/>
        <w:right w:val="none" w:sz="0" w:space="0" w:color="auto"/>
      </w:divBdr>
    </w:div>
    <w:div w:id="414984411">
      <w:bodyDiv w:val="1"/>
      <w:marLeft w:val="0"/>
      <w:marRight w:val="0"/>
      <w:marTop w:val="0"/>
      <w:marBottom w:val="0"/>
      <w:divBdr>
        <w:top w:val="none" w:sz="0" w:space="0" w:color="auto"/>
        <w:left w:val="none" w:sz="0" w:space="0" w:color="auto"/>
        <w:bottom w:val="none" w:sz="0" w:space="0" w:color="auto"/>
        <w:right w:val="none" w:sz="0" w:space="0" w:color="auto"/>
      </w:divBdr>
    </w:div>
    <w:div w:id="438961147">
      <w:bodyDiv w:val="1"/>
      <w:marLeft w:val="0"/>
      <w:marRight w:val="0"/>
      <w:marTop w:val="0"/>
      <w:marBottom w:val="0"/>
      <w:divBdr>
        <w:top w:val="none" w:sz="0" w:space="0" w:color="auto"/>
        <w:left w:val="none" w:sz="0" w:space="0" w:color="auto"/>
        <w:bottom w:val="none" w:sz="0" w:space="0" w:color="auto"/>
        <w:right w:val="none" w:sz="0" w:space="0" w:color="auto"/>
      </w:divBdr>
    </w:div>
    <w:div w:id="487284625">
      <w:bodyDiv w:val="1"/>
      <w:marLeft w:val="0"/>
      <w:marRight w:val="0"/>
      <w:marTop w:val="0"/>
      <w:marBottom w:val="0"/>
      <w:divBdr>
        <w:top w:val="none" w:sz="0" w:space="0" w:color="auto"/>
        <w:left w:val="none" w:sz="0" w:space="0" w:color="auto"/>
        <w:bottom w:val="none" w:sz="0" w:space="0" w:color="auto"/>
        <w:right w:val="none" w:sz="0" w:space="0" w:color="auto"/>
      </w:divBdr>
    </w:div>
    <w:div w:id="518279689">
      <w:bodyDiv w:val="1"/>
      <w:marLeft w:val="0"/>
      <w:marRight w:val="0"/>
      <w:marTop w:val="0"/>
      <w:marBottom w:val="0"/>
      <w:divBdr>
        <w:top w:val="none" w:sz="0" w:space="0" w:color="auto"/>
        <w:left w:val="none" w:sz="0" w:space="0" w:color="auto"/>
        <w:bottom w:val="none" w:sz="0" w:space="0" w:color="auto"/>
        <w:right w:val="none" w:sz="0" w:space="0" w:color="auto"/>
      </w:divBdr>
      <w:divsChild>
        <w:div w:id="696657153">
          <w:marLeft w:val="0"/>
          <w:marRight w:val="0"/>
          <w:marTop w:val="0"/>
          <w:marBottom w:val="0"/>
          <w:divBdr>
            <w:top w:val="none" w:sz="0" w:space="0" w:color="auto"/>
            <w:left w:val="none" w:sz="0" w:space="0" w:color="auto"/>
            <w:bottom w:val="none" w:sz="0" w:space="0" w:color="auto"/>
            <w:right w:val="none" w:sz="0" w:space="0" w:color="auto"/>
          </w:divBdr>
          <w:divsChild>
            <w:div w:id="1604263202">
              <w:marLeft w:val="0"/>
              <w:marRight w:val="0"/>
              <w:marTop w:val="0"/>
              <w:marBottom w:val="0"/>
              <w:divBdr>
                <w:top w:val="none" w:sz="0" w:space="0" w:color="auto"/>
                <w:left w:val="none" w:sz="0" w:space="0" w:color="auto"/>
                <w:bottom w:val="none" w:sz="0" w:space="0" w:color="auto"/>
                <w:right w:val="none" w:sz="0" w:space="0" w:color="auto"/>
              </w:divBdr>
              <w:divsChild>
                <w:div w:id="655688730">
                  <w:marLeft w:val="0"/>
                  <w:marRight w:val="0"/>
                  <w:marTop w:val="0"/>
                  <w:marBottom w:val="0"/>
                  <w:divBdr>
                    <w:top w:val="none" w:sz="0" w:space="0" w:color="auto"/>
                    <w:left w:val="none" w:sz="0" w:space="0" w:color="auto"/>
                    <w:bottom w:val="none" w:sz="0" w:space="0" w:color="auto"/>
                    <w:right w:val="none" w:sz="0" w:space="0" w:color="auto"/>
                  </w:divBdr>
                  <w:divsChild>
                    <w:div w:id="538274701">
                      <w:marLeft w:val="0"/>
                      <w:marRight w:val="0"/>
                      <w:marTop w:val="0"/>
                      <w:marBottom w:val="0"/>
                      <w:divBdr>
                        <w:top w:val="none" w:sz="0" w:space="0" w:color="auto"/>
                        <w:left w:val="none" w:sz="0" w:space="0" w:color="auto"/>
                        <w:bottom w:val="none" w:sz="0" w:space="0" w:color="auto"/>
                        <w:right w:val="none" w:sz="0" w:space="0" w:color="auto"/>
                      </w:divBdr>
                      <w:divsChild>
                        <w:div w:id="2080470522">
                          <w:marLeft w:val="0"/>
                          <w:marRight w:val="0"/>
                          <w:marTop w:val="0"/>
                          <w:marBottom w:val="0"/>
                          <w:divBdr>
                            <w:top w:val="none" w:sz="0" w:space="0" w:color="auto"/>
                            <w:left w:val="none" w:sz="0" w:space="0" w:color="auto"/>
                            <w:bottom w:val="none" w:sz="0" w:space="0" w:color="auto"/>
                            <w:right w:val="none" w:sz="0" w:space="0" w:color="auto"/>
                          </w:divBdr>
                          <w:divsChild>
                            <w:div w:id="1869250318">
                              <w:marLeft w:val="0"/>
                              <w:marRight w:val="0"/>
                              <w:marTop w:val="0"/>
                              <w:marBottom w:val="0"/>
                              <w:divBdr>
                                <w:top w:val="none" w:sz="0" w:space="0" w:color="auto"/>
                                <w:left w:val="none" w:sz="0" w:space="0" w:color="auto"/>
                                <w:bottom w:val="none" w:sz="0" w:space="0" w:color="auto"/>
                                <w:right w:val="none" w:sz="0" w:space="0" w:color="auto"/>
                              </w:divBdr>
                              <w:divsChild>
                                <w:div w:id="1968972281">
                                  <w:marLeft w:val="0"/>
                                  <w:marRight w:val="0"/>
                                  <w:marTop w:val="0"/>
                                  <w:marBottom w:val="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sChild>
                                        <w:div w:id="1438023345">
                                          <w:marLeft w:val="0"/>
                                          <w:marRight w:val="0"/>
                                          <w:marTop w:val="0"/>
                                          <w:marBottom w:val="0"/>
                                          <w:divBdr>
                                            <w:top w:val="none" w:sz="0" w:space="0" w:color="auto"/>
                                            <w:left w:val="none" w:sz="0" w:space="0" w:color="auto"/>
                                            <w:bottom w:val="none" w:sz="0" w:space="0" w:color="auto"/>
                                            <w:right w:val="none" w:sz="0" w:space="0" w:color="auto"/>
                                          </w:divBdr>
                                          <w:divsChild>
                                            <w:div w:id="113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931351">
      <w:bodyDiv w:val="1"/>
      <w:marLeft w:val="0"/>
      <w:marRight w:val="0"/>
      <w:marTop w:val="0"/>
      <w:marBottom w:val="0"/>
      <w:divBdr>
        <w:top w:val="none" w:sz="0" w:space="0" w:color="auto"/>
        <w:left w:val="none" w:sz="0" w:space="0" w:color="auto"/>
        <w:bottom w:val="none" w:sz="0" w:space="0" w:color="auto"/>
        <w:right w:val="none" w:sz="0" w:space="0" w:color="auto"/>
      </w:divBdr>
    </w:div>
    <w:div w:id="578951433">
      <w:bodyDiv w:val="1"/>
      <w:marLeft w:val="0"/>
      <w:marRight w:val="0"/>
      <w:marTop w:val="0"/>
      <w:marBottom w:val="0"/>
      <w:divBdr>
        <w:top w:val="none" w:sz="0" w:space="0" w:color="auto"/>
        <w:left w:val="none" w:sz="0" w:space="0" w:color="auto"/>
        <w:bottom w:val="none" w:sz="0" w:space="0" w:color="auto"/>
        <w:right w:val="none" w:sz="0" w:space="0" w:color="auto"/>
      </w:divBdr>
    </w:div>
    <w:div w:id="599265747">
      <w:bodyDiv w:val="1"/>
      <w:marLeft w:val="0"/>
      <w:marRight w:val="0"/>
      <w:marTop w:val="0"/>
      <w:marBottom w:val="0"/>
      <w:divBdr>
        <w:top w:val="none" w:sz="0" w:space="0" w:color="auto"/>
        <w:left w:val="none" w:sz="0" w:space="0" w:color="auto"/>
        <w:bottom w:val="none" w:sz="0" w:space="0" w:color="auto"/>
        <w:right w:val="none" w:sz="0" w:space="0" w:color="auto"/>
      </w:divBdr>
      <w:divsChild>
        <w:div w:id="767891655">
          <w:marLeft w:val="0"/>
          <w:marRight w:val="0"/>
          <w:marTop w:val="0"/>
          <w:marBottom w:val="0"/>
          <w:divBdr>
            <w:top w:val="none" w:sz="0" w:space="0" w:color="auto"/>
            <w:left w:val="none" w:sz="0" w:space="0" w:color="auto"/>
            <w:bottom w:val="none" w:sz="0" w:space="0" w:color="auto"/>
            <w:right w:val="none" w:sz="0" w:space="0" w:color="auto"/>
          </w:divBdr>
          <w:divsChild>
            <w:div w:id="5663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306">
      <w:bodyDiv w:val="1"/>
      <w:marLeft w:val="0"/>
      <w:marRight w:val="0"/>
      <w:marTop w:val="0"/>
      <w:marBottom w:val="0"/>
      <w:divBdr>
        <w:top w:val="none" w:sz="0" w:space="0" w:color="auto"/>
        <w:left w:val="none" w:sz="0" w:space="0" w:color="auto"/>
        <w:bottom w:val="none" w:sz="0" w:space="0" w:color="auto"/>
        <w:right w:val="none" w:sz="0" w:space="0" w:color="auto"/>
      </w:divBdr>
    </w:div>
    <w:div w:id="643314562">
      <w:bodyDiv w:val="1"/>
      <w:marLeft w:val="0"/>
      <w:marRight w:val="0"/>
      <w:marTop w:val="0"/>
      <w:marBottom w:val="0"/>
      <w:divBdr>
        <w:top w:val="none" w:sz="0" w:space="0" w:color="auto"/>
        <w:left w:val="none" w:sz="0" w:space="0" w:color="auto"/>
        <w:bottom w:val="none" w:sz="0" w:space="0" w:color="auto"/>
        <w:right w:val="none" w:sz="0" w:space="0" w:color="auto"/>
      </w:divBdr>
    </w:div>
    <w:div w:id="652875386">
      <w:bodyDiv w:val="1"/>
      <w:marLeft w:val="0"/>
      <w:marRight w:val="0"/>
      <w:marTop w:val="0"/>
      <w:marBottom w:val="0"/>
      <w:divBdr>
        <w:top w:val="none" w:sz="0" w:space="0" w:color="auto"/>
        <w:left w:val="none" w:sz="0" w:space="0" w:color="auto"/>
        <w:bottom w:val="none" w:sz="0" w:space="0" w:color="auto"/>
        <w:right w:val="none" w:sz="0" w:space="0" w:color="auto"/>
      </w:divBdr>
    </w:div>
    <w:div w:id="686909194">
      <w:bodyDiv w:val="1"/>
      <w:marLeft w:val="0"/>
      <w:marRight w:val="0"/>
      <w:marTop w:val="0"/>
      <w:marBottom w:val="0"/>
      <w:divBdr>
        <w:top w:val="none" w:sz="0" w:space="0" w:color="auto"/>
        <w:left w:val="none" w:sz="0" w:space="0" w:color="auto"/>
        <w:bottom w:val="none" w:sz="0" w:space="0" w:color="auto"/>
        <w:right w:val="none" w:sz="0" w:space="0" w:color="auto"/>
      </w:divBdr>
      <w:divsChild>
        <w:div w:id="133497174">
          <w:marLeft w:val="0"/>
          <w:marRight w:val="0"/>
          <w:marTop w:val="150"/>
          <w:marBottom w:val="0"/>
          <w:divBdr>
            <w:top w:val="none" w:sz="0" w:space="0" w:color="auto"/>
            <w:left w:val="none" w:sz="0" w:space="0" w:color="auto"/>
            <w:bottom w:val="none" w:sz="0" w:space="0" w:color="auto"/>
            <w:right w:val="none" w:sz="0" w:space="0" w:color="auto"/>
          </w:divBdr>
          <w:divsChild>
            <w:div w:id="707148330">
              <w:marLeft w:val="0"/>
              <w:marRight w:val="0"/>
              <w:marTop w:val="0"/>
              <w:marBottom w:val="0"/>
              <w:divBdr>
                <w:top w:val="none" w:sz="0" w:space="0" w:color="auto"/>
                <w:left w:val="none" w:sz="0" w:space="0" w:color="auto"/>
                <w:bottom w:val="none" w:sz="0" w:space="0" w:color="auto"/>
                <w:right w:val="none" w:sz="0" w:space="0" w:color="auto"/>
              </w:divBdr>
            </w:div>
            <w:div w:id="43254882">
              <w:marLeft w:val="0"/>
              <w:marRight w:val="0"/>
              <w:marTop w:val="0"/>
              <w:marBottom w:val="0"/>
              <w:divBdr>
                <w:top w:val="none" w:sz="0" w:space="0" w:color="auto"/>
                <w:left w:val="none" w:sz="0" w:space="0" w:color="auto"/>
                <w:bottom w:val="none" w:sz="0" w:space="0" w:color="auto"/>
                <w:right w:val="none" w:sz="0" w:space="0" w:color="auto"/>
              </w:divBdr>
            </w:div>
            <w:div w:id="745883677">
              <w:marLeft w:val="0"/>
              <w:marRight w:val="0"/>
              <w:marTop w:val="0"/>
              <w:marBottom w:val="0"/>
              <w:divBdr>
                <w:top w:val="none" w:sz="0" w:space="0" w:color="auto"/>
                <w:left w:val="none" w:sz="0" w:space="0" w:color="auto"/>
                <w:bottom w:val="none" w:sz="0" w:space="0" w:color="auto"/>
                <w:right w:val="none" w:sz="0" w:space="0" w:color="auto"/>
              </w:divBdr>
            </w:div>
          </w:divsChild>
        </w:div>
        <w:div w:id="215512042">
          <w:marLeft w:val="0"/>
          <w:marRight w:val="0"/>
          <w:marTop w:val="150"/>
          <w:marBottom w:val="240"/>
          <w:divBdr>
            <w:top w:val="single" w:sz="6" w:space="8" w:color="AAB8C6"/>
            <w:left w:val="single" w:sz="6" w:space="8" w:color="AAB8C6"/>
            <w:bottom w:val="single" w:sz="6" w:space="8" w:color="AAB8C6"/>
            <w:right w:val="single" w:sz="6" w:space="8" w:color="AAB8C6"/>
          </w:divBdr>
          <w:divsChild>
            <w:div w:id="1296251194">
              <w:marLeft w:val="0"/>
              <w:marRight w:val="0"/>
              <w:marTop w:val="0"/>
              <w:marBottom w:val="0"/>
              <w:divBdr>
                <w:top w:val="none" w:sz="0" w:space="0" w:color="auto"/>
                <w:left w:val="none" w:sz="0" w:space="0" w:color="auto"/>
                <w:bottom w:val="none" w:sz="0" w:space="0" w:color="auto"/>
                <w:right w:val="none" w:sz="0" w:space="0" w:color="auto"/>
              </w:divBdr>
            </w:div>
          </w:divsChild>
        </w:div>
        <w:div w:id="1902592027">
          <w:marLeft w:val="0"/>
          <w:marRight w:val="0"/>
          <w:marTop w:val="150"/>
          <w:marBottom w:val="0"/>
          <w:divBdr>
            <w:top w:val="none" w:sz="0" w:space="0" w:color="auto"/>
            <w:left w:val="none" w:sz="0" w:space="0" w:color="auto"/>
            <w:bottom w:val="none" w:sz="0" w:space="0" w:color="auto"/>
            <w:right w:val="none" w:sz="0" w:space="0" w:color="auto"/>
          </w:divBdr>
          <w:divsChild>
            <w:div w:id="2112701136">
              <w:marLeft w:val="0"/>
              <w:marRight w:val="0"/>
              <w:marTop w:val="0"/>
              <w:marBottom w:val="0"/>
              <w:divBdr>
                <w:top w:val="none" w:sz="0" w:space="0" w:color="auto"/>
                <w:left w:val="none" w:sz="0" w:space="0" w:color="auto"/>
                <w:bottom w:val="none" w:sz="0" w:space="0" w:color="auto"/>
                <w:right w:val="none" w:sz="0" w:space="0" w:color="auto"/>
              </w:divBdr>
            </w:div>
            <w:div w:id="926232358">
              <w:marLeft w:val="0"/>
              <w:marRight w:val="0"/>
              <w:marTop w:val="0"/>
              <w:marBottom w:val="0"/>
              <w:divBdr>
                <w:top w:val="none" w:sz="0" w:space="0" w:color="auto"/>
                <w:left w:val="none" w:sz="0" w:space="0" w:color="auto"/>
                <w:bottom w:val="none" w:sz="0" w:space="0" w:color="auto"/>
                <w:right w:val="none" w:sz="0" w:space="0" w:color="auto"/>
              </w:divBdr>
            </w:div>
            <w:div w:id="1297300134">
              <w:marLeft w:val="0"/>
              <w:marRight w:val="0"/>
              <w:marTop w:val="0"/>
              <w:marBottom w:val="0"/>
              <w:divBdr>
                <w:top w:val="none" w:sz="0" w:space="0" w:color="auto"/>
                <w:left w:val="none" w:sz="0" w:space="0" w:color="auto"/>
                <w:bottom w:val="none" w:sz="0" w:space="0" w:color="auto"/>
                <w:right w:val="none" w:sz="0" w:space="0" w:color="auto"/>
              </w:divBdr>
            </w:div>
          </w:divsChild>
        </w:div>
        <w:div w:id="1615793156">
          <w:marLeft w:val="0"/>
          <w:marRight w:val="0"/>
          <w:marTop w:val="150"/>
          <w:marBottom w:val="240"/>
          <w:divBdr>
            <w:top w:val="single" w:sz="6" w:space="8" w:color="AAB8C6"/>
            <w:left w:val="single" w:sz="6" w:space="27" w:color="AAB8C6"/>
            <w:bottom w:val="single" w:sz="6" w:space="8" w:color="AAB8C6"/>
            <w:right w:val="single" w:sz="6" w:space="8" w:color="AAB8C6"/>
          </w:divBdr>
          <w:divsChild>
            <w:div w:id="2028018592">
              <w:marLeft w:val="0"/>
              <w:marRight w:val="0"/>
              <w:marTop w:val="0"/>
              <w:marBottom w:val="0"/>
              <w:divBdr>
                <w:top w:val="none" w:sz="0" w:space="0" w:color="auto"/>
                <w:left w:val="none" w:sz="0" w:space="0" w:color="auto"/>
                <w:bottom w:val="none" w:sz="0" w:space="0" w:color="auto"/>
                <w:right w:val="none" w:sz="0" w:space="0" w:color="auto"/>
              </w:divBdr>
            </w:div>
          </w:divsChild>
        </w:div>
        <w:div w:id="773402725">
          <w:marLeft w:val="0"/>
          <w:marRight w:val="0"/>
          <w:marTop w:val="150"/>
          <w:marBottom w:val="240"/>
          <w:divBdr>
            <w:top w:val="single" w:sz="6" w:space="8" w:color="AAB8C6"/>
            <w:left w:val="single" w:sz="6" w:space="8" w:color="AAB8C6"/>
            <w:bottom w:val="single" w:sz="6" w:space="8" w:color="AAB8C6"/>
            <w:right w:val="single" w:sz="6" w:space="8" w:color="AAB8C6"/>
          </w:divBdr>
          <w:divsChild>
            <w:div w:id="101076098">
              <w:marLeft w:val="0"/>
              <w:marRight w:val="0"/>
              <w:marTop w:val="0"/>
              <w:marBottom w:val="0"/>
              <w:divBdr>
                <w:top w:val="none" w:sz="0" w:space="0" w:color="auto"/>
                <w:left w:val="none" w:sz="0" w:space="0" w:color="auto"/>
                <w:bottom w:val="none" w:sz="0" w:space="0" w:color="auto"/>
                <w:right w:val="none" w:sz="0" w:space="0" w:color="auto"/>
              </w:divBdr>
            </w:div>
          </w:divsChild>
        </w:div>
        <w:div w:id="1924295750">
          <w:marLeft w:val="0"/>
          <w:marRight w:val="0"/>
          <w:marTop w:val="150"/>
          <w:marBottom w:val="0"/>
          <w:divBdr>
            <w:top w:val="none" w:sz="0" w:space="0" w:color="auto"/>
            <w:left w:val="none" w:sz="0" w:space="0" w:color="auto"/>
            <w:bottom w:val="none" w:sz="0" w:space="0" w:color="auto"/>
            <w:right w:val="none" w:sz="0" w:space="0" w:color="auto"/>
          </w:divBdr>
        </w:div>
        <w:div w:id="533882779">
          <w:marLeft w:val="0"/>
          <w:marRight w:val="0"/>
          <w:marTop w:val="150"/>
          <w:marBottom w:val="240"/>
          <w:divBdr>
            <w:top w:val="single" w:sz="6" w:space="8" w:color="AAB8C6"/>
            <w:left w:val="single" w:sz="6" w:space="27" w:color="AAB8C6"/>
            <w:bottom w:val="single" w:sz="6" w:space="8" w:color="AAB8C6"/>
            <w:right w:val="single" w:sz="6" w:space="8" w:color="AAB8C6"/>
          </w:divBdr>
          <w:divsChild>
            <w:div w:id="1371876816">
              <w:marLeft w:val="0"/>
              <w:marRight w:val="0"/>
              <w:marTop w:val="0"/>
              <w:marBottom w:val="0"/>
              <w:divBdr>
                <w:top w:val="none" w:sz="0" w:space="0" w:color="auto"/>
                <w:left w:val="none" w:sz="0" w:space="0" w:color="auto"/>
                <w:bottom w:val="none" w:sz="0" w:space="0" w:color="auto"/>
                <w:right w:val="none" w:sz="0" w:space="0" w:color="auto"/>
              </w:divBdr>
            </w:div>
          </w:divsChild>
        </w:div>
        <w:div w:id="1402286156">
          <w:marLeft w:val="0"/>
          <w:marRight w:val="0"/>
          <w:marTop w:val="150"/>
          <w:marBottom w:val="240"/>
          <w:divBdr>
            <w:top w:val="single" w:sz="6" w:space="8" w:color="AAB8C6"/>
            <w:left w:val="single" w:sz="6" w:space="27" w:color="AAB8C6"/>
            <w:bottom w:val="single" w:sz="6" w:space="8" w:color="AAB8C6"/>
            <w:right w:val="single" w:sz="6" w:space="8" w:color="AAB8C6"/>
          </w:divBdr>
          <w:divsChild>
            <w:div w:id="1390764434">
              <w:marLeft w:val="0"/>
              <w:marRight w:val="0"/>
              <w:marTop w:val="0"/>
              <w:marBottom w:val="0"/>
              <w:divBdr>
                <w:top w:val="none" w:sz="0" w:space="0" w:color="auto"/>
                <w:left w:val="none" w:sz="0" w:space="0" w:color="auto"/>
                <w:bottom w:val="none" w:sz="0" w:space="0" w:color="auto"/>
                <w:right w:val="none" w:sz="0" w:space="0" w:color="auto"/>
              </w:divBdr>
            </w:div>
          </w:divsChild>
        </w:div>
        <w:div w:id="2035761909">
          <w:marLeft w:val="0"/>
          <w:marRight w:val="0"/>
          <w:marTop w:val="150"/>
          <w:marBottom w:val="0"/>
          <w:divBdr>
            <w:top w:val="none" w:sz="0" w:space="0" w:color="auto"/>
            <w:left w:val="none" w:sz="0" w:space="0" w:color="auto"/>
            <w:bottom w:val="none" w:sz="0" w:space="0" w:color="auto"/>
            <w:right w:val="none" w:sz="0" w:space="0" w:color="auto"/>
          </w:divBdr>
          <w:divsChild>
            <w:div w:id="2089844179">
              <w:marLeft w:val="0"/>
              <w:marRight w:val="0"/>
              <w:marTop w:val="0"/>
              <w:marBottom w:val="0"/>
              <w:divBdr>
                <w:top w:val="none" w:sz="0" w:space="0" w:color="auto"/>
                <w:left w:val="none" w:sz="0" w:space="0" w:color="auto"/>
                <w:bottom w:val="none" w:sz="0" w:space="0" w:color="auto"/>
                <w:right w:val="none" w:sz="0" w:space="0" w:color="auto"/>
              </w:divBdr>
            </w:div>
            <w:div w:id="698314582">
              <w:marLeft w:val="0"/>
              <w:marRight w:val="0"/>
              <w:marTop w:val="0"/>
              <w:marBottom w:val="0"/>
              <w:divBdr>
                <w:top w:val="none" w:sz="0" w:space="0" w:color="auto"/>
                <w:left w:val="none" w:sz="0" w:space="0" w:color="auto"/>
                <w:bottom w:val="none" w:sz="0" w:space="0" w:color="auto"/>
                <w:right w:val="none" w:sz="0" w:space="0" w:color="auto"/>
              </w:divBdr>
            </w:div>
            <w:div w:id="1773821679">
              <w:marLeft w:val="0"/>
              <w:marRight w:val="0"/>
              <w:marTop w:val="0"/>
              <w:marBottom w:val="0"/>
              <w:divBdr>
                <w:top w:val="none" w:sz="0" w:space="0" w:color="auto"/>
                <w:left w:val="none" w:sz="0" w:space="0" w:color="auto"/>
                <w:bottom w:val="none" w:sz="0" w:space="0" w:color="auto"/>
                <w:right w:val="none" w:sz="0" w:space="0" w:color="auto"/>
              </w:divBdr>
            </w:div>
          </w:divsChild>
        </w:div>
        <w:div w:id="1343580754">
          <w:marLeft w:val="0"/>
          <w:marRight w:val="0"/>
          <w:marTop w:val="150"/>
          <w:marBottom w:val="0"/>
          <w:divBdr>
            <w:top w:val="none" w:sz="0" w:space="0" w:color="auto"/>
            <w:left w:val="none" w:sz="0" w:space="0" w:color="auto"/>
            <w:bottom w:val="none" w:sz="0" w:space="0" w:color="auto"/>
            <w:right w:val="none" w:sz="0" w:space="0" w:color="auto"/>
          </w:divBdr>
          <w:divsChild>
            <w:div w:id="1223566435">
              <w:marLeft w:val="0"/>
              <w:marRight w:val="0"/>
              <w:marTop w:val="0"/>
              <w:marBottom w:val="0"/>
              <w:divBdr>
                <w:top w:val="none" w:sz="0" w:space="0" w:color="auto"/>
                <w:left w:val="none" w:sz="0" w:space="0" w:color="auto"/>
                <w:bottom w:val="none" w:sz="0" w:space="0" w:color="auto"/>
                <w:right w:val="none" w:sz="0" w:space="0" w:color="auto"/>
              </w:divBdr>
            </w:div>
            <w:div w:id="1871406567">
              <w:marLeft w:val="0"/>
              <w:marRight w:val="0"/>
              <w:marTop w:val="0"/>
              <w:marBottom w:val="0"/>
              <w:divBdr>
                <w:top w:val="none" w:sz="0" w:space="0" w:color="auto"/>
                <w:left w:val="none" w:sz="0" w:space="0" w:color="auto"/>
                <w:bottom w:val="none" w:sz="0" w:space="0" w:color="auto"/>
                <w:right w:val="none" w:sz="0" w:space="0" w:color="auto"/>
              </w:divBdr>
            </w:div>
            <w:div w:id="1821846805">
              <w:marLeft w:val="0"/>
              <w:marRight w:val="0"/>
              <w:marTop w:val="0"/>
              <w:marBottom w:val="0"/>
              <w:divBdr>
                <w:top w:val="none" w:sz="0" w:space="0" w:color="auto"/>
                <w:left w:val="none" w:sz="0" w:space="0" w:color="auto"/>
                <w:bottom w:val="none" w:sz="0" w:space="0" w:color="auto"/>
                <w:right w:val="none" w:sz="0" w:space="0" w:color="auto"/>
              </w:divBdr>
            </w:div>
          </w:divsChild>
        </w:div>
        <w:div w:id="131485420">
          <w:marLeft w:val="0"/>
          <w:marRight w:val="0"/>
          <w:marTop w:val="0"/>
          <w:marBottom w:val="0"/>
          <w:divBdr>
            <w:top w:val="none" w:sz="0" w:space="0" w:color="auto"/>
            <w:left w:val="none" w:sz="0" w:space="0" w:color="auto"/>
            <w:bottom w:val="none" w:sz="0" w:space="0" w:color="auto"/>
            <w:right w:val="none" w:sz="0" w:space="0" w:color="auto"/>
          </w:divBdr>
        </w:div>
        <w:div w:id="2027320155">
          <w:marLeft w:val="0"/>
          <w:marRight w:val="0"/>
          <w:marTop w:val="150"/>
          <w:marBottom w:val="240"/>
          <w:divBdr>
            <w:top w:val="single" w:sz="6" w:space="8" w:color="AAB8C6"/>
            <w:left w:val="single" w:sz="6" w:space="27" w:color="AAB8C6"/>
            <w:bottom w:val="single" w:sz="6" w:space="8" w:color="AAB8C6"/>
            <w:right w:val="single" w:sz="6" w:space="8" w:color="AAB8C6"/>
          </w:divBdr>
          <w:divsChild>
            <w:div w:id="1336037261">
              <w:marLeft w:val="0"/>
              <w:marRight w:val="0"/>
              <w:marTop w:val="0"/>
              <w:marBottom w:val="0"/>
              <w:divBdr>
                <w:top w:val="none" w:sz="0" w:space="0" w:color="auto"/>
                <w:left w:val="none" w:sz="0" w:space="0" w:color="auto"/>
                <w:bottom w:val="none" w:sz="0" w:space="0" w:color="auto"/>
                <w:right w:val="none" w:sz="0" w:space="0" w:color="auto"/>
              </w:divBdr>
            </w:div>
          </w:divsChild>
        </w:div>
        <w:div w:id="1273896280">
          <w:marLeft w:val="0"/>
          <w:marRight w:val="0"/>
          <w:marTop w:val="150"/>
          <w:marBottom w:val="0"/>
          <w:divBdr>
            <w:top w:val="none" w:sz="0" w:space="0" w:color="auto"/>
            <w:left w:val="none" w:sz="0" w:space="0" w:color="auto"/>
            <w:bottom w:val="none" w:sz="0" w:space="0" w:color="auto"/>
            <w:right w:val="none" w:sz="0" w:space="0" w:color="auto"/>
          </w:divBdr>
          <w:divsChild>
            <w:div w:id="427699438">
              <w:marLeft w:val="0"/>
              <w:marRight w:val="0"/>
              <w:marTop w:val="0"/>
              <w:marBottom w:val="0"/>
              <w:divBdr>
                <w:top w:val="none" w:sz="0" w:space="0" w:color="auto"/>
                <w:left w:val="none" w:sz="0" w:space="0" w:color="auto"/>
                <w:bottom w:val="none" w:sz="0" w:space="0" w:color="auto"/>
                <w:right w:val="none" w:sz="0" w:space="0" w:color="auto"/>
              </w:divBdr>
            </w:div>
            <w:div w:id="1195656122">
              <w:marLeft w:val="0"/>
              <w:marRight w:val="0"/>
              <w:marTop w:val="0"/>
              <w:marBottom w:val="0"/>
              <w:divBdr>
                <w:top w:val="none" w:sz="0" w:space="0" w:color="auto"/>
                <w:left w:val="none" w:sz="0" w:space="0" w:color="auto"/>
                <w:bottom w:val="none" w:sz="0" w:space="0" w:color="auto"/>
                <w:right w:val="none" w:sz="0" w:space="0" w:color="auto"/>
              </w:divBdr>
            </w:div>
            <w:div w:id="1577470605">
              <w:marLeft w:val="0"/>
              <w:marRight w:val="0"/>
              <w:marTop w:val="0"/>
              <w:marBottom w:val="0"/>
              <w:divBdr>
                <w:top w:val="none" w:sz="0" w:space="0" w:color="auto"/>
                <w:left w:val="none" w:sz="0" w:space="0" w:color="auto"/>
                <w:bottom w:val="none" w:sz="0" w:space="0" w:color="auto"/>
                <w:right w:val="none" w:sz="0" w:space="0" w:color="auto"/>
              </w:divBdr>
            </w:div>
          </w:divsChild>
        </w:div>
        <w:div w:id="264076608">
          <w:marLeft w:val="0"/>
          <w:marRight w:val="0"/>
          <w:marTop w:val="150"/>
          <w:marBottom w:val="0"/>
          <w:divBdr>
            <w:top w:val="none" w:sz="0" w:space="0" w:color="auto"/>
            <w:left w:val="none" w:sz="0" w:space="0" w:color="auto"/>
            <w:bottom w:val="none" w:sz="0" w:space="0" w:color="auto"/>
            <w:right w:val="none" w:sz="0" w:space="0" w:color="auto"/>
          </w:divBdr>
        </w:div>
        <w:div w:id="495390245">
          <w:marLeft w:val="0"/>
          <w:marRight w:val="0"/>
          <w:marTop w:val="150"/>
          <w:marBottom w:val="240"/>
          <w:divBdr>
            <w:top w:val="single" w:sz="6" w:space="8" w:color="AAB8C6"/>
            <w:left w:val="single" w:sz="6" w:space="8" w:color="AAB8C6"/>
            <w:bottom w:val="single" w:sz="6" w:space="8" w:color="AAB8C6"/>
            <w:right w:val="single" w:sz="6" w:space="8" w:color="AAB8C6"/>
          </w:divBdr>
          <w:divsChild>
            <w:div w:id="1919633020">
              <w:marLeft w:val="0"/>
              <w:marRight w:val="0"/>
              <w:marTop w:val="0"/>
              <w:marBottom w:val="240"/>
              <w:divBdr>
                <w:top w:val="single" w:sz="6" w:space="8" w:color="AAB8C6"/>
                <w:left w:val="single" w:sz="6" w:space="8" w:color="AAB8C6"/>
                <w:bottom w:val="single" w:sz="6" w:space="8" w:color="AAB8C6"/>
                <w:right w:val="single" w:sz="6" w:space="8" w:color="AAB8C6"/>
              </w:divBdr>
              <w:divsChild>
                <w:div w:id="1466966225">
                  <w:marLeft w:val="0"/>
                  <w:marRight w:val="0"/>
                  <w:marTop w:val="0"/>
                  <w:marBottom w:val="0"/>
                  <w:divBdr>
                    <w:top w:val="none" w:sz="0" w:space="0" w:color="auto"/>
                    <w:left w:val="none" w:sz="0" w:space="0" w:color="auto"/>
                    <w:bottom w:val="none" w:sz="0" w:space="0" w:color="auto"/>
                    <w:right w:val="none" w:sz="0" w:space="0" w:color="auto"/>
                  </w:divBdr>
                  <w:divsChild>
                    <w:div w:id="618873439">
                      <w:marLeft w:val="0"/>
                      <w:marRight w:val="0"/>
                      <w:marTop w:val="0"/>
                      <w:marBottom w:val="240"/>
                      <w:divBdr>
                        <w:top w:val="single" w:sz="6" w:space="8" w:color="AAB8C6"/>
                        <w:left w:val="single" w:sz="6" w:space="27" w:color="AAB8C6"/>
                        <w:bottom w:val="single" w:sz="6" w:space="8" w:color="AAB8C6"/>
                        <w:right w:val="single" w:sz="6" w:space="8" w:color="AAB8C6"/>
                      </w:divBdr>
                      <w:divsChild>
                        <w:div w:id="1115639621">
                          <w:marLeft w:val="0"/>
                          <w:marRight w:val="0"/>
                          <w:marTop w:val="0"/>
                          <w:marBottom w:val="0"/>
                          <w:divBdr>
                            <w:top w:val="none" w:sz="0" w:space="0" w:color="auto"/>
                            <w:left w:val="none" w:sz="0" w:space="0" w:color="auto"/>
                            <w:bottom w:val="none" w:sz="0" w:space="0" w:color="auto"/>
                            <w:right w:val="none" w:sz="0" w:space="0" w:color="auto"/>
                          </w:divBdr>
                          <w:divsChild>
                            <w:div w:id="6988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4829">
      <w:bodyDiv w:val="1"/>
      <w:marLeft w:val="0"/>
      <w:marRight w:val="0"/>
      <w:marTop w:val="0"/>
      <w:marBottom w:val="0"/>
      <w:divBdr>
        <w:top w:val="none" w:sz="0" w:space="0" w:color="auto"/>
        <w:left w:val="none" w:sz="0" w:space="0" w:color="auto"/>
        <w:bottom w:val="none" w:sz="0" w:space="0" w:color="auto"/>
        <w:right w:val="none" w:sz="0" w:space="0" w:color="auto"/>
      </w:divBdr>
    </w:div>
    <w:div w:id="770124511">
      <w:bodyDiv w:val="1"/>
      <w:marLeft w:val="0"/>
      <w:marRight w:val="0"/>
      <w:marTop w:val="0"/>
      <w:marBottom w:val="0"/>
      <w:divBdr>
        <w:top w:val="none" w:sz="0" w:space="0" w:color="auto"/>
        <w:left w:val="none" w:sz="0" w:space="0" w:color="auto"/>
        <w:bottom w:val="none" w:sz="0" w:space="0" w:color="auto"/>
        <w:right w:val="none" w:sz="0" w:space="0" w:color="auto"/>
      </w:divBdr>
    </w:div>
    <w:div w:id="837428619">
      <w:bodyDiv w:val="1"/>
      <w:marLeft w:val="0"/>
      <w:marRight w:val="0"/>
      <w:marTop w:val="0"/>
      <w:marBottom w:val="0"/>
      <w:divBdr>
        <w:top w:val="none" w:sz="0" w:space="0" w:color="auto"/>
        <w:left w:val="none" w:sz="0" w:space="0" w:color="auto"/>
        <w:bottom w:val="none" w:sz="0" w:space="0" w:color="auto"/>
        <w:right w:val="none" w:sz="0" w:space="0" w:color="auto"/>
      </w:divBdr>
    </w:div>
    <w:div w:id="852837803">
      <w:bodyDiv w:val="1"/>
      <w:marLeft w:val="0"/>
      <w:marRight w:val="0"/>
      <w:marTop w:val="0"/>
      <w:marBottom w:val="0"/>
      <w:divBdr>
        <w:top w:val="none" w:sz="0" w:space="0" w:color="auto"/>
        <w:left w:val="none" w:sz="0" w:space="0" w:color="auto"/>
        <w:bottom w:val="none" w:sz="0" w:space="0" w:color="auto"/>
        <w:right w:val="none" w:sz="0" w:space="0" w:color="auto"/>
      </w:divBdr>
    </w:div>
    <w:div w:id="880899516">
      <w:bodyDiv w:val="1"/>
      <w:marLeft w:val="0"/>
      <w:marRight w:val="0"/>
      <w:marTop w:val="0"/>
      <w:marBottom w:val="0"/>
      <w:divBdr>
        <w:top w:val="none" w:sz="0" w:space="0" w:color="auto"/>
        <w:left w:val="none" w:sz="0" w:space="0" w:color="auto"/>
        <w:bottom w:val="none" w:sz="0" w:space="0" w:color="auto"/>
        <w:right w:val="none" w:sz="0" w:space="0" w:color="auto"/>
      </w:divBdr>
      <w:divsChild>
        <w:div w:id="1228537967">
          <w:marLeft w:val="0"/>
          <w:marRight w:val="0"/>
          <w:marTop w:val="0"/>
          <w:marBottom w:val="0"/>
          <w:divBdr>
            <w:top w:val="none" w:sz="0" w:space="0" w:color="auto"/>
            <w:left w:val="none" w:sz="0" w:space="0" w:color="auto"/>
            <w:bottom w:val="none" w:sz="0" w:space="0" w:color="auto"/>
            <w:right w:val="none" w:sz="0" w:space="0" w:color="auto"/>
          </w:divBdr>
          <w:divsChild>
            <w:div w:id="1898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715">
      <w:bodyDiv w:val="1"/>
      <w:marLeft w:val="0"/>
      <w:marRight w:val="0"/>
      <w:marTop w:val="0"/>
      <w:marBottom w:val="0"/>
      <w:divBdr>
        <w:top w:val="none" w:sz="0" w:space="0" w:color="auto"/>
        <w:left w:val="none" w:sz="0" w:space="0" w:color="auto"/>
        <w:bottom w:val="none" w:sz="0" w:space="0" w:color="auto"/>
        <w:right w:val="none" w:sz="0" w:space="0" w:color="auto"/>
      </w:divBdr>
      <w:divsChild>
        <w:div w:id="862595203">
          <w:marLeft w:val="0"/>
          <w:marRight w:val="0"/>
          <w:marTop w:val="0"/>
          <w:marBottom w:val="0"/>
          <w:divBdr>
            <w:top w:val="none" w:sz="0" w:space="0" w:color="auto"/>
            <w:left w:val="none" w:sz="0" w:space="0" w:color="auto"/>
            <w:bottom w:val="none" w:sz="0" w:space="0" w:color="auto"/>
            <w:right w:val="none" w:sz="0" w:space="0" w:color="auto"/>
          </w:divBdr>
          <w:divsChild>
            <w:div w:id="16861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615">
      <w:bodyDiv w:val="1"/>
      <w:marLeft w:val="0"/>
      <w:marRight w:val="0"/>
      <w:marTop w:val="0"/>
      <w:marBottom w:val="0"/>
      <w:divBdr>
        <w:top w:val="none" w:sz="0" w:space="0" w:color="auto"/>
        <w:left w:val="none" w:sz="0" w:space="0" w:color="auto"/>
        <w:bottom w:val="none" w:sz="0" w:space="0" w:color="auto"/>
        <w:right w:val="none" w:sz="0" w:space="0" w:color="auto"/>
      </w:divBdr>
    </w:div>
    <w:div w:id="1014259125">
      <w:bodyDiv w:val="1"/>
      <w:marLeft w:val="0"/>
      <w:marRight w:val="0"/>
      <w:marTop w:val="0"/>
      <w:marBottom w:val="0"/>
      <w:divBdr>
        <w:top w:val="none" w:sz="0" w:space="0" w:color="auto"/>
        <w:left w:val="none" w:sz="0" w:space="0" w:color="auto"/>
        <w:bottom w:val="none" w:sz="0" w:space="0" w:color="auto"/>
        <w:right w:val="none" w:sz="0" w:space="0" w:color="auto"/>
      </w:divBdr>
    </w:div>
    <w:div w:id="1018045141">
      <w:bodyDiv w:val="1"/>
      <w:marLeft w:val="0"/>
      <w:marRight w:val="0"/>
      <w:marTop w:val="0"/>
      <w:marBottom w:val="0"/>
      <w:divBdr>
        <w:top w:val="none" w:sz="0" w:space="0" w:color="auto"/>
        <w:left w:val="none" w:sz="0" w:space="0" w:color="auto"/>
        <w:bottom w:val="none" w:sz="0" w:space="0" w:color="auto"/>
        <w:right w:val="none" w:sz="0" w:space="0" w:color="auto"/>
      </w:divBdr>
    </w:div>
    <w:div w:id="1038703511">
      <w:bodyDiv w:val="1"/>
      <w:marLeft w:val="0"/>
      <w:marRight w:val="0"/>
      <w:marTop w:val="0"/>
      <w:marBottom w:val="0"/>
      <w:divBdr>
        <w:top w:val="none" w:sz="0" w:space="0" w:color="auto"/>
        <w:left w:val="none" w:sz="0" w:space="0" w:color="auto"/>
        <w:bottom w:val="none" w:sz="0" w:space="0" w:color="auto"/>
        <w:right w:val="none" w:sz="0" w:space="0" w:color="auto"/>
      </w:divBdr>
    </w:div>
    <w:div w:id="1040059342">
      <w:bodyDiv w:val="1"/>
      <w:marLeft w:val="0"/>
      <w:marRight w:val="0"/>
      <w:marTop w:val="0"/>
      <w:marBottom w:val="0"/>
      <w:divBdr>
        <w:top w:val="none" w:sz="0" w:space="0" w:color="auto"/>
        <w:left w:val="none" w:sz="0" w:space="0" w:color="auto"/>
        <w:bottom w:val="none" w:sz="0" w:space="0" w:color="auto"/>
        <w:right w:val="none" w:sz="0" w:space="0" w:color="auto"/>
      </w:divBdr>
    </w:div>
    <w:div w:id="1061293381">
      <w:bodyDiv w:val="1"/>
      <w:marLeft w:val="0"/>
      <w:marRight w:val="0"/>
      <w:marTop w:val="0"/>
      <w:marBottom w:val="0"/>
      <w:divBdr>
        <w:top w:val="none" w:sz="0" w:space="0" w:color="auto"/>
        <w:left w:val="none" w:sz="0" w:space="0" w:color="auto"/>
        <w:bottom w:val="none" w:sz="0" w:space="0" w:color="auto"/>
        <w:right w:val="none" w:sz="0" w:space="0" w:color="auto"/>
      </w:divBdr>
      <w:divsChild>
        <w:div w:id="1113404391">
          <w:marLeft w:val="0"/>
          <w:marRight w:val="0"/>
          <w:marTop w:val="0"/>
          <w:marBottom w:val="0"/>
          <w:divBdr>
            <w:top w:val="none" w:sz="0" w:space="0" w:color="auto"/>
            <w:left w:val="none" w:sz="0" w:space="0" w:color="auto"/>
            <w:bottom w:val="none" w:sz="0" w:space="0" w:color="auto"/>
            <w:right w:val="none" w:sz="0" w:space="0" w:color="auto"/>
          </w:divBdr>
          <w:divsChild>
            <w:div w:id="13458880">
              <w:marLeft w:val="0"/>
              <w:marRight w:val="0"/>
              <w:marTop w:val="0"/>
              <w:marBottom w:val="0"/>
              <w:divBdr>
                <w:top w:val="none" w:sz="0" w:space="0" w:color="auto"/>
                <w:left w:val="none" w:sz="0" w:space="0" w:color="auto"/>
                <w:bottom w:val="none" w:sz="0" w:space="0" w:color="auto"/>
                <w:right w:val="none" w:sz="0" w:space="0" w:color="auto"/>
              </w:divBdr>
              <w:divsChild>
                <w:div w:id="1727992710">
                  <w:marLeft w:val="0"/>
                  <w:marRight w:val="0"/>
                  <w:marTop w:val="0"/>
                  <w:marBottom w:val="0"/>
                  <w:divBdr>
                    <w:top w:val="none" w:sz="0" w:space="0" w:color="auto"/>
                    <w:left w:val="none" w:sz="0" w:space="0" w:color="auto"/>
                    <w:bottom w:val="none" w:sz="0" w:space="0" w:color="auto"/>
                    <w:right w:val="none" w:sz="0" w:space="0" w:color="auto"/>
                  </w:divBdr>
                  <w:divsChild>
                    <w:div w:id="2114669980">
                      <w:marLeft w:val="0"/>
                      <w:marRight w:val="0"/>
                      <w:marTop w:val="0"/>
                      <w:marBottom w:val="0"/>
                      <w:divBdr>
                        <w:top w:val="none" w:sz="0" w:space="0" w:color="auto"/>
                        <w:left w:val="none" w:sz="0" w:space="0" w:color="auto"/>
                        <w:bottom w:val="none" w:sz="0" w:space="0" w:color="auto"/>
                        <w:right w:val="none" w:sz="0" w:space="0" w:color="auto"/>
                      </w:divBdr>
                      <w:divsChild>
                        <w:div w:id="2135587768">
                          <w:marLeft w:val="0"/>
                          <w:marRight w:val="0"/>
                          <w:marTop w:val="0"/>
                          <w:marBottom w:val="0"/>
                          <w:divBdr>
                            <w:top w:val="none" w:sz="0" w:space="0" w:color="auto"/>
                            <w:left w:val="none" w:sz="0" w:space="0" w:color="auto"/>
                            <w:bottom w:val="none" w:sz="0" w:space="0" w:color="auto"/>
                            <w:right w:val="none" w:sz="0" w:space="0" w:color="auto"/>
                          </w:divBdr>
                          <w:divsChild>
                            <w:div w:id="1824740758">
                              <w:marLeft w:val="0"/>
                              <w:marRight w:val="0"/>
                              <w:marTop w:val="0"/>
                              <w:marBottom w:val="0"/>
                              <w:divBdr>
                                <w:top w:val="none" w:sz="0" w:space="0" w:color="auto"/>
                                <w:left w:val="none" w:sz="0" w:space="0" w:color="auto"/>
                                <w:bottom w:val="none" w:sz="0" w:space="0" w:color="auto"/>
                                <w:right w:val="none" w:sz="0" w:space="0" w:color="auto"/>
                              </w:divBdr>
                              <w:divsChild>
                                <w:div w:id="1334263869">
                                  <w:marLeft w:val="0"/>
                                  <w:marRight w:val="0"/>
                                  <w:marTop w:val="0"/>
                                  <w:marBottom w:val="0"/>
                                  <w:divBdr>
                                    <w:top w:val="none" w:sz="0" w:space="0" w:color="auto"/>
                                    <w:left w:val="none" w:sz="0" w:space="0" w:color="auto"/>
                                    <w:bottom w:val="none" w:sz="0" w:space="0" w:color="auto"/>
                                    <w:right w:val="none" w:sz="0" w:space="0" w:color="auto"/>
                                  </w:divBdr>
                                  <w:divsChild>
                                    <w:div w:id="1400964">
                                      <w:marLeft w:val="0"/>
                                      <w:marRight w:val="0"/>
                                      <w:marTop w:val="0"/>
                                      <w:marBottom w:val="0"/>
                                      <w:divBdr>
                                        <w:top w:val="none" w:sz="0" w:space="0" w:color="auto"/>
                                        <w:left w:val="none" w:sz="0" w:space="0" w:color="auto"/>
                                        <w:bottom w:val="none" w:sz="0" w:space="0" w:color="auto"/>
                                        <w:right w:val="none" w:sz="0" w:space="0" w:color="auto"/>
                                      </w:divBdr>
                                      <w:divsChild>
                                        <w:div w:id="430206860">
                                          <w:marLeft w:val="0"/>
                                          <w:marRight w:val="0"/>
                                          <w:marTop w:val="0"/>
                                          <w:marBottom w:val="0"/>
                                          <w:divBdr>
                                            <w:top w:val="none" w:sz="0" w:space="0" w:color="auto"/>
                                            <w:left w:val="none" w:sz="0" w:space="0" w:color="auto"/>
                                            <w:bottom w:val="none" w:sz="0" w:space="0" w:color="auto"/>
                                            <w:right w:val="none" w:sz="0" w:space="0" w:color="auto"/>
                                          </w:divBdr>
                                          <w:divsChild>
                                            <w:div w:id="17700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2361822">
      <w:bodyDiv w:val="1"/>
      <w:marLeft w:val="0"/>
      <w:marRight w:val="0"/>
      <w:marTop w:val="0"/>
      <w:marBottom w:val="0"/>
      <w:divBdr>
        <w:top w:val="none" w:sz="0" w:space="0" w:color="auto"/>
        <w:left w:val="none" w:sz="0" w:space="0" w:color="auto"/>
        <w:bottom w:val="none" w:sz="0" w:space="0" w:color="auto"/>
        <w:right w:val="none" w:sz="0" w:space="0" w:color="auto"/>
      </w:divBdr>
    </w:div>
    <w:div w:id="1129741545">
      <w:bodyDiv w:val="1"/>
      <w:marLeft w:val="0"/>
      <w:marRight w:val="0"/>
      <w:marTop w:val="0"/>
      <w:marBottom w:val="0"/>
      <w:divBdr>
        <w:top w:val="none" w:sz="0" w:space="0" w:color="auto"/>
        <w:left w:val="none" w:sz="0" w:space="0" w:color="auto"/>
        <w:bottom w:val="none" w:sz="0" w:space="0" w:color="auto"/>
        <w:right w:val="none" w:sz="0" w:space="0" w:color="auto"/>
      </w:divBdr>
    </w:div>
    <w:div w:id="1142575438">
      <w:bodyDiv w:val="1"/>
      <w:marLeft w:val="0"/>
      <w:marRight w:val="0"/>
      <w:marTop w:val="0"/>
      <w:marBottom w:val="0"/>
      <w:divBdr>
        <w:top w:val="none" w:sz="0" w:space="0" w:color="auto"/>
        <w:left w:val="none" w:sz="0" w:space="0" w:color="auto"/>
        <w:bottom w:val="none" w:sz="0" w:space="0" w:color="auto"/>
        <w:right w:val="none" w:sz="0" w:space="0" w:color="auto"/>
      </w:divBdr>
      <w:divsChild>
        <w:div w:id="272058698">
          <w:marLeft w:val="0"/>
          <w:marRight w:val="0"/>
          <w:marTop w:val="0"/>
          <w:marBottom w:val="0"/>
          <w:divBdr>
            <w:top w:val="none" w:sz="0" w:space="0" w:color="auto"/>
            <w:left w:val="none" w:sz="0" w:space="0" w:color="auto"/>
            <w:bottom w:val="none" w:sz="0" w:space="0" w:color="auto"/>
            <w:right w:val="none" w:sz="0" w:space="0" w:color="auto"/>
          </w:divBdr>
          <w:divsChild>
            <w:div w:id="893589933">
              <w:marLeft w:val="0"/>
              <w:marRight w:val="0"/>
              <w:marTop w:val="0"/>
              <w:marBottom w:val="0"/>
              <w:divBdr>
                <w:top w:val="none" w:sz="0" w:space="0" w:color="auto"/>
                <w:left w:val="none" w:sz="0" w:space="0" w:color="auto"/>
                <w:bottom w:val="none" w:sz="0" w:space="0" w:color="auto"/>
                <w:right w:val="none" w:sz="0" w:space="0" w:color="auto"/>
              </w:divBdr>
              <w:divsChild>
                <w:div w:id="1302807501">
                  <w:marLeft w:val="4200"/>
                  <w:marRight w:val="0"/>
                  <w:marTop w:val="0"/>
                  <w:marBottom w:val="0"/>
                  <w:divBdr>
                    <w:top w:val="none" w:sz="0" w:space="0" w:color="auto"/>
                    <w:left w:val="none" w:sz="0" w:space="0" w:color="auto"/>
                    <w:bottom w:val="none" w:sz="0" w:space="0" w:color="auto"/>
                    <w:right w:val="none" w:sz="0" w:space="0" w:color="auto"/>
                  </w:divBdr>
                  <w:divsChild>
                    <w:div w:id="1278639248">
                      <w:marLeft w:val="0"/>
                      <w:marRight w:val="0"/>
                      <w:marTop w:val="0"/>
                      <w:marBottom w:val="0"/>
                      <w:divBdr>
                        <w:top w:val="none" w:sz="0" w:space="0" w:color="auto"/>
                        <w:left w:val="none" w:sz="0" w:space="0" w:color="auto"/>
                        <w:bottom w:val="none" w:sz="0" w:space="0" w:color="auto"/>
                        <w:right w:val="none" w:sz="0" w:space="0" w:color="auto"/>
                      </w:divBdr>
                      <w:divsChild>
                        <w:div w:id="442964879">
                          <w:marLeft w:val="0"/>
                          <w:marRight w:val="0"/>
                          <w:marTop w:val="0"/>
                          <w:marBottom w:val="0"/>
                          <w:divBdr>
                            <w:top w:val="none" w:sz="0" w:space="0" w:color="auto"/>
                            <w:left w:val="none" w:sz="0" w:space="0" w:color="auto"/>
                            <w:bottom w:val="none" w:sz="0" w:space="0" w:color="auto"/>
                            <w:right w:val="none" w:sz="0" w:space="0" w:color="auto"/>
                          </w:divBdr>
                          <w:divsChild>
                            <w:div w:id="651450902">
                              <w:marLeft w:val="0"/>
                              <w:marRight w:val="0"/>
                              <w:marTop w:val="0"/>
                              <w:marBottom w:val="0"/>
                              <w:divBdr>
                                <w:top w:val="none" w:sz="0" w:space="0" w:color="auto"/>
                                <w:left w:val="none" w:sz="0" w:space="0" w:color="auto"/>
                                <w:bottom w:val="none" w:sz="0" w:space="0" w:color="auto"/>
                                <w:right w:val="none" w:sz="0" w:space="0" w:color="auto"/>
                              </w:divBdr>
                              <w:divsChild>
                                <w:div w:id="978923387">
                                  <w:marLeft w:val="0"/>
                                  <w:marRight w:val="0"/>
                                  <w:marTop w:val="0"/>
                                  <w:marBottom w:val="0"/>
                                  <w:divBdr>
                                    <w:top w:val="none" w:sz="0" w:space="0" w:color="auto"/>
                                    <w:left w:val="none" w:sz="0" w:space="0" w:color="auto"/>
                                    <w:bottom w:val="none" w:sz="0" w:space="0" w:color="auto"/>
                                    <w:right w:val="none" w:sz="0" w:space="0" w:color="auto"/>
                                  </w:divBdr>
                                  <w:divsChild>
                                    <w:div w:id="461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110651">
      <w:bodyDiv w:val="1"/>
      <w:marLeft w:val="0"/>
      <w:marRight w:val="0"/>
      <w:marTop w:val="0"/>
      <w:marBottom w:val="0"/>
      <w:divBdr>
        <w:top w:val="none" w:sz="0" w:space="0" w:color="auto"/>
        <w:left w:val="none" w:sz="0" w:space="0" w:color="auto"/>
        <w:bottom w:val="none" w:sz="0" w:space="0" w:color="auto"/>
        <w:right w:val="none" w:sz="0" w:space="0" w:color="auto"/>
      </w:divBdr>
    </w:div>
    <w:div w:id="1161045346">
      <w:bodyDiv w:val="1"/>
      <w:marLeft w:val="0"/>
      <w:marRight w:val="0"/>
      <w:marTop w:val="0"/>
      <w:marBottom w:val="0"/>
      <w:divBdr>
        <w:top w:val="none" w:sz="0" w:space="0" w:color="auto"/>
        <w:left w:val="none" w:sz="0" w:space="0" w:color="auto"/>
        <w:bottom w:val="none" w:sz="0" w:space="0" w:color="auto"/>
        <w:right w:val="none" w:sz="0" w:space="0" w:color="auto"/>
      </w:divBdr>
    </w:div>
    <w:div w:id="1171989091">
      <w:bodyDiv w:val="1"/>
      <w:marLeft w:val="0"/>
      <w:marRight w:val="0"/>
      <w:marTop w:val="0"/>
      <w:marBottom w:val="0"/>
      <w:divBdr>
        <w:top w:val="none" w:sz="0" w:space="0" w:color="auto"/>
        <w:left w:val="none" w:sz="0" w:space="0" w:color="auto"/>
        <w:bottom w:val="none" w:sz="0" w:space="0" w:color="auto"/>
        <w:right w:val="none" w:sz="0" w:space="0" w:color="auto"/>
      </w:divBdr>
    </w:div>
    <w:div w:id="119557756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2">
          <w:marLeft w:val="0"/>
          <w:marRight w:val="0"/>
          <w:marTop w:val="0"/>
          <w:marBottom w:val="0"/>
          <w:divBdr>
            <w:top w:val="none" w:sz="0" w:space="0" w:color="auto"/>
            <w:left w:val="none" w:sz="0" w:space="0" w:color="auto"/>
            <w:bottom w:val="none" w:sz="0" w:space="0" w:color="auto"/>
            <w:right w:val="none" w:sz="0" w:space="0" w:color="auto"/>
          </w:divBdr>
          <w:divsChild>
            <w:div w:id="212618038">
              <w:marLeft w:val="0"/>
              <w:marRight w:val="0"/>
              <w:marTop w:val="0"/>
              <w:marBottom w:val="0"/>
              <w:divBdr>
                <w:top w:val="none" w:sz="0" w:space="0" w:color="auto"/>
                <w:left w:val="none" w:sz="0" w:space="0" w:color="auto"/>
                <w:bottom w:val="none" w:sz="0" w:space="0" w:color="auto"/>
                <w:right w:val="none" w:sz="0" w:space="0" w:color="auto"/>
              </w:divBdr>
              <w:divsChild>
                <w:div w:id="1312096733">
                  <w:marLeft w:val="4755"/>
                  <w:marRight w:val="0"/>
                  <w:marTop w:val="0"/>
                  <w:marBottom w:val="0"/>
                  <w:divBdr>
                    <w:top w:val="none" w:sz="0" w:space="0" w:color="auto"/>
                    <w:left w:val="none" w:sz="0" w:space="0" w:color="auto"/>
                    <w:bottom w:val="none" w:sz="0" w:space="0" w:color="auto"/>
                    <w:right w:val="none" w:sz="0" w:space="0" w:color="auto"/>
                  </w:divBdr>
                  <w:divsChild>
                    <w:div w:id="1981494338">
                      <w:marLeft w:val="0"/>
                      <w:marRight w:val="0"/>
                      <w:marTop w:val="0"/>
                      <w:marBottom w:val="0"/>
                      <w:divBdr>
                        <w:top w:val="none" w:sz="0" w:space="0" w:color="auto"/>
                        <w:left w:val="none" w:sz="0" w:space="0" w:color="auto"/>
                        <w:bottom w:val="none" w:sz="0" w:space="0" w:color="auto"/>
                        <w:right w:val="none" w:sz="0" w:space="0" w:color="auto"/>
                      </w:divBdr>
                      <w:divsChild>
                        <w:div w:id="1054696965">
                          <w:marLeft w:val="0"/>
                          <w:marRight w:val="0"/>
                          <w:marTop w:val="0"/>
                          <w:marBottom w:val="0"/>
                          <w:divBdr>
                            <w:top w:val="none" w:sz="0" w:space="0" w:color="auto"/>
                            <w:left w:val="none" w:sz="0" w:space="0" w:color="auto"/>
                            <w:bottom w:val="none" w:sz="0" w:space="0" w:color="auto"/>
                            <w:right w:val="none" w:sz="0" w:space="0" w:color="auto"/>
                          </w:divBdr>
                          <w:divsChild>
                            <w:div w:id="1177497912">
                              <w:marLeft w:val="0"/>
                              <w:marRight w:val="0"/>
                              <w:marTop w:val="0"/>
                              <w:marBottom w:val="0"/>
                              <w:divBdr>
                                <w:top w:val="none" w:sz="0" w:space="0" w:color="auto"/>
                                <w:left w:val="none" w:sz="0" w:space="0" w:color="auto"/>
                                <w:bottom w:val="none" w:sz="0" w:space="0" w:color="auto"/>
                                <w:right w:val="none" w:sz="0" w:space="0" w:color="auto"/>
                              </w:divBdr>
                              <w:divsChild>
                                <w:div w:id="1735154826">
                                  <w:marLeft w:val="0"/>
                                  <w:marRight w:val="0"/>
                                  <w:marTop w:val="0"/>
                                  <w:marBottom w:val="0"/>
                                  <w:divBdr>
                                    <w:top w:val="none" w:sz="0" w:space="0" w:color="auto"/>
                                    <w:left w:val="none" w:sz="0" w:space="0" w:color="auto"/>
                                    <w:bottom w:val="none" w:sz="0" w:space="0" w:color="auto"/>
                                    <w:right w:val="none" w:sz="0" w:space="0" w:color="auto"/>
                                  </w:divBdr>
                                  <w:divsChild>
                                    <w:div w:id="24913245">
                                      <w:marLeft w:val="0"/>
                                      <w:marRight w:val="0"/>
                                      <w:marTop w:val="0"/>
                                      <w:marBottom w:val="0"/>
                                      <w:divBdr>
                                        <w:top w:val="none" w:sz="0" w:space="0" w:color="auto"/>
                                        <w:left w:val="none" w:sz="0" w:space="0" w:color="auto"/>
                                        <w:bottom w:val="none" w:sz="0" w:space="0" w:color="auto"/>
                                        <w:right w:val="none" w:sz="0" w:space="0" w:color="auto"/>
                                      </w:divBdr>
                                      <w:divsChild>
                                        <w:div w:id="2086683943">
                                          <w:marLeft w:val="0"/>
                                          <w:marRight w:val="0"/>
                                          <w:marTop w:val="0"/>
                                          <w:marBottom w:val="0"/>
                                          <w:divBdr>
                                            <w:top w:val="none" w:sz="0" w:space="0" w:color="auto"/>
                                            <w:left w:val="none" w:sz="0" w:space="0" w:color="auto"/>
                                            <w:bottom w:val="none" w:sz="0" w:space="0" w:color="auto"/>
                                            <w:right w:val="none" w:sz="0" w:space="0" w:color="auto"/>
                                          </w:divBdr>
                                          <w:divsChild>
                                            <w:div w:id="1897929610">
                                              <w:marLeft w:val="0"/>
                                              <w:marRight w:val="0"/>
                                              <w:marTop w:val="0"/>
                                              <w:marBottom w:val="0"/>
                                              <w:divBdr>
                                                <w:top w:val="none" w:sz="0" w:space="0" w:color="auto"/>
                                                <w:left w:val="none" w:sz="0" w:space="0" w:color="auto"/>
                                                <w:bottom w:val="none" w:sz="0" w:space="0" w:color="auto"/>
                                                <w:right w:val="none" w:sz="0" w:space="0" w:color="auto"/>
                                              </w:divBdr>
                                            </w:div>
                                            <w:div w:id="432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926875">
      <w:bodyDiv w:val="1"/>
      <w:marLeft w:val="0"/>
      <w:marRight w:val="0"/>
      <w:marTop w:val="0"/>
      <w:marBottom w:val="0"/>
      <w:divBdr>
        <w:top w:val="none" w:sz="0" w:space="0" w:color="auto"/>
        <w:left w:val="none" w:sz="0" w:space="0" w:color="auto"/>
        <w:bottom w:val="none" w:sz="0" w:space="0" w:color="auto"/>
        <w:right w:val="none" w:sz="0" w:space="0" w:color="auto"/>
      </w:divBdr>
    </w:div>
    <w:div w:id="1284382116">
      <w:bodyDiv w:val="1"/>
      <w:marLeft w:val="0"/>
      <w:marRight w:val="0"/>
      <w:marTop w:val="0"/>
      <w:marBottom w:val="0"/>
      <w:divBdr>
        <w:top w:val="none" w:sz="0" w:space="0" w:color="auto"/>
        <w:left w:val="none" w:sz="0" w:space="0" w:color="auto"/>
        <w:bottom w:val="none" w:sz="0" w:space="0" w:color="auto"/>
        <w:right w:val="none" w:sz="0" w:space="0" w:color="auto"/>
      </w:divBdr>
    </w:div>
    <w:div w:id="1289553351">
      <w:bodyDiv w:val="1"/>
      <w:marLeft w:val="0"/>
      <w:marRight w:val="0"/>
      <w:marTop w:val="0"/>
      <w:marBottom w:val="0"/>
      <w:divBdr>
        <w:top w:val="none" w:sz="0" w:space="0" w:color="auto"/>
        <w:left w:val="none" w:sz="0" w:space="0" w:color="auto"/>
        <w:bottom w:val="none" w:sz="0" w:space="0" w:color="auto"/>
        <w:right w:val="none" w:sz="0" w:space="0" w:color="auto"/>
      </w:divBdr>
    </w:div>
    <w:div w:id="1305310265">
      <w:bodyDiv w:val="1"/>
      <w:marLeft w:val="0"/>
      <w:marRight w:val="0"/>
      <w:marTop w:val="0"/>
      <w:marBottom w:val="0"/>
      <w:divBdr>
        <w:top w:val="none" w:sz="0" w:space="0" w:color="auto"/>
        <w:left w:val="none" w:sz="0" w:space="0" w:color="auto"/>
        <w:bottom w:val="none" w:sz="0" w:space="0" w:color="auto"/>
        <w:right w:val="none" w:sz="0" w:space="0" w:color="auto"/>
      </w:divBdr>
    </w:div>
    <w:div w:id="1309703048">
      <w:bodyDiv w:val="1"/>
      <w:marLeft w:val="0"/>
      <w:marRight w:val="0"/>
      <w:marTop w:val="0"/>
      <w:marBottom w:val="0"/>
      <w:divBdr>
        <w:top w:val="none" w:sz="0" w:space="0" w:color="auto"/>
        <w:left w:val="none" w:sz="0" w:space="0" w:color="auto"/>
        <w:bottom w:val="none" w:sz="0" w:space="0" w:color="auto"/>
        <w:right w:val="none" w:sz="0" w:space="0" w:color="auto"/>
      </w:divBdr>
      <w:divsChild>
        <w:div w:id="1970934967">
          <w:marLeft w:val="0"/>
          <w:marRight w:val="0"/>
          <w:marTop w:val="0"/>
          <w:marBottom w:val="0"/>
          <w:divBdr>
            <w:top w:val="none" w:sz="0" w:space="0" w:color="auto"/>
            <w:left w:val="none" w:sz="0" w:space="0" w:color="auto"/>
            <w:bottom w:val="none" w:sz="0" w:space="0" w:color="auto"/>
            <w:right w:val="none" w:sz="0" w:space="0" w:color="auto"/>
          </w:divBdr>
          <w:divsChild>
            <w:div w:id="11069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2920">
      <w:bodyDiv w:val="1"/>
      <w:marLeft w:val="0"/>
      <w:marRight w:val="0"/>
      <w:marTop w:val="0"/>
      <w:marBottom w:val="0"/>
      <w:divBdr>
        <w:top w:val="none" w:sz="0" w:space="0" w:color="auto"/>
        <w:left w:val="none" w:sz="0" w:space="0" w:color="auto"/>
        <w:bottom w:val="none" w:sz="0" w:space="0" w:color="auto"/>
        <w:right w:val="none" w:sz="0" w:space="0" w:color="auto"/>
      </w:divBdr>
    </w:div>
    <w:div w:id="1335062628">
      <w:bodyDiv w:val="1"/>
      <w:marLeft w:val="0"/>
      <w:marRight w:val="0"/>
      <w:marTop w:val="0"/>
      <w:marBottom w:val="0"/>
      <w:divBdr>
        <w:top w:val="none" w:sz="0" w:space="0" w:color="auto"/>
        <w:left w:val="none" w:sz="0" w:space="0" w:color="auto"/>
        <w:bottom w:val="none" w:sz="0" w:space="0" w:color="auto"/>
        <w:right w:val="none" w:sz="0" w:space="0" w:color="auto"/>
      </w:divBdr>
      <w:divsChild>
        <w:div w:id="131751758">
          <w:marLeft w:val="0"/>
          <w:marRight w:val="0"/>
          <w:marTop w:val="0"/>
          <w:marBottom w:val="0"/>
          <w:divBdr>
            <w:top w:val="none" w:sz="0" w:space="0" w:color="auto"/>
            <w:left w:val="none" w:sz="0" w:space="0" w:color="auto"/>
            <w:bottom w:val="none" w:sz="0" w:space="0" w:color="auto"/>
            <w:right w:val="none" w:sz="0" w:space="0" w:color="auto"/>
          </w:divBdr>
          <w:divsChild>
            <w:div w:id="132412624">
              <w:marLeft w:val="0"/>
              <w:marRight w:val="0"/>
              <w:marTop w:val="0"/>
              <w:marBottom w:val="0"/>
              <w:divBdr>
                <w:top w:val="none" w:sz="0" w:space="0" w:color="auto"/>
                <w:left w:val="none" w:sz="0" w:space="0" w:color="auto"/>
                <w:bottom w:val="none" w:sz="0" w:space="0" w:color="auto"/>
                <w:right w:val="none" w:sz="0" w:space="0" w:color="auto"/>
              </w:divBdr>
              <w:divsChild>
                <w:div w:id="388577010">
                  <w:marLeft w:val="0"/>
                  <w:marRight w:val="0"/>
                  <w:marTop w:val="0"/>
                  <w:marBottom w:val="0"/>
                  <w:divBdr>
                    <w:top w:val="none" w:sz="0" w:space="0" w:color="auto"/>
                    <w:left w:val="none" w:sz="0" w:space="0" w:color="auto"/>
                    <w:bottom w:val="none" w:sz="0" w:space="0" w:color="auto"/>
                    <w:right w:val="none" w:sz="0" w:space="0" w:color="auto"/>
                  </w:divBdr>
                  <w:divsChild>
                    <w:div w:id="541943422">
                      <w:marLeft w:val="0"/>
                      <w:marRight w:val="0"/>
                      <w:marTop w:val="0"/>
                      <w:marBottom w:val="0"/>
                      <w:divBdr>
                        <w:top w:val="none" w:sz="0" w:space="0" w:color="auto"/>
                        <w:left w:val="none" w:sz="0" w:space="0" w:color="auto"/>
                        <w:bottom w:val="none" w:sz="0" w:space="0" w:color="auto"/>
                        <w:right w:val="none" w:sz="0" w:space="0" w:color="auto"/>
                      </w:divBdr>
                      <w:divsChild>
                        <w:div w:id="804158700">
                          <w:marLeft w:val="0"/>
                          <w:marRight w:val="0"/>
                          <w:marTop w:val="0"/>
                          <w:marBottom w:val="0"/>
                          <w:divBdr>
                            <w:top w:val="none" w:sz="0" w:space="0" w:color="auto"/>
                            <w:left w:val="none" w:sz="0" w:space="0" w:color="auto"/>
                            <w:bottom w:val="none" w:sz="0" w:space="0" w:color="auto"/>
                            <w:right w:val="none" w:sz="0" w:space="0" w:color="auto"/>
                          </w:divBdr>
                          <w:divsChild>
                            <w:div w:id="1377201317">
                              <w:marLeft w:val="0"/>
                              <w:marRight w:val="0"/>
                              <w:marTop w:val="0"/>
                              <w:marBottom w:val="0"/>
                              <w:divBdr>
                                <w:top w:val="none" w:sz="0" w:space="0" w:color="auto"/>
                                <w:left w:val="none" w:sz="0" w:space="0" w:color="auto"/>
                                <w:bottom w:val="none" w:sz="0" w:space="0" w:color="auto"/>
                                <w:right w:val="none" w:sz="0" w:space="0" w:color="auto"/>
                              </w:divBdr>
                              <w:divsChild>
                                <w:div w:id="2077623061">
                                  <w:marLeft w:val="0"/>
                                  <w:marRight w:val="0"/>
                                  <w:marTop w:val="0"/>
                                  <w:marBottom w:val="0"/>
                                  <w:divBdr>
                                    <w:top w:val="none" w:sz="0" w:space="0" w:color="auto"/>
                                    <w:left w:val="none" w:sz="0" w:space="0" w:color="auto"/>
                                    <w:bottom w:val="none" w:sz="0" w:space="0" w:color="auto"/>
                                    <w:right w:val="none" w:sz="0" w:space="0" w:color="auto"/>
                                  </w:divBdr>
                                  <w:divsChild>
                                    <w:div w:id="843086830">
                                      <w:marLeft w:val="0"/>
                                      <w:marRight w:val="0"/>
                                      <w:marTop w:val="0"/>
                                      <w:marBottom w:val="0"/>
                                      <w:divBdr>
                                        <w:top w:val="none" w:sz="0" w:space="0" w:color="auto"/>
                                        <w:left w:val="none" w:sz="0" w:space="0" w:color="auto"/>
                                        <w:bottom w:val="none" w:sz="0" w:space="0" w:color="auto"/>
                                        <w:right w:val="none" w:sz="0" w:space="0" w:color="auto"/>
                                      </w:divBdr>
                                      <w:divsChild>
                                        <w:div w:id="510144820">
                                          <w:marLeft w:val="0"/>
                                          <w:marRight w:val="0"/>
                                          <w:marTop w:val="0"/>
                                          <w:marBottom w:val="0"/>
                                          <w:divBdr>
                                            <w:top w:val="none" w:sz="0" w:space="0" w:color="auto"/>
                                            <w:left w:val="none" w:sz="0" w:space="0" w:color="auto"/>
                                            <w:bottom w:val="none" w:sz="0" w:space="0" w:color="auto"/>
                                            <w:right w:val="none" w:sz="0" w:space="0" w:color="auto"/>
                                          </w:divBdr>
                                          <w:divsChild>
                                            <w:div w:id="479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624072">
      <w:bodyDiv w:val="1"/>
      <w:marLeft w:val="0"/>
      <w:marRight w:val="0"/>
      <w:marTop w:val="0"/>
      <w:marBottom w:val="0"/>
      <w:divBdr>
        <w:top w:val="none" w:sz="0" w:space="0" w:color="auto"/>
        <w:left w:val="none" w:sz="0" w:space="0" w:color="auto"/>
        <w:bottom w:val="none" w:sz="0" w:space="0" w:color="auto"/>
        <w:right w:val="none" w:sz="0" w:space="0" w:color="auto"/>
      </w:divBdr>
    </w:div>
    <w:div w:id="1384401042">
      <w:bodyDiv w:val="1"/>
      <w:marLeft w:val="0"/>
      <w:marRight w:val="0"/>
      <w:marTop w:val="0"/>
      <w:marBottom w:val="0"/>
      <w:divBdr>
        <w:top w:val="none" w:sz="0" w:space="0" w:color="auto"/>
        <w:left w:val="none" w:sz="0" w:space="0" w:color="auto"/>
        <w:bottom w:val="none" w:sz="0" w:space="0" w:color="auto"/>
        <w:right w:val="none" w:sz="0" w:space="0" w:color="auto"/>
      </w:divBdr>
    </w:div>
    <w:div w:id="1392923355">
      <w:bodyDiv w:val="1"/>
      <w:marLeft w:val="0"/>
      <w:marRight w:val="0"/>
      <w:marTop w:val="0"/>
      <w:marBottom w:val="0"/>
      <w:divBdr>
        <w:top w:val="none" w:sz="0" w:space="0" w:color="auto"/>
        <w:left w:val="none" w:sz="0" w:space="0" w:color="auto"/>
        <w:bottom w:val="none" w:sz="0" w:space="0" w:color="auto"/>
        <w:right w:val="none" w:sz="0" w:space="0" w:color="auto"/>
      </w:divBdr>
      <w:divsChild>
        <w:div w:id="2008166799">
          <w:marLeft w:val="0"/>
          <w:marRight w:val="0"/>
          <w:marTop w:val="0"/>
          <w:marBottom w:val="0"/>
          <w:divBdr>
            <w:top w:val="none" w:sz="0" w:space="0" w:color="auto"/>
            <w:left w:val="none" w:sz="0" w:space="0" w:color="auto"/>
            <w:bottom w:val="none" w:sz="0" w:space="0" w:color="auto"/>
            <w:right w:val="none" w:sz="0" w:space="0" w:color="auto"/>
          </w:divBdr>
          <w:divsChild>
            <w:div w:id="5809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061">
      <w:bodyDiv w:val="1"/>
      <w:marLeft w:val="0"/>
      <w:marRight w:val="0"/>
      <w:marTop w:val="0"/>
      <w:marBottom w:val="0"/>
      <w:divBdr>
        <w:top w:val="none" w:sz="0" w:space="0" w:color="auto"/>
        <w:left w:val="none" w:sz="0" w:space="0" w:color="auto"/>
        <w:bottom w:val="none" w:sz="0" w:space="0" w:color="auto"/>
        <w:right w:val="none" w:sz="0" w:space="0" w:color="auto"/>
      </w:divBdr>
    </w:div>
    <w:div w:id="1419476863">
      <w:bodyDiv w:val="1"/>
      <w:marLeft w:val="0"/>
      <w:marRight w:val="0"/>
      <w:marTop w:val="0"/>
      <w:marBottom w:val="0"/>
      <w:divBdr>
        <w:top w:val="none" w:sz="0" w:space="0" w:color="auto"/>
        <w:left w:val="none" w:sz="0" w:space="0" w:color="auto"/>
        <w:bottom w:val="none" w:sz="0" w:space="0" w:color="auto"/>
        <w:right w:val="none" w:sz="0" w:space="0" w:color="auto"/>
      </w:divBdr>
      <w:divsChild>
        <w:div w:id="557012023">
          <w:marLeft w:val="0"/>
          <w:marRight w:val="0"/>
          <w:marTop w:val="0"/>
          <w:marBottom w:val="0"/>
          <w:divBdr>
            <w:top w:val="none" w:sz="0" w:space="0" w:color="auto"/>
            <w:left w:val="none" w:sz="0" w:space="0" w:color="auto"/>
            <w:bottom w:val="none" w:sz="0" w:space="0" w:color="auto"/>
            <w:right w:val="none" w:sz="0" w:space="0" w:color="auto"/>
          </w:divBdr>
          <w:divsChild>
            <w:div w:id="266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1876">
      <w:bodyDiv w:val="1"/>
      <w:marLeft w:val="0"/>
      <w:marRight w:val="0"/>
      <w:marTop w:val="0"/>
      <w:marBottom w:val="0"/>
      <w:divBdr>
        <w:top w:val="none" w:sz="0" w:space="0" w:color="auto"/>
        <w:left w:val="none" w:sz="0" w:space="0" w:color="auto"/>
        <w:bottom w:val="none" w:sz="0" w:space="0" w:color="auto"/>
        <w:right w:val="none" w:sz="0" w:space="0" w:color="auto"/>
      </w:divBdr>
    </w:div>
    <w:div w:id="1454788980">
      <w:bodyDiv w:val="1"/>
      <w:marLeft w:val="0"/>
      <w:marRight w:val="0"/>
      <w:marTop w:val="0"/>
      <w:marBottom w:val="0"/>
      <w:divBdr>
        <w:top w:val="none" w:sz="0" w:space="0" w:color="auto"/>
        <w:left w:val="none" w:sz="0" w:space="0" w:color="auto"/>
        <w:bottom w:val="none" w:sz="0" w:space="0" w:color="auto"/>
        <w:right w:val="none" w:sz="0" w:space="0" w:color="auto"/>
      </w:divBdr>
    </w:div>
    <w:div w:id="1507748159">
      <w:bodyDiv w:val="1"/>
      <w:marLeft w:val="0"/>
      <w:marRight w:val="0"/>
      <w:marTop w:val="0"/>
      <w:marBottom w:val="0"/>
      <w:divBdr>
        <w:top w:val="none" w:sz="0" w:space="0" w:color="auto"/>
        <w:left w:val="none" w:sz="0" w:space="0" w:color="auto"/>
        <w:bottom w:val="none" w:sz="0" w:space="0" w:color="auto"/>
        <w:right w:val="none" w:sz="0" w:space="0" w:color="auto"/>
      </w:divBdr>
    </w:div>
    <w:div w:id="1546138130">
      <w:bodyDiv w:val="1"/>
      <w:marLeft w:val="0"/>
      <w:marRight w:val="0"/>
      <w:marTop w:val="0"/>
      <w:marBottom w:val="0"/>
      <w:divBdr>
        <w:top w:val="none" w:sz="0" w:space="0" w:color="auto"/>
        <w:left w:val="none" w:sz="0" w:space="0" w:color="auto"/>
        <w:bottom w:val="none" w:sz="0" w:space="0" w:color="auto"/>
        <w:right w:val="none" w:sz="0" w:space="0" w:color="auto"/>
      </w:divBdr>
    </w:div>
    <w:div w:id="1630430091">
      <w:bodyDiv w:val="1"/>
      <w:marLeft w:val="0"/>
      <w:marRight w:val="0"/>
      <w:marTop w:val="0"/>
      <w:marBottom w:val="0"/>
      <w:divBdr>
        <w:top w:val="none" w:sz="0" w:space="0" w:color="auto"/>
        <w:left w:val="none" w:sz="0" w:space="0" w:color="auto"/>
        <w:bottom w:val="none" w:sz="0" w:space="0" w:color="auto"/>
        <w:right w:val="none" w:sz="0" w:space="0" w:color="auto"/>
      </w:divBdr>
    </w:div>
    <w:div w:id="1642494960">
      <w:bodyDiv w:val="1"/>
      <w:marLeft w:val="0"/>
      <w:marRight w:val="0"/>
      <w:marTop w:val="0"/>
      <w:marBottom w:val="0"/>
      <w:divBdr>
        <w:top w:val="none" w:sz="0" w:space="0" w:color="auto"/>
        <w:left w:val="none" w:sz="0" w:space="0" w:color="auto"/>
        <w:bottom w:val="none" w:sz="0" w:space="0" w:color="auto"/>
        <w:right w:val="none" w:sz="0" w:space="0" w:color="auto"/>
      </w:divBdr>
    </w:div>
    <w:div w:id="1650793287">
      <w:bodyDiv w:val="1"/>
      <w:marLeft w:val="0"/>
      <w:marRight w:val="0"/>
      <w:marTop w:val="0"/>
      <w:marBottom w:val="0"/>
      <w:divBdr>
        <w:top w:val="none" w:sz="0" w:space="0" w:color="auto"/>
        <w:left w:val="none" w:sz="0" w:space="0" w:color="auto"/>
        <w:bottom w:val="none" w:sz="0" w:space="0" w:color="auto"/>
        <w:right w:val="none" w:sz="0" w:space="0" w:color="auto"/>
      </w:divBdr>
      <w:divsChild>
        <w:div w:id="1094789812">
          <w:marLeft w:val="0"/>
          <w:marRight w:val="0"/>
          <w:marTop w:val="0"/>
          <w:marBottom w:val="0"/>
          <w:divBdr>
            <w:top w:val="none" w:sz="0" w:space="0" w:color="auto"/>
            <w:left w:val="none" w:sz="0" w:space="0" w:color="auto"/>
            <w:bottom w:val="none" w:sz="0" w:space="0" w:color="auto"/>
            <w:right w:val="none" w:sz="0" w:space="0" w:color="auto"/>
          </w:divBdr>
          <w:divsChild>
            <w:div w:id="78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0633">
      <w:bodyDiv w:val="1"/>
      <w:marLeft w:val="0"/>
      <w:marRight w:val="0"/>
      <w:marTop w:val="0"/>
      <w:marBottom w:val="0"/>
      <w:divBdr>
        <w:top w:val="none" w:sz="0" w:space="0" w:color="auto"/>
        <w:left w:val="none" w:sz="0" w:space="0" w:color="auto"/>
        <w:bottom w:val="none" w:sz="0" w:space="0" w:color="auto"/>
        <w:right w:val="none" w:sz="0" w:space="0" w:color="auto"/>
      </w:divBdr>
    </w:div>
    <w:div w:id="1675036043">
      <w:bodyDiv w:val="1"/>
      <w:marLeft w:val="0"/>
      <w:marRight w:val="0"/>
      <w:marTop w:val="0"/>
      <w:marBottom w:val="0"/>
      <w:divBdr>
        <w:top w:val="none" w:sz="0" w:space="0" w:color="auto"/>
        <w:left w:val="none" w:sz="0" w:space="0" w:color="auto"/>
        <w:bottom w:val="none" w:sz="0" w:space="0" w:color="auto"/>
        <w:right w:val="none" w:sz="0" w:space="0" w:color="auto"/>
      </w:divBdr>
    </w:div>
    <w:div w:id="1739478146">
      <w:bodyDiv w:val="1"/>
      <w:marLeft w:val="0"/>
      <w:marRight w:val="0"/>
      <w:marTop w:val="0"/>
      <w:marBottom w:val="0"/>
      <w:divBdr>
        <w:top w:val="none" w:sz="0" w:space="0" w:color="auto"/>
        <w:left w:val="none" w:sz="0" w:space="0" w:color="auto"/>
        <w:bottom w:val="none" w:sz="0" w:space="0" w:color="auto"/>
        <w:right w:val="none" w:sz="0" w:space="0" w:color="auto"/>
      </w:divBdr>
      <w:divsChild>
        <w:div w:id="1983345251">
          <w:marLeft w:val="0"/>
          <w:marRight w:val="0"/>
          <w:marTop w:val="0"/>
          <w:marBottom w:val="0"/>
          <w:divBdr>
            <w:top w:val="none" w:sz="0" w:space="0" w:color="auto"/>
            <w:left w:val="none" w:sz="0" w:space="0" w:color="auto"/>
            <w:bottom w:val="none" w:sz="0" w:space="0" w:color="auto"/>
            <w:right w:val="none" w:sz="0" w:space="0" w:color="auto"/>
          </w:divBdr>
          <w:divsChild>
            <w:div w:id="1436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3336">
      <w:bodyDiv w:val="1"/>
      <w:marLeft w:val="0"/>
      <w:marRight w:val="0"/>
      <w:marTop w:val="0"/>
      <w:marBottom w:val="0"/>
      <w:divBdr>
        <w:top w:val="none" w:sz="0" w:space="0" w:color="auto"/>
        <w:left w:val="none" w:sz="0" w:space="0" w:color="auto"/>
        <w:bottom w:val="none" w:sz="0" w:space="0" w:color="auto"/>
        <w:right w:val="none" w:sz="0" w:space="0" w:color="auto"/>
      </w:divBdr>
      <w:divsChild>
        <w:div w:id="1364401594">
          <w:marLeft w:val="0"/>
          <w:marRight w:val="0"/>
          <w:marTop w:val="0"/>
          <w:marBottom w:val="0"/>
          <w:divBdr>
            <w:top w:val="none" w:sz="0" w:space="0" w:color="auto"/>
            <w:left w:val="none" w:sz="0" w:space="0" w:color="auto"/>
            <w:bottom w:val="none" w:sz="0" w:space="0" w:color="auto"/>
            <w:right w:val="none" w:sz="0" w:space="0" w:color="auto"/>
          </w:divBdr>
          <w:divsChild>
            <w:div w:id="10978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810">
      <w:bodyDiv w:val="1"/>
      <w:marLeft w:val="0"/>
      <w:marRight w:val="0"/>
      <w:marTop w:val="0"/>
      <w:marBottom w:val="0"/>
      <w:divBdr>
        <w:top w:val="none" w:sz="0" w:space="0" w:color="auto"/>
        <w:left w:val="none" w:sz="0" w:space="0" w:color="auto"/>
        <w:bottom w:val="none" w:sz="0" w:space="0" w:color="auto"/>
        <w:right w:val="none" w:sz="0" w:space="0" w:color="auto"/>
      </w:divBdr>
      <w:divsChild>
        <w:div w:id="839851543">
          <w:marLeft w:val="0"/>
          <w:marRight w:val="0"/>
          <w:marTop w:val="0"/>
          <w:marBottom w:val="0"/>
          <w:divBdr>
            <w:top w:val="none" w:sz="0" w:space="0" w:color="auto"/>
            <w:left w:val="none" w:sz="0" w:space="0" w:color="auto"/>
            <w:bottom w:val="none" w:sz="0" w:space="0" w:color="auto"/>
            <w:right w:val="none" w:sz="0" w:space="0" w:color="auto"/>
          </w:divBdr>
          <w:divsChild>
            <w:div w:id="19954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011">
      <w:bodyDiv w:val="1"/>
      <w:marLeft w:val="0"/>
      <w:marRight w:val="0"/>
      <w:marTop w:val="0"/>
      <w:marBottom w:val="0"/>
      <w:divBdr>
        <w:top w:val="none" w:sz="0" w:space="0" w:color="auto"/>
        <w:left w:val="none" w:sz="0" w:space="0" w:color="auto"/>
        <w:bottom w:val="none" w:sz="0" w:space="0" w:color="auto"/>
        <w:right w:val="none" w:sz="0" w:space="0" w:color="auto"/>
      </w:divBdr>
      <w:divsChild>
        <w:div w:id="392437531">
          <w:marLeft w:val="0"/>
          <w:marRight w:val="0"/>
          <w:marTop w:val="0"/>
          <w:marBottom w:val="0"/>
          <w:divBdr>
            <w:top w:val="none" w:sz="0" w:space="0" w:color="auto"/>
            <w:left w:val="none" w:sz="0" w:space="0" w:color="auto"/>
            <w:bottom w:val="none" w:sz="0" w:space="0" w:color="auto"/>
            <w:right w:val="none" w:sz="0" w:space="0" w:color="auto"/>
          </w:divBdr>
          <w:divsChild>
            <w:div w:id="18029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569">
      <w:bodyDiv w:val="1"/>
      <w:marLeft w:val="0"/>
      <w:marRight w:val="0"/>
      <w:marTop w:val="0"/>
      <w:marBottom w:val="0"/>
      <w:divBdr>
        <w:top w:val="none" w:sz="0" w:space="0" w:color="auto"/>
        <w:left w:val="none" w:sz="0" w:space="0" w:color="auto"/>
        <w:bottom w:val="none" w:sz="0" w:space="0" w:color="auto"/>
        <w:right w:val="none" w:sz="0" w:space="0" w:color="auto"/>
      </w:divBdr>
    </w:div>
    <w:div w:id="1796019019">
      <w:bodyDiv w:val="1"/>
      <w:marLeft w:val="0"/>
      <w:marRight w:val="0"/>
      <w:marTop w:val="0"/>
      <w:marBottom w:val="0"/>
      <w:divBdr>
        <w:top w:val="none" w:sz="0" w:space="0" w:color="auto"/>
        <w:left w:val="none" w:sz="0" w:space="0" w:color="auto"/>
        <w:bottom w:val="none" w:sz="0" w:space="0" w:color="auto"/>
        <w:right w:val="none" w:sz="0" w:space="0" w:color="auto"/>
      </w:divBdr>
    </w:div>
    <w:div w:id="1891072757">
      <w:bodyDiv w:val="1"/>
      <w:marLeft w:val="0"/>
      <w:marRight w:val="0"/>
      <w:marTop w:val="0"/>
      <w:marBottom w:val="0"/>
      <w:divBdr>
        <w:top w:val="none" w:sz="0" w:space="0" w:color="auto"/>
        <w:left w:val="none" w:sz="0" w:space="0" w:color="auto"/>
        <w:bottom w:val="none" w:sz="0" w:space="0" w:color="auto"/>
        <w:right w:val="none" w:sz="0" w:space="0" w:color="auto"/>
      </w:divBdr>
    </w:div>
    <w:div w:id="1894194161">
      <w:bodyDiv w:val="1"/>
      <w:marLeft w:val="0"/>
      <w:marRight w:val="0"/>
      <w:marTop w:val="0"/>
      <w:marBottom w:val="0"/>
      <w:divBdr>
        <w:top w:val="none" w:sz="0" w:space="0" w:color="auto"/>
        <w:left w:val="none" w:sz="0" w:space="0" w:color="auto"/>
        <w:bottom w:val="none" w:sz="0" w:space="0" w:color="auto"/>
        <w:right w:val="none" w:sz="0" w:space="0" w:color="auto"/>
      </w:divBdr>
    </w:div>
    <w:div w:id="1895695016">
      <w:bodyDiv w:val="1"/>
      <w:marLeft w:val="0"/>
      <w:marRight w:val="0"/>
      <w:marTop w:val="0"/>
      <w:marBottom w:val="0"/>
      <w:divBdr>
        <w:top w:val="none" w:sz="0" w:space="0" w:color="auto"/>
        <w:left w:val="none" w:sz="0" w:space="0" w:color="auto"/>
        <w:bottom w:val="none" w:sz="0" w:space="0" w:color="auto"/>
        <w:right w:val="none" w:sz="0" w:space="0" w:color="auto"/>
      </w:divBdr>
      <w:divsChild>
        <w:div w:id="1885169003">
          <w:marLeft w:val="0"/>
          <w:marRight w:val="0"/>
          <w:marTop w:val="0"/>
          <w:marBottom w:val="0"/>
          <w:divBdr>
            <w:top w:val="none" w:sz="0" w:space="0" w:color="auto"/>
            <w:left w:val="none" w:sz="0" w:space="0" w:color="auto"/>
            <w:bottom w:val="none" w:sz="0" w:space="0" w:color="auto"/>
            <w:right w:val="none" w:sz="0" w:space="0" w:color="auto"/>
          </w:divBdr>
          <w:divsChild>
            <w:div w:id="1247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041">
      <w:bodyDiv w:val="1"/>
      <w:marLeft w:val="0"/>
      <w:marRight w:val="0"/>
      <w:marTop w:val="0"/>
      <w:marBottom w:val="0"/>
      <w:divBdr>
        <w:top w:val="none" w:sz="0" w:space="0" w:color="auto"/>
        <w:left w:val="none" w:sz="0" w:space="0" w:color="auto"/>
        <w:bottom w:val="none" w:sz="0" w:space="0" w:color="auto"/>
        <w:right w:val="none" w:sz="0" w:space="0" w:color="auto"/>
      </w:divBdr>
    </w:div>
    <w:div w:id="1909027264">
      <w:bodyDiv w:val="1"/>
      <w:marLeft w:val="0"/>
      <w:marRight w:val="0"/>
      <w:marTop w:val="0"/>
      <w:marBottom w:val="0"/>
      <w:divBdr>
        <w:top w:val="none" w:sz="0" w:space="0" w:color="auto"/>
        <w:left w:val="none" w:sz="0" w:space="0" w:color="auto"/>
        <w:bottom w:val="none" w:sz="0" w:space="0" w:color="auto"/>
        <w:right w:val="none" w:sz="0" w:space="0" w:color="auto"/>
      </w:divBdr>
    </w:div>
    <w:div w:id="1943341863">
      <w:bodyDiv w:val="1"/>
      <w:marLeft w:val="0"/>
      <w:marRight w:val="0"/>
      <w:marTop w:val="0"/>
      <w:marBottom w:val="0"/>
      <w:divBdr>
        <w:top w:val="none" w:sz="0" w:space="0" w:color="auto"/>
        <w:left w:val="none" w:sz="0" w:space="0" w:color="auto"/>
        <w:bottom w:val="none" w:sz="0" w:space="0" w:color="auto"/>
        <w:right w:val="none" w:sz="0" w:space="0" w:color="auto"/>
      </w:divBdr>
    </w:div>
    <w:div w:id="1946419614">
      <w:bodyDiv w:val="1"/>
      <w:marLeft w:val="0"/>
      <w:marRight w:val="0"/>
      <w:marTop w:val="0"/>
      <w:marBottom w:val="0"/>
      <w:divBdr>
        <w:top w:val="none" w:sz="0" w:space="0" w:color="auto"/>
        <w:left w:val="none" w:sz="0" w:space="0" w:color="auto"/>
        <w:bottom w:val="none" w:sz="0" w:space="0" w:color="auto"/>
        <w:right w:val="none" w:sz="0" w:space="0" w:color="auto"/>
      </w:divBdr>
    </w:div>
    <w:div w:id="1954436387">
      <w:bodyDiv w:val="1"/>
      <w:marLeft w:val="0"/>
      <w:marRight w:val="0"/>
      <w:marTop w:val="0"/>
      <w:marBottom w:val="0"/>
      <w:divBdr>
        <w:top w:val="none" w:sz="0" w:space="0" w:color="auto"/>
        <w:left w:val="none" w:sz="0" w:space="0" w:color="auto"/>
        <w:bottom w:val="none" w:sz="0" w:space="0" w:color="auto"/>
        <w:right w:val="none" w:sz="0" w:space="0" w:color="auto"/>
      </w:divBdr>
    </w:div>
    <w:div w:id="2012022012">
      <w:bodyDiv w:val="1"/>
      <w:marLeft w:val="0"/>
      <w:marRight w:val="0"/>
      <w:marTop w:val="0"/>
      <w:marBottom w:val="0"/>
      <w:divBdr>
        <w:top w:val="none" w:sz="0" w:space="0" w:color="auto"/>
        <w:left w:val="none" w:sz="0" w:space="0" w:color="auto"/>
        <w:bottom w:val="none" w:sz="0" w:space="0" w:color="auto"/>
        <w:right w:val="none" w:sz="0" w:space="0" w:color="auto"/>
      </w:divBdr>
    </w:div>
    <w:div w:id="2051227082">
      <w:bodyDiv w:val="1"/>
      <w:marLeft w:val="0"/>
      <w:marRight w:val="0"/>
      <w:marTop w:val="0"/>
      <w:marBottom w:val="0"/>
      <w:divBdr>
        <w:top w:val="none" w:sz="0" w:space="0" w:color="auto"/>
        <w:left w:val="none" w:sz="0" w:space="0" w:color="auto"/>
        <w:bottom w:val="none" w:sz="0" w:space="0" w:color="auto"/>
        <w:right w:val="none" w:sz="0" w:space="0" w:color="auto"/>
      </w:divBdr>
    </w:div>
    <w:div w:id="2100252412">
      <w:bodyDiv w:val="1"/>
      <w:marLeft w:val="0"/>
      <w:marRight w:val="0"/>
      <w:marTop w:val="0"/>
      <w:marBottom w:val="0"/>
      <w:divBdr>
        <w:top w:val="none" w:sz="0" w:space="0" w:color="auto"/>
        <w:left w:val="none" w:sz="0" w:space="0" w:color="auto"/>
        <w:bottom w:val="none" w:sz="0" w:space="0" w:color="auto"/>
        <w:right w:val="none" w:sz="0" w:space="0" w:color="auto"/>
      </w:divBdr>
    </w:div>
    <w:div w:id="21105438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azure/cloud-adoption-framework/ready/azure-best-practices/resource-abbrevi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Desktop\GlobalSOWv9.0(GAEO)(English)(Jul201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haredWithUsers xmlns="6f7596d4-c0f6-49f5-b5f6-314cc17b0759">
      <UserInfo>
        <DisplayName/>
        <AccountId xsi:nil="true"/>
        <AccountType/>
      </UserInfo>
    </SharedWithUsers>
    <SharingHintHash xmlns="6f7596d4-c0f6-49f5-b5f6-314cc17b0759">180852378</SharingHintHash>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46A7C84BE9B46458D9BC941329CBD50" ma:contentTypeVersion="3" ma:contentTypeDescription="Create a new document." ma:contentTypeScope="" ma:versionID="dc331e5ba9158fc268f42d6554bc3950">
  <xsd:schema xmlns:xsd="http://www.w3.org/2001/XMLSchema" xmlns:xs="http://www.w3.org/2001/XMLSchema" xmlns:p="http://schemas.microsoft.com/office/2006/metadata/properties" xmlns:ns2="6f7596d4-c0f6-49f5-b5f6-314cc17b0759" targetNamespace="http://schemas.microsoft.com/office/2006/metadata/properties" ma:root="true" ma:fieldsID="ed585a551172912e5fc5e8ce79e08da5" ns2:_="">
    <xsd:import namespace="6f7596d4-c0f6-49f5-b5f6-314cc17b075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596d4-c0f6-49f5-b5f6-314cc17b07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66323-934C-4646-94EF-F3AC84FB2D85}">
  <ds:schemaRefs>
    <ds:schemaRef ds:uri="http://schemas.microsoft.com/office/2006/metadata/properties"/>
    <ds:schemaRef ds:uri="6f7596d4-c0f6-49f5-b5f6-314cc17b0759"/>
  </ds:schemaRefs>
</ds:datastoreItem>
</file>

<file path=customXml/itemProps2.xml><?xml version="1.0" encoding="utf-8"?>
<ds:datastoreItem xmlns:ds="http://schemas.openxmlformats.org/officeDocument/2006/customXml" ds:itemID="{79158C13-0DD9-4CFF-9ED2-E8995E934E2A}">
  <ds:schemaRefs>
    <ds:schemaRef ds:uri="http://schemas.openxmlformats.org/officeDocument/2006/bibliography"/>
  </ds:schemaRefs>
</ds:datastoreItem>
</file>

<file path=customXml/itemProps3.xml><?xml version="1.0" encoding="utf-8"?>
<ds:datastoreItem xmlns:ds="http://schemas.openxmlformats.org/officeDocument/2006/customXml" ds:itemID="{069E700A-9E40-405C-9D8C-FF9F005C07AF}">
  <ds:schemaRefs>
    <ds:schemaRef ds:uri="http://schemas.openxmlformats.org/officeDocument/2006/bibliography"/>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0A402A11-F335-4A3D-97E4-BCDCAE6BD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596d4-c0f6-49f5-b5f6-314cc17b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GlobalSOWv9.0(GAEO)(English)(Jul2011)1.dotx</Template>
  <TotalTime>588</TotalTime>
  <Pages>19</Pages>
  <Words>3200</Words>
  <Characters>20488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Azure Policy</vt:lpstr>
    </vt:vector>
  </TitlesOfParts>
  <Manager/>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Policy</dc:title>
  <dc:subject>Azure Policy Governance</dc:subject>
  <dc:creator>Don Koning</dc:creator>
  <cp:keywords/>
  <dc:description/>
  <cp:lastModifiedBy>Don Koning</cp:lastModifiedBy>
  <cp:revision>196</cp:revision>
  <cp:lastPrinted>2014-04-15T11:57:00Z</cp:lastPrinted>
  <dcterms:created xsi:type="dcterms:W3CDTF">2022-03-14T07:58:00Z</dcterms:created>
  <dcterms:modified xsi:type="dcterms:W3CDTF">2022-03-25T08:51:00Z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Customer</vt:lpwstr>
  </property>
  <property fmtid="{D5CDD505-2E9C-101B-9397-08002B2CF9AE}" pid="4" name="Version">
    <vt:lpwstr>.1</vt:lpwstr>
  </property>
  <property fmtid="{D5CDD505-2E9C-101B-9397-08002B2CF9AE}" pid="5" name="AuthorPosition">
    <vt:lpwstr>Consultant</vt:lpwstr>
  </property>
  <property fmtid="{D5CDD505-2E9C-101B-9397-08002B2CF9AE}" pid="6" name="DocType">
    <vt:lpwstr> </vt:lpwstr>
  </property>
  <property fmtid="{D5CDD505-2E9C-101B-9397-08002B2CF9AE}" pid="7" name="DocCategory">
    <vt:lpwstr> </vt:lpwstr>
  </property>
  <property fmtid="{D5CDD505-2E9C-101B-9397-08002B2CF9AE}" pid="8" name="Status">
    <vt:lpwstr>Draft</vt:lpwstr>
  </property>
  <property fmtid="{D5CDD505-2E9C-101B-9397-08002B2CF9AE}" pid="9" name="Geography">
    <vt:lpwstr/>
  </property>
  <property fmtid="{D5CDD505-2E9C-101B-9397-08002B2CF9AE}" pid="10" name="Industry">
    <vt:lpwstr/>
  </property>
  <property fmtid="{D5CDD505-2E9C-101B-9397-08002B2CF9AE}" pid="11" name="Service Line">
    <vt:lpwstr/>
  </property>
  <property fmtid="{D5CDD505-2E9C-101B-9397-08002B2CF9AE}" pid="12" name="Offering">
    <vt:lpwstr/>
  </property>
  <property fmtid="{D5CDD505-2E9C-101B-9397-08002B2CF9AE}" pid="13" name="Products">
    <vt:lpwstr/>
  </property>
</Properties>
</file>